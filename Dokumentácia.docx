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04B8" w14:textId="77777777" w:rsidR="00742D73" w:rsidRDefault="00742D73" w:rsidP="00CE4EAF">
      <w:pPr>
        <w:pStyle w:val="Nadpis1"/>
        <w:numPr>
          <w:ilvl w:val="0"/>
          <w:numId w:val="0"/>
        </w:numPr>
        <w:rPr>
          <w:lang w:val="en-US"/>
        </w:rPr>
      </w:pPr>
    </w:p>
    <w:p w14:paraId="7924E70C" w14:textId="77777777" w:rsidR="00742D73" w:rsidRDefault="00742D73">
      <w:pPr>
        <w:spacing w:after="160" w:line="259" w:lineRule="auto"/>
        <w:mirrorIndents w:val="0"/>
        <w:jc w:val="left"/>
        <w:rPr>
          <w:rFonts w:cs="Times New Roman"/>
          <w:b/>
          <w:bCs/>
          <w:sz w:val="36"/>
          <w:szCs w:val="36"/>
          <w:lang w:val="en-US"/>
        </w:rPr>
      </w:pPr>
    </w:p>
    <w:p w14:paraId="17C0C042" w14:textId="77777777" w:rsidR="00EB2A54" w:rsidRDefault="00944820" w:rsidP="00121F36">
      <w:pPr>
        <w:jc w:val="center"/>
        <w:rPr>
          <w:rFonts w:cs="Times New Roman"/>
          <w:sz w:val="28"/>
          <w:szCs w:val="28"/>
        </w:rPr>
      </w:pPr>
      <w:r w:rsidRPr="002F0740">
        <w:rPr>
          <w:rFonts w:cs="Times New Roman"/>
          <w:b/>
          <w:sz w:val="36"/>
          <w:szCs w:val="36"/>
          <w:lang w:val="de-DE"/>
        </w:rPr>
        <w:t xml:space="preserve"> </w:t>
      </w:r>
      <w:r w:rsidR="00EB2A54" w:rsidRPr="006B2C94">
        <w:rPr>
          <w:rFonts w:cs="Times New Roman"/>
          <w:b/>
          <w:bCs/>
          <w:sz w:val="36"/>
          <w:szCs w:val="36"/>
        </w:rPr>
        <w:t>ŽILINSKÁ UNIVERZITA V ŽILINE</w:t>
      </w:r>
      <w:r w:rsidR="00EB2A54" w:rsidRPr="00EB2A54">
        <w:rPr>
          <w:rFonts w:cs="Times New Roman"/>
          <w:sz w:val="28"/>
          <w:szCs w:val="28"/>
        </w:rPr>
        <w:br/>
      </w:r>
      <w:r w:rsidR="006B2C94">
        <w:rPr>
          <w:rFonts w:cs="Times New Roman"/>
          <w:sz w:val="28"/>
          <w:szCs w:val="28"/>
        </w:rPr>
        <w:t xml:space="preserve">     </w:t>
      </w:r>
      <w:r w:rsidR="00EB2A54" w:rsidRPr="00EB2A54">
        <w:rPr>
          <w:rFonts w:cs="Times New Roman"/>
          <w:sz w:val="28"/>
          <w:szCs w:val="28"/>
        </w:rPr>
        <w:t>FAKULTA RIADENIE A</w:t>
      </w:r>
      <w:r w:rsidR="00EB2A54">
        <w:rPr>
          <w:rFonts w:cs="Times New Roman"/>
          <w:sz w:val="28"/>
          <w:szCs w:val="28"/>
        </w:rPr>
        <w:t> </w:t>
      </w:r>
      <w:r w:rsidR="00EB2A54" w:rsidRPr="00EB2A54">
        <w:rPr>
          <w:rFonts w:cs="Times New Roman"/>
          <w:sz w:val="28"/>
          <w:szCs w:val="28"/>
        </w:rPr>
        <w:t>INFORMATIKY</w:t>
      </w:r>
    </w:p>
    <w:p w14:paraId="589C520E" w14:textId="77777777" w:rsidR="00EB2A54" w:rsidRDefault="00EB2A54" w:rsidP="00EB2A54">
      <w:pPr>
        <w:jc w:val="center"/>
        <w:rPr>
          <w:rFonts w:cs="Times New Roman"/>
          <w:sz w:val="28"/>
          <w:szCs w:val="28"/>
        </w:rPr>
      </w:pPr>
    </w:p>
    <w:p w14:paraId="0004D821" w14:textId="77777777" w:rsidR="00EB2A54" w:rsidRDefault="005060DD" w:rsidP="00EB2A54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8255" behindDoc="1" locked="0" layoutInCell="1" allowOverlap="1" wp14:anchorId="5175F49E" wp14:editId="35363B59">
            <wp:simplePos x="0" y="0"/>
            <wp:positionH relativeFrom="page">
              <wp:align>center</wp:align>
            </wp:positionH>
            <wp:positionV relativeFrom="paragraph">
              <wp:posOffset>374650</wp:posOffset>
            </wp:positionV>
            <wp:extent cx="3477600" cy="2696400"/>
            <wp:effectExtent l="0" t="0" r="0" b="0"/>
            <wp:wrapTopAndBottom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600" cy="269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412D3" w14:textId="77777777" w:rsidR="00EB2A54" w:rsidRDefault="00EB2A54" w:rsidP="00EB2A54">
      <w:pPr>
        <w:jc w:val="center"/>
        <w:rPr>
          <w:rFonts w:cs="Times New Roman"/>
          <w:sz w:val="28"/>
          <w:szCs w:val="28"/>
        </w:rPr>
      </w:pPr>
    </w:p>
    <w:p w14:paraId="4CB30244" w14:textId="745DFB4B" w:rsidR="00EB2A54" w:rsidRPr="004C6D7A" w:rsidRDefault="00F4150C" w:rsidP="004C6D7A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2"/>
          <w:szCs w:val="32"/>
        </w:rPr>
        <w:t>Semestrálna práca 2</w:t>
      </w:r>
      <w:r w:rsidR="004C6D7A">
        <w:rPr>
          <w:rFonts w:cs="Times New Roman"/>
          <w:b/>
          <w:bCs/>
          <w:sz w:val="36"/>
          <w:szCs w:val="36"/>
        </w:rPr>
        <w:br/>
      </w:r>
      <w:r w:rsidR="004C6D7A">
        <w:rPr>
          <w:rFonts w:cs="Times New Roman"/>
          <w:sz w:val="28"/>
          <w:szCs w:val="28"/>
        </w:rPr>
        <w:t>Predmet:</w:t>
      </w:r>
      <w:r>
        <w:rPr>
          <w:rFonts w:cs="Times New Roman"/>
          <w:sz w:val="28"/>
          <w:szCs w:val="28"/>
        </w:rPr>
        <w:t xml:space="preserve"> Diskrétna simulácia</w:t>
      </w:r>
      <w:r w:rsidR="00932137">
        <w:rPr>
          <w:rFonts w:cs="Times New Roman"/>
          <w:b/>
          <w:bCs/>
          <w:sz w:val="32"/>
          <w:szCs w:val="32"/>
        </w:rPr>
        <w:br/>
      </w:r>
      <w:r w:rsidR="00932137" w:rsidRPr="00932137">
        <w:rPr>
          <w:rFonts w:cs="Times New Roman"/>
          <w:sz w:val="28"/>
          <w:szCs w:val="28"/>
        </w:rPr>
        <w:t xml:space="preserve">Študijný program: </w:t>
      </w:r>
      <w:r w:rsidR="004C6D7A">
        <w:rPr>
          <w:rFonts w:cs="Times New Roman"/>
          <w:sz w:val="28"/>
          <w:szCs w:val="28"/>
        </w:rPr>
        <w:t>Informačné systémy</w:t>
      </w:r>
    </w:p>
    <w:p w14:paraId="0A6ADBB3" w14:textId="77777777" w:rsidR="00932137" w:rsidRPr="00932137" w:rsidRDefault="00932137" w:rsidP="00EE7EE8">
      <w:pPr>
        <w:jc w:val="left"/>
        <w:rPr>
          <w:rFonts w:cs="Times New Roman"/>
          <w:szCs w:val="24"/>
        </w:rPr>
      </w:pPr>
    </w:p>
    <w:p w14:paraId="407B1235" w14:textId="77777777" w:rsidR="00932137" w:rsidRPr="00932137" w:rsidRDefault="00932137" w:rsidP="00EE7EE8">
      <w:pPr>
        <w:jc w:val="left"/>
        <w:rPr>
          <w:rFonts w:cs="Times New Roman"/>
          <w:szCs w:val="24"/>
        </w:rPr>
      </w:pPr>
    </w:p>
    <w:p w14:paraId="4C764D3A" w14:textId="77777777" w:rsidR="00932137" w:rsidRPr="00932137" w:rsidRDefault="00932137" w:rsidP="00EE7EE8">
      <w:pPr>
        <w:jc w:val="left"/>
        <w:rPr>
          <w:rFonts w:cs="Times New Roman"/>
          <w:szCs w:val="24"/>
        </w:rPr>
      </w:pPr>
    </w:p>
    <w:p w14:paraId="717D78F8" w14:textId="77777777" w:rsidR="00932137" w:rsidRPr="00932137" w:rsidRDefault="00932137" w:rsidP="00EE7EE8">
      <w:pPr>
        <w:jc w:val="left"/>
        <w:rPr>
          <w:rFonts w:cs="Times New Roman"/>
          <w:szCs w:val="24"/>
        </w:rPr>
      </w:pPr>
    </w:p>
    <w:p w14:paraId="7596A632" w14:textId="77777777" w:rsidR="00E86D3B" w:rsidRDefault="00E86D3B" w:rsidP="00EC2B1E">
      <w:pPr>
        <w:ind w:left="1416" w:hanging="1416"/>
        <w:jc w:val="left"/>
        <w:rPr>
          <w:rFonts w:cs="Times New Roman"/>
          <w:szCs w:val="24"/>
        </w:rPr>
      </w:pPr>
    </w:p>
    <w:p w14:paraId="2F72BFC8" w14:textId="77777777" w:rsidR="00E86D3B" w:rsidRDefault="00E86D3B" w:rsidP="00EC2B1E">
      <w:pPr>
        <w:ind w:left="1416" w:hanging="1416"/>
        <w:jc w:val="left"/>
        <w:rPr>
          <w:rFonts w:cs="Times New Roman"/>
          <w:szCs w:val="24"/>
        </w:rPr>
      </w:pPr>
    </w:p>
    <w:p w14:paraId="6034199F" w14:textId="77777777" w:rsidR="00E86D3B" w:rsidRDefault="00E86D3B" w:rsidP="00EC2B1E">
      <w:pPr>
        <w:ind w:left="1416" w:hanging="1416"/>
        <w:jc w:val="left"/>
        <w:rPr>
          <w:rFonts w:cs="Times New Roman"/>
          <w:szCs w:val="24"/>
        </w:rPr>
      </w:pPr>
    </w:p>
    <w:p w14:paraId="49C7CAEB" w14:textId="77777777" w:rsidR="00E86D3B" w:rsidRDefault="00E86D3B" w:rsidP="00EC2B1E">
      <w:pPr>
        <w:ind w:left="1416" w:hanging="1416"/>
        <w:jc w:val="left"/>
        <w:rPr>
          <w:rFonts w:cs="Times New Roman"/>
          <w:szCs w:val="24"/>
        </w:rPr>
      </w:pPr>
    </w:p>
    <w:p w14:paraId="10C07144" w14:textId="49A870F1" w:rsidR="009D0806" w:rsidRPr="00BC4F09" w:rsidRDefault="00932137" w:rsidP="00F4150C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Vypracoval:</w:t>
      </w:r>
      <w:r w:rsidR="00EC2B1E">
        <w:rPr>
          <w:rFonts w:cs="Times New Roman"/>
          <w:szCs w:val="24"/>
        </w:rPr>
        <w:t xml:space="preserve"> </w:t>
      </w:r>
      <w:r w:rsidR="005E22E1">
        <w:rPr>
          <w:rFonts w:cs="Times New Roman"/>
          <w:szCs w:val="24"/>
        </w:rPr>
        <w:t>Zimen Dávid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5E22E1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Školský rok: </w:t>
      </w:r>
      <w:r w:rsidR="004C6D7A">
        <w:rPr>
          <w:rFonts w:cs="Times New Roman"/>
          <w:szCs w:val="24"/>
        </w:rPr>
        <w:t>2023/2024</w:t>
      </w:r>
      <w:r w:rsidR="00F4150C">
        <w:rPr>
          <w:rFonts w:cs="Times New Roman"/>
          <w:szCs w:val="24"/>
        </w:rPr>
        <w:br/>
        <w:t xml:space="preserve">Cvičiaci: Ing. Andrea </w:t>
      </w:r>
      <w:proofErr w:type="spellStart"/>
      <w:r w:rsidR="00F4150C">
        <w:rPr>
          <w:rFonts w:cs="Times New Roman"/>
          <w:szCs w:val="24"/>
        </w:rPr>
        <w:t>Galadíková</w:t>
      </w:r>
      <w:proofErr w:type="spellEnd"/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EC2B1E">
        <w:rPr>
          <w:rFonts w:cs="Times New Roman"/>
          <w:szCs w:val="24"/>
        </w:rPr>
        <w:tab/>
      </w:r>
      <w:r>
        <w:rPr>
          <w:rFonts w:cs="Times New Roman"/>
          <w:szCs w:val="24"/>
        </w:rPr>
        <w:t>Študijná skupina: 5Z</w:t>
      </w:r>
      <w:r w:rsidR="004C6D7A">
        <w:rPr>
          <w:rFonts w:cs="Times New Roman"/>
          <w:szCs w:val="24"/>
        </w:rPr>
        <w:t>IS12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lastRenderedPageBreak/>
        <w:br/>
      </w:r>
    </w:p>
    <w:sdt>
      <w:sdtPr>
        <w:id w:val="1880366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C5F3A7" w14:textId="77777777" w:rsidR="009D0806" w:rsidRPr="009D0806" w:rsidRDefault="009D0806" w:rsidP="009D0806">
          <w:pPr>
            <w:rPr>
              <w:b/>
              <w:bCs/>
              <w:sz w:val="28"/>
              <w:szCs w:val="28"/>
            </w:rPr>
          </w:pPr>
          <w:r w:rsidRPr="009D0806">
            <w:rPr>
              <w:b/>
              <w:bCs/>
              <w:sz w:val="28"/>
              <w:szCs w:val="28"/>
            </w:rPr>
            <w:t>OBSAH</w:t>
          </w:r>
        </w:p>
        <w:p w14:paraId="730E49C0" w14:textId="49329A24" w:rsidR="00172ECE" w:rsidRDefault="0033400C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r>
            <w:rPr>
              <w:rFonts w:asciiTheme="minorHAnsi" w:hAnsiTheme="minorHAnsi"/>
              <w:b w:val="0"/>
            </w:rPr>
            <w:fldChar w:fldCharType="begin"/>
          </w:r>
          <w:r>
            <w:rPr>
              <w:rFonts w:asciiTheme="minorHAnsi" w:hAnsiTheme="minorHAnsi"/>
              <w:b w:val="0"/>
            </w:rPr>
            <w:instrText xml:space="preserve"> TOC \o "1-3" \h \z \u </w:instrText>
          </w:r>
          <w:r>
            <w:rPr>
              <w:rFonts w:asciiTheme="minorHAnsi" w:hAnsiTheme="minorHAnsi"/>
              <w:b w:val="0"/>
            </w:rPr>
            <w:fldChar w:fldCharType="separate"/>
          </w:r>
          <w:hyperlink w:anchor="_Toc163543925" w:history="1">
            <w:r w:rsidR="00172ECE" w:rsidRPr="00DA5151">
              <w:rPr>
                <w:rStyle w:val="Hypertextovprepojenie"/>
                <w:noProof/>
              </w:rPr>
              <w:t>Zoznam obrázkov</w:t>
            </w:r>
            <w:r w:rsidR="00172ECE">
              <w:rPr>
                <w:noProof/>
                <w:webHidden/>
              </w:rPr>
              <w:tab/>
            </w:r>
            <w:r w:rsidR="00172ECE">
              <w:rPr>
                <w:noProof/>
                <w:webHidden/>
              </w:rPr>
              <w:fldChar w:fldCharType="begin"/>
            </w:r>
            <w:r w:rsidR="00172ECE">
              <w:rPr>
                <w:noProof/>
                <w:webHidden/>
              </w:rPr>
              <w:instrText xml:space="preserve"> PAGEREF _Toc163543925 \h </w:instrText>
            </w:r>
            <w:r w:rsidR="00172ECE">
              <w:rPr>
                <w:noProof/>
                <w:webHidden/>
              </w:rPr>
            </w:r>
            <w:r w:rsidR="00172ECE">
              <w:rPr>
                <w:noProof/>
                <w:webHidden/>
              </w:rPr>
              <w:fldChar w:fldCharType="separate"/>
            </w:r>
            <w:r w:rsidR="00172ECE">
              <w:rPr>
                <w:noProof/>
                <w:webHidden/>
              </w:rPr>
              <w:t>3</w:t>
            </w:r>
            <w:r w:rsidR="00172ECE">
              <w:rPr>
                <w:noProof/>
                <w:webHidden/>
              </w:rPr>
              <w:fldChar w:fldCharType="end"/>
            </w:r>
          </w:hyperlink>
        </w:p>
        <w:p w14:paraId="063051C6" w14:textId="200DF7ED" w:rsidR="00172ECE" w:rsidRDefault="00172ECE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hyperlink w:anchor="_Toc163543926" w:history="1">
            <w:r w:rsidRPr="00DA5151">
              <w:rPr>
                <w:rStyle w:val="Hypertextovprepojenie"/>
                <w:noProof/>
              </w:rPr>
              <w:t>Zoznam tabuľiek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DD8B3" w14:textId="508E55FE" w:rsidR="00172ECE" w:rsidRDefault="00172ECE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hyperlink w:anchor="_Toc163543927" w:history="1">
            <w:r w:rsidRPr="00DA5151">
              <w:rPr>
                <w:rStyle w:val="Hypertextovprepojenie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Úloha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EEE3F" w14:textId="443C63F0" w:rsidR="00172ECE" w:rsidRDefault="00172ECE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hyperlink w:anchor="_Toc163543928" w:history="1">
            <w:r w:rsidRPr="00DA5151">
              <w:rPr>
                <w:rStyle w:val="Hypertextovprepojeni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Postup tvorby simulačného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6A899" w14:textId="1BF015B9" w:rsidR="00172ECE" w:rsidRDefault="00172ECE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hyperlink w:anchor="_Toc163543929" w:history="1">
            <w:r w:rsidRPr="00DA5151">
              <w:rPr>
                <w:rStyle w:val="Hypertextovprepojeni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Diagram udalostí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EDAE3" w14:textId="3DE14B09" w:rsidR="00172ECE" w:rsidRDefault="00172ECE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hyperlink w:anchor="_Toc163543930" w:history="1">
            <w:r w:rsidRPr="00DA5151">
              <w:rPr>
                <w:rStyle w:val="Hypertextovprepojeni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0001F" w14:textId="7A5B238C" w:rsidR="00172ECE" w:rsidRDefault="00172ECE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31" w:history="1">
            <w:r w:rsidRPr="00DA5151">
              <w:rPr>
                <w:rStyle w:val="Hypertextovprepojeni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Generátory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16DF1" w14:textId="2F94E3C6" w:rsidR="00172ECE" w:rsidRDefault="00172ECE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32" w:history="1">
            <w:r w:rsidRPr="00DA5151">
              <w:rPr>
                <w:rStyle w:val="Hypertextovprepojenie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DiscreteUniformGenerator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397BB" w14:textId="1C7E9A01" w:rsidR="00172ECE" w:rsidRDefault="00172ECE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33" w:history="1">
            <w:r w:rsidRPr="00DA5151">
              <w:rPr>
                <w:rStyle w:val="Hypertextovprepojenie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ContinuousUniformGenerator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0D153" w14:textId="65A7A2C0" w:rsidR="00172ECE" w:rsidRDefault="00172ECE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34" w:history="1">
            <w:r w:rsidRPr="00DA5151">
              <w:rPr>
                <w:rStyle w:val="Hypertextovprepojenie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ContinuousEmpiricalGenerator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B48AD" w14:textId="21EE25CB" w:rsidR="00172ECE" w:rsidRDefault="00172ECE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35" w:history="1">
            <w:r w:rsidRPr="00DA5151">
              <w:rPr>
                <w:rStyle w:val="Hypertextovprepojenie"/>
                <w:noProof/>
              </w:rPr>
              <w:t>4.1.4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ExponentionalGenerator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FE17F" w14:textId="76F658BE" w:rsidR="00172ECE" w:rsidRDefault="00172ECE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36" w:history="1">
            <w:r w:rsidRPr="00DA5151">
              <w:rPr>
                <w:rStyle w:val="Hypertextovprepojenie"/>
                <w:noProof/>
              </w:rPr>
              <w:t>4.1.5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TriangularGenerator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ABE60" w14:textId="0624DACB" w:rsidR="00172ECE" w:rsidRDefault="00172ECE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37" w:history="1">
            <w:r w:rsidRPr="00DA5151">
              <w:rPr>
                <w:rStyle w:val="Hypertextovprepojeni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Jadro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6184E" w14:textId="41BC4E16" w:rsidR="00172ECE" w:rsidRDefault="00172ECE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38" w:history="1">
            <w:r w:rsidRPr="00DA5151">
              <w:rPr>
                <w:rStyle w:val="Hypertextovprepojenie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SimulationCore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F4159" w14:textId="3D01C37E" w:rsidR="00172ECE" w:rsidRDefault="00172ECE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39" w:history="1">
            <w:r w:rsidRPr="00DA5151">
              <w:rPr>
                <w:rStyle w:val="Hypertextovprepojenie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EventSimulationCore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AEB71" w14:textId="633C0666" w:rsidR="00172ECE" w:rsidRDefault="00172ECE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40" w:history="1">
            <w:r w:rsidRPr="00DA5151">
              <w:rPr>
                <w:rStyle w:val="Hypertextovprepojenie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CompanyEventSimulation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72E68" w14:textId="078F9CF8" w:rsidR="00172ECE" w:rsidRDefault="00172ECE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41" w:history="1">
            <w:r w:rsidRPr="00DA5151">
              <w:rPr>
                <w:rStyle w:val="Hypertextovprepojenie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Zákazník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C3C40" w14:textId="7AB215DC" w:rsidR="00172ECE" w:rsidRDefault="00172ECE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42" w:history="1">
            <w:r w:rsidRPr="00DA5151">
              <w:rPr>
                <w:rStyle w:val="Hypertextovprepojenie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Enumy pre zákazníka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2F60" w14:textId="70AF9A9F" w:rsidR="00172ECE" w:rsidRDefault="00172ECE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43" w:history="1">
            <w:r w:rsidRPr="00DA5151">
              <w:rPr>
                <w:rStyle w:val="Hypertextovprepojenie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Komponenty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664B2" w14:textId="57B73464" w:rsidR="00172ECE" w:rsidRDefault="00172ECE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44" w:history="1">
            <w:r w:rsidRPr="00DA5151">
              <w:rPr>
                <w:rStyle w:val="Hypertextovprepojenie"/>
                <w:noProof/>
                <w:lang w:val="en-US"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Queue</w:t>
            </w:r>
            <w:r w:rsidRPr="00DA5151">
              <w:rPr>
                <w:rStyle w:val="Hypertextovprepojenie"/>
                <w:noProof/>
                <w:lang w:val="en-US"/>
              </w:rPr>
              <w:t>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1CCF2" w14:textId="39301F33" w:rsidR="00172ECE" w:rsidRDefault="00172ECE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45" w:history="1">
            <w:r w:rsidRPr="00DA5151">
              <w:rPr>
                <w:rStyle w:val="Hypertextovprepojenie"/>
                <w:noProof/>
              </w:rPr>
              <w:t>4.4.2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Service</w:t>
            </w:r>
            <w:r w:rsidRPr="00DA5151">
              <w:rPr>
                <w:rStyle w:val="Hypertextovprepojenie"/>
                <w:noProof/>
                <w:lang w:val="en-US"/>
              </w:rPr>
              <w:t>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00FF2" w14:textId="77D266BC" w:rsidR="00172ECE" w:rsidRDefault="00172ECE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46" w:history="1">
            <w:r w:rsidRPr="00DA5151">
              <w:rPr>
                <w:rStyle w:val="Hypertextovprepojenie"/>
                <w:noProof/>
              </w:rPr>
              <w:t>4.4.3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ServingDeskQueue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07AF3" w14:textId="4CDDFEF1" w:rsidR="00172ECE" w:rsidRDefault="00172ECE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47" w:history="1">
            <w:r w:rsidRPr="00DA5151">
              <w:rPr>
                <w:rStyle w:val="Hypertextovprepojenie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Udalosti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9936B" w14:textId="4FF1E13A" w:rsidR="00172ECE" w:rsidRDefault="00172ECE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48" w:history="1">
            <w:r w:rsidRPr="00DA5151">
              <w:rPr>
                <w:rStyle w:val="Hypertextovprepojenie"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AbstractEvent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9533A" w14:textId="402664E2" w:rsidR="00172ECE" w:rsidRDefault="00172ECE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49" w:history="1">
            <w:r w:rsidRPr="00DA5151">
              <w:rPr>
                <w:rStyle w:val="Hypertextovprepojenie"/>
                <w:noProof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CompanyEvent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AAC5E" w14:textId="580FC65B" w:rsidR="00172ECE" w:rsidRDefault="00172ECE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50" w:history="1">
            <w:r w:rsidRPr="00DA5151">
              <w:rPr>
                <w:rStyle w:val="Hypertextovprepojenie"/>
                <w:noProof/>
              </w:rPr>
              <w:t>4.5.3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CustomerArrivalEvent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352E4" w14:textId="3BC959BE" w:rsidR="00172ECE" w:rsidRDefault="00172ECE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51" w:history="1">
            <w:r w:rsidRPr="00DA5151">
              <w:rPr>
                <w:rStyle w:val="Hypertextovprepojenie"/>
                <w:noProof/>
              </w:rPr>
              <w:t>4.5.4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CustomerExitEvent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FA5E8" w14:textId="18EDB6C2" w:rsidR="00172ECE" w:rsidRDefault="00172ECE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52" w:history="1">
            <w:r w:rsidRPr="00DA5151">
              <w:rPr>
                <w:rStyle w:val="Hypertextovprepojenie"/>
                <w:noProof/>
              </w:rPr>
              <w:t>4.5.5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PrintTicketStartEvent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C8E26" w14:textId="34A5945A" w:rsidR="00172ECE" w:rsidRDefault="00172ECE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53" w:history="1">
            <w:r w:rsidRPr="00DA5151">
              <w:rPr>
                <w:rStyle w:val="Hypertextovprepojenie"/>
                <w:noProof/>
              </w:rPr>
              <w:t>4.5.6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PrintTicketEndEvent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60B9D" w14:textId="37F9E5C9" w:rsidR="00172ECE" w:rsidRDefault="00172ECE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54" w:history="1">
            <w:r w:rsidRPr="00DA5151">
              <w:rPr>
                <w:rStyle w:val="Hypertextovprepojenie"/>
                <w:noProof/>
              </w:rPr>
              <w:t>4.5.7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CustomerServingStartEvent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86EA3" w14:textId="1B6DB15D" w:rsidR="00172ECE" w:rsidRDefault="00172ECE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55" w:history="1">
            <w:r w:rsidRPr="00DA5151">
              <w:rPr>
                <w:rStyle w:val="Hypertextovprepojenie"/>
                <w:noProof/>
              </w:rPr>
              <w:t>4.5.8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CustomerServingEndEvent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92C91" w14:textId="2211D130" w:rsidR="00172ECE" w:rsidRDefault="00172ECE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56" w:history="1">
            <w:r w:rsidRPr="00DA5151">
              <w:rPr>
                <w:rStyle w:val="Hypertextovprepojenie"/>
                <w:noProof/>
              </w:rPr>
              <w:t>4.5.9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DeskOcupationEvent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FB035" w14:textId="287BA1DD" w:rsidR="00172ECE" w:rsidRDefault="00172ECE">
          <w:pPr>
            <w:pStyle w:val="Obsah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57" w:history="1">
            <w:r w:rsidRPr="00DA5151">
              <w:rPr>
                <w:rStyle w:val="Hypertextovprepojenie"/>
                <w:noProof/>
              </w:rPr>
              <w:t>4.5.10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PaymentStartEvent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7D2EB" w14:textId="5B233930" w:rsidR="00172ECE" w:rsidRDefault="00172ECE">
          <w:pPr>
            <w:pStyle w:val="Obsah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58" w:history="1">
            <w:r w:rsidRPr="00DA5151">
              <w:rPr>
                <w:rStyle w:val="Hypertextovprepojenie"/>
                <w:noProof/>
              </w:rPr>
              <w:t>4.5.11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PaymentEndEvent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37043" w14:textId="5B193587" w:rsidR="00172ECE" w:rsidRDefault="00172ECE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59" w:history="1">
            <w:r w:rsidRPr="00DA5151">
              <w:rPr>
                <w:rStyle w:val="Hypertextovprepojenie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Užívateľské rozhranie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6B3F3" w14:textId="60AC74C2" w:rsidR="00172ECE" w:rsidRDefault="00172ECE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hyperlink w:anchor="_Toc163543960" w:history="1">
            <w:r w:rsidRPr="00DA5151">
              <w:rPr>
                <w:rStyle w:val="Hypertextovprepojeni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Experimenty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243A0" w14:textId="5170D911" w:rsidR="00172ECE" w:rsidRDefault="00172ECE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3543961" w:history="1">
            <w:r w:rsidRPr="00DA5151">
              <w:rPr>
                <w:rStyle w:val="Hypertextovprepojeni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DA5151">
              <w:rPr>
                <w:rStyle w:val="Hypertextovprepojenie"/>
                <w:noProof/>
              </w:rPr>
              <w:t>Odporúčania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91C81" w14:textId="0C8FDBCC" w:rsidR="00172ECE" w:rsidRDefault="00172ECE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hyperlink w:anchor="_Toc163543962" w:history="1">
            <w:r w:rsidRPr="00DA5151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CA482" w14:textId="7257505C" w:rsidR="009D0806" w:rsidRDefault="0033400C">
          <w:r>
            <w:rPr>
              <w:rFonts w:asciiTheme="minorHAnsi" w:hAnsiTheme="minorHAnsi" w:cstheme="minorHAnsi"/>
              <w:b/>
              <w:szCs w:val="24"/>
            </w:rPr>
            <w:fldChar w:fldCharType="end"/>
          </w:r>
        </w:p>
      </w:sdtContent>
    </w:sdt>
    <w:p w14:paraId="25C80257" w14:textId="77777777" w:rsidR="00AF0771" w:rsidRDefault="00AF0771">
      <w:pPr>
        <w:spacing w:after="160" w:line="259" w:lineRule="auto"/>
        <w:mirrorIndents w:val="0"/>
        <w:jc w:val="left"/>
      </w:pPr>
      <w:r>
        <w:br w:type="page"/>
      </w:r>
    </w:p>
    <w:p w14:paraId="1AA16846" w14:textId="499C5DC7" w:rsidR="00AF0771" w:rsidRDefault="00AF0771" w:rsidP="00AF0771">
      <w:pPr>
        <w:pStyle w:val="Nadpis1"/>
        <w:numPr>
          <w:ilvl w:val="0"/>
          <w:numId w:val="0"/>
        </w:numPr>
      </w:pPr>
      <w:bookmarkStart w:id="0" w:name="_Toc163543925"/>
      <w:r>
        <w:lastRenderedPageBreak/>
        <w:t>Zoznam obrázkov</w:t>
      </w:r>
      <w:bookmarkEnd w:id="0"/>
    </w:p>
    <w:p w14:paraId="13A6AE60" w14:textId="10A191B1" w:rsidR="00BD1C36" w:rsidRDefault="00AF0771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r>
        <w:fldChar w:fldCharType="begin"/>
      </w:r>
      <w:r>
        <w:instrText xml:space="preserve"> TOC \h \z \c "Obrázok" </w:instrText>
      </w:r>
      <w:r>
        <w:fldChar w:fldCharType="separate"/>
      </w:r>
      <w:hyperlink w:anchor="_Toc163544518" w:history="1">
        <w:r w:rsidR="00BD1C36" w:rsidRPr="00A16297">
          <w:rPr>
            <w:rStyle w:val="Hypertextovprepojenie"/>
            <w:noProof/>
          </w:rPr>
          <w:t>Obrázok 1 Diagram udalostí, časť 1</w:t>
        </w:r>
        <w:r w:rsidR="00BD1C36">
          <w:rPr>
            <w:noProof/>
            <w:webHidden/>
          </w:rPr>
          <w:tab/>
        </w:r>
        <w:r w:rsidR="00BD1C36">
          <w:rPr>
            <w:noProof/>
            <w:webHidden/>
          </w:rPr>
          <w:fldChar w:fldCharType="begin"/>
        </w:r>
        <w:r w:rsidR="00BD1C36">
          <w:rPr>
            <w:noProof/>
            <w:webHidden/>
          </w:rPr>
          <w:instrText xml:space="preserve"> PAGEREF _Toc163544518 \h </w:instrText>
        </w:r>
        <w:r w:rsidR="00BD1C36">
          <w:rPr>
            <w:noProof/>
            <w:webHidden/>
          </w:rPr>
        </w:r>
        <w:r w:rsidR="00BD1C36">
          <w:rPr>
            <w:noProof/>
            <w:webHidden/>
          </w:rPr>
          <w:fldChar w:fldCharType="separate"/>
        </w:r>
        <w:r w:rsidR="00BD1C36">
          <w:rPr>
            <w:noProof/>
            <w:webHidden/>
          </w:rPr>
          <w:t>4</w:t>
        </w:r>
        <w:r w:rsidR="00BD1C36">
          <w:rPr>
            <w:noProof/>
            <w:webHidden/>
          </w:rPr>
          <w:fldChar w:fldCharType="end"/>
        </w:r>
      </w:hyperlink>
    </w:p>
    <w:p w14:paraId="7C7C5830" w14:textId="65CD1721" w:rsidR="00BD1C36" w:rsidRDefault="00BD1C36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63544519" w:history="1">
        <w:r w:rsidRPr="00A16297">
          <w:rPr>
            <w:rStyle w:val="Hypertextovprepojenie"/>
            <w:noProof/>
          </w:rPr>
          <w:t>Obrázok 2 Diagram udalostí, časť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_Toc163544519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5015EF" w14:textId="037DD56F" w:rsidR="00BD1C36" w:rsidRDefault="00BD1C36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63544520" w:history="1">
        <w:r w:rsidRPr="00A16297">
          <w:rPr>
            <w:rStyle w:val="Hypertextovprepojenie"/>
            <w:noProof/>
          </w:rPr>
          <w:t>Obrázok 3 Diagram tried pre generátory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_Toc163544520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664C44" w14:textId="5C08283E" w:rsidR="00BD1C36" w:rsidRDefault="00BD1C36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63544521" w:history="1">
        <w:r w:rsidRPr="00A16297">
          <w:rPr>
            <w:rStyle w:val="Hypertextovprepojenie"/>
            <w:noProof/>
          </w:rPr>
          <w:t>Obrázok 4 Graf porovnania pravdepodobností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_Toc163544521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888966" w14:textId="0AC26EF6" w:rsidR="00BD1C36" w:rsidRDefault="00BD1C36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63544522" w:history="1">
        <w:r w:rsidRPr="00A16297">
          <w:rPr>
            <w:rStyle w:val="Hypertextovprepojenie"/>
            <w:noProof/>
          </w:rPr>
          <w:t>Obrázok 5 Overenie exponenciálneho generátora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_Toc163544522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0BC67B" w14:textId="1B733BBD" w:rsidR="00BD1C36" w:rsidRDefault="00BD1C36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63544523" w:history="1">
        <w:r w:rsidRPr="00A16297">
          <w:rPr>
            <w:rStyle w:val="Hypertextovprepojenie"/>
            <w:noProof/>
          </w:rPr>
          <w:t>Obrázok 6 Overenie trojuholníkového generátora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_Toc163544523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CA078B" w14:textId="79C6F3A2" w:rsidR="00BD1C36" w:rsidRDefault="00BD1C36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63544524" w:history="1">
        <w:r w:rsidRPr="00A16297">
          <w:rPr>
            <w:rStyle w:val="Hypertextovprepojenie"/>
            <w:noProof/>
          </w:rPr>
          <w:t>Obrázok 7 Jadro simulačného modelu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_Toc163544524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903571" w14:textId="2ADD02F5" w:rsidR="00BD1C36" w:rsidRDefault="00BD1C36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63544525" w:history="1">
        <w:r w:rsidRPr="00A16297">
          <w:rPr>
            <w:rStyle w:val="Hypertextovprepojenie"/>
            <w:noProof/>
          </w:rPr>
          <w:t>Obrázok 8 Diagram tried zákazníka a jemu pridružených enumov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_Toc163544525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5EF0A3" w14:textId="4CDAB83D" w:rsidR="00BD1C36" w:rsidRDefault="00BD1C36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63544526" w:history="1">
        <w:r w:rsidRPr="00A16297">
          <w:rPr>
            <w:rStyle w:val="Hypertextovprepojenie"/>
            <w:noProof/>
          </w:rPr>
          <w:t>Obrázok 9 Diagram tried komponentov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_Toc163544526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3428D16" w14:textId="312C7CD0" w:rsidR="00BD1C36" w:rsidRDefault="00BD1C36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63544527" w:history="1">
        <w:r w:rsidRPr="00A16297">
          <w:rPr>
            <w:rStyle w:val="Hypertextovprepojenie"/>
            <w:noProof/>
          </w:rPr>
          <w:t>Obrázok 10 Diagram tried pre udalosti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_Toc163544527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B2B3FBC" w14:textId="71BF65D2" w:rsidR="00BD1C36" w:rsidRDefault="00BD1C36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63544528" w:history="1">
        <w:r w:rsidRPr="00A16297">
          <w:rPr>
            <w:rStyle w:val="Hypertextovprepojenie"/>
            <w:noProof/>
          </w:rPr>
          <w:t>Obrázok 11 GUI v móde SINGLE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_Toc163544528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538F8B9" w14:textId="072771CB" w:rsidR="00BD1C36" w:rsidRDefault="00BD1C36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63544529" w:history="1">
        <w:r w:rsidRPr="00A16297">
          <w:rPr>
            <w:rStyle w:val="Hypertextovprepojenie"/>
            <w:noProof/>
          </w:rPr>
          <w:t>Obrázok 12 GUI v móde REPLICATIONS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_Toc163544529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5AA9A90" w14:textId="0BF8ED3A" w:rsidR="00BD1C36" w:rsidRDefault="00BD1C36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63544530" w:history="1">
        <w:r w:rsidRPr="00A16297">
          <w:rPr>
            <w:rStyle w:val="Hypertextovprepojenie"/>
            <w:noProof/>
          </w:rPr>
          <w:t>Obrázok 13 Tab pre závislosť času v rade na lístky od pokladní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_Toc163544530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1117C5C" w14:textId="6CF8597B" w:rsidR="00EF750E" w:rsidRDefault="00AF0771" w:rsidP="00EF750E">
      <w:pPr>
        <w:pStyle w:val="Nadpis1"/>
        <w:numPr>
          <w:ilvl w:val="0"/>
          <w:numId w:val="0"/>
        </w:numPr>
      </w:pPr>
      <w:r>
        <w:fldChar w:fldCharType="end"/>
      </w:r>
      <w:bookmarkStart w:id="1" w:name="_Toc163543926"/>
      <w:r w:rsidR="00EF750E">
        <w:t>Zoznam tabuľiek</w:t>
      </w:r>
      <w:bookmarkEnd w:id="1"/>
    </w:p>
    <w:p w14:paraId="0D977A56" w14:textId="383F69FF" w:rsidR="00EF750E" w:rsidRDefault="00EF750E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r>
        <w:fldChar w:fldCharType="begin"/>
      </w:r>
      <w:r>
        <w:instrText xml:space="preserve"> TOC \h \z \c "Tabuľka" </w:instrText>
      </w:r>
      <w:r>
        <w:fldChar w:fldCharType="separate"/>
      </w:r>
      <w:hyperlink w:anchor="_Toc163543915" w:history="1">
        <w:r w:rsidRPr="00C23BB3">
          <w:rPr>
            <w:rStyle w:val="Hypertextovprepojenie"/>
            <w:noProof/>
          </w:rPr>
          <w:t>Tabuľka 1 Porovnanie pravdepodobností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_Toc163543915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3D00B3" w14:textId="08E986CF" w:rsidR="00EF750E" w:rsidRDefault="00EF750E">
      <w:pPr>
        <w:pStyle w:val="Zoznamobrzkov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sk-SK"/>
          <w14:ligatures w14:val="standardContextual"/>
        </w:rPr>
      </w:pPr>
      <w:hyperlink w:anchor="_Toc163543916" w:history="1">
        <w:r w:rsidRPr="00C23BB3">
          <w:rPr>
            <w:rStyle w:val="Hypertextovprepojenie"/>
            <w:noProof/>
          </w:rPr>
          <w:t>Tabuľka 2 Výsledky experimentov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_Toc163543916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EAFBAD6" w14:textId="4A508322" w:rsidR="00BC4F09" w:rsidRDefault="00EF750E" w:rsidP="00EF750E">
      <w:pPr>
        <w:pStyle w:val="Nadpis1"/>
        <w:numPr>
          <w:ilvl w:val="0"/>
          <w:numId w:val="0"/>
        </w:numPr>
      </w:pPr>
      <w:r>
        <w:fldChar w:fldCharType="end"/>
      </w:r>
      <w:r w:rsidR="00932137">
        <w:br w:type="page"/>
      </w:r>
    </w:p>
    <w:p w14:paraId="769F72A4" w14:textId="6B022C3A" w:rsidR="009D0806" w:rsidRDefault="005B6470" w:rsidP="009D0806">
      <w:pPr>
        <w:pStyle w:val="Nadpis1"/>
      </w:pPr>
      <w:bookmarkStart w:id="2" w:name="_Toc163543927"/>
      <w:r>
        <w:lastRenderedPageBreak/>
        <w:t>Úloha</w:t>
      </w:r>
      <w:bookmarkEnd w:id="2"/>
    </w:p>
    <w:p w14:paraId="12615225" w14:textId="77777777" w:rsidR="005C2D03" w:rsidRDefault="00F42501" w:rsidP="00F42501">
      <w:r w:rsidRPr="00F42501">
        <w:t xml:space="preserve">Semestrálna práca </w:t>
      </w:r>
      <w:r>
        <w:t>2</w:t>
      </w:r>
      <w:r w:rsidRPr="00F42501">
        <w:t xml:space="preserve"> sa zaoberá simuláciou a optimalizáciou procesov v novom predajnom zariadení firmy Elektrokomponenty v Žiline. </w:t>
      </w:r>
      <w:r>
        <w:t>Úlohou je</w:t>
      </w:r>
      <w:r w:rsidRPr="00F42501">
        <w:t xml:space="preserve"> vytvoriť </w:t>
      </w:r>
      <w:proofErr w:type="spellStart"/>
      <w:r w:rsidRPr="00F42501">
        <w:t>udalostne</w:t>
      </w:r>
      <w:proofErr w:type="spellEnd"/>
      <w:r w:rsidRPr="00F42501">
        <w:t xml:space="preserve"> orientovaný simulačný model, ktorý zohľadňuje prúd zákazníkov, typy objednávok, platby a obslužné procesy. </w:t>
      </w:r>
    </w:p>
    <w:p w14:paraId="1254A025" w14:textId="734C4E0A" w:rsidR="00F42501" w:rsidRDefault="00F42501" w:rsidP="00F42501">
      <w:r w:rsidRPr="00F42501">
        <w:t xml:space="preserve">Cieľom je navrhnúť optimálny počet pokladní a obslužných miest tak, aby priemerný čas strávený zákazníkom v predajni neprekročil 25 minút a priemerný čas čakania v rade pred automatom bol nižší ako 3 minúty. </w:t>
      </w:r>
      <w:r w:rsidR="005C2D03">
        <w:t>Je potrebné vykonať</w:t>
      </w:r>
      <w:r w:rsidRPr="00F42501">
        <w:t xml:space="preserve"> experimenty, vyhodnotia výsledky a odporuči</w:t>
      </w:r>
      <w:r w:rsidR="005C2D03">
        <w:t>ť</w:t>
      </w:r>
      <w:r w:rsidRPr="00F42501">
        <w:t xml:space="preserve"> vhodný počet zariadení na základe štatisticky overených replikácií.</w:t>
      </w:r>
    </w:p>
    <w:p w14:paraId="355E8B76" w14:textId="36C7388B" w:rsidR="00403BD6" w:rsidRDefault="00403BD6" w:rsidP="00403BD6">
      <w:pPr>
        <w:pStyle w:val="Nadpis1"/>
      </w:pPr>
      <w:bookmarkStart w:id="3" w:name="_Toc163543928"/>
      <w:r>
        <w:t>Postup tvorby simulačného modelu</w:t>
      </w:r>
      <w:bookmarkEnd w:id="3"/>
    </w:p>
    <w:p w14:paraId="457EE276" w14:textId="2EB772C2" w:rsidR="005E76CF" w:rsidRDefault="005E76CF" w:rsidP="005E76CF">
      <w:r>
        <w:t>Ako prvý krok bolo detailne zanalyzované zadania. Na základ zadania sa následne vytvoril diagram udalostí. Následne sa začalo s implementáciou.</w:t>
      </w:r>
    </w:p>
    <w:p w14:paraId="5D32373C" w14:textId="445FEF16" w:rsidR="005E76CF" w:rsidRDefault="005E76CF" w:rsidP="005E76CF">
      <w:r>
        <w:t>V prvom kroku implementácia sa vytvorili požadované generátory a overila sa ich funkčnosť a správnosť, tak aby nedošlo ku potenciálnemu skresleniu výsledkov.</w:t>
      </w:r>
    </w:p>
    <w:p w14:paraId="2AB524E3" w14:textId="2ACB94EB" w:rsidR="005E76CF" w:rsidRDefault="005E76CF" w:rsidP="005E76CF">
      <w:r>
        <w:t>V ďalšom kroku bolo vytvorené jadro aplikácie so všetkými</w:t>
      </w:r>
      <w:r w:rsidR="00606E39">
        <w:t xml:space="preserve"> abstraktnými triedami. Nad vytvoreným jadrom bol následne vytvorený konkrétny simulačný model so všetkými </w:t>
      </w:r>
      <w:r w:rsidR="0058206C">
        <w:t xml:space="preserve">generátormi, </w:t>
      </w:r>
      <w:r w:rsidR="00606E39">
        <w:t>stanovišťami, radmi a zbieraním štatistík</w:t>
      </w:r>
      <w:r w:rsidR="0058206C">
        <w:t xml:space="preserve"> a ku nemu sa podľa diagramu udalostí </w:t>
      </w:r>
      <w:r w:rsidR="004679BE">
        <w:t>naprogramovali udalosti obsahujúce všetku logiku simulačného modelu.</w:t>
      </w:r>
    </w:p>
    <w:p w14:paraId="6F96D103" w14:textId="6EA6B0F1" w:rsidR="004679BE" w:rsidRDefault="004679BE" w:rsidP="005E76CF">
      <w:r>
        <w:t>Ako posledné bolo vytvorené užívateľské rozhranie pre vizualizáciu stavu simulácie.</w:t>
      </w:r>
    </w:p>
    <w:p w14:paraId="5DFDE1AE" w14:textId="00C76CAE" w:rsidR="009D0806" w:rsidRDefault="00CD556E" w:rsidP="009D0806">
      <w:pPr>
        <w:pStyle w:val="Nadpis1"/>
      </w:pPr>
      <w:bookmarkStart w:id="4" w:name="_Toc163543929"/>
      <w:r>
        <w:t>Diagram udalostí</w:t>
      </w:r>
      <w:bookmarkEnd w:id="4"/>
    </w:p>
    <w:p w14:paraId="2746089D" w14:textId="4683672B" w:rsidR="0038106C" w:rsidRDefault="0038106C">
      <w:pPr>
        <w:spacing w:after="160" w:line="259" w:lineRule="auto"/>
        <w:mirrorIndents w:val="0"/>
        <w:jc w:val="left"/>
      </w:pPr>
      <w:r>
        <w:t>Na základe popisu plánovanej organizácie predajne elektrokomponentov bol vytvorený diagram udalostí, ktorý slúži ako nástroj na vizualizáciu a pochopenie procesov od vstupu zákazníka do predajne až po jeho odchod.</w:t>
      </w:r>
    </w:p>
    <w:p w14:paraId="2F590AB7" w14:textId="77777777" w:rsidR="005E76CF" w:rsidRDefault="00403BD6" w:rsidP="005E76CF">
      <w:pPr>
        <w:spacing w:after="160" w:line="259" w:lineRule="auto"/>
        <w:mirrorIndents w:val="0"/>
        <w:jc w:val="left"/>
      </w:pPr>
      <w:r w:rsidRPr="00403BD6">
        <w:rPr>
          <w:noProof/>
        </w:rPr>
        <w:drawing>
          <wp:anchor distT="0" distB="0" distL="114300" distR="114300" simplePos="0" relativeHeight="251659279" behindDoc="0" locked="0" layoutInCell="1" allowOverlap="1" wp14:anchorId="5971456B" wp14:editId="2E3EDBCE">
            <wp:simplePos x="0" y="0"/>
            <wp:positionH relativeFrom="column">
              <wp:posOffset>-4445</wp:posOffset>
            </wp:positionH>
            <wp:positionV relativeFrom="paragraph">
              <wp:posOffset>378744</wp:posOffset>
            </wp:positionV>
            <wp:extent cx="5760720" cy="2661920"/>
            <wp:effectExtent l="0" t="0" r="0" b="5080"/>
            <wp:wrapTopAndBottom/>
            <wp:docPr id="427049369" name="Obrázok 1" descr="Obrázok, na ktorom je text, diagram, snímka obrazovky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49369" name="Obrázok 1" descr="Obrázok, na ktorom je text, diagram, snímka obrazovky, rad&#10;&#10;Automaticky generovaný popi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06C">
        <w:t>Cieľom tohto diagramu je vizualizovať následnosť jednotlivých krokov a tak uľahčiť implementačnú časť.</w:t>
      </w:r>
    </w:p>
    <w:p w14:paraId="3750F455" w14:textId="7BDDD816" w:rsidR="00403BD6" w:rsidRPr="004D603C" w:rsidRDefault="00403BD6" w:rsidP="005E76CF">
      <w:pPr>
        <w:spacing w:after="160" w:line="259" w:lineRule="auto"/>
        <w:mirrorIndents w:val="0"/>
        <w:jc w:val="center"/>
        <w:rPr>
          <w:sz w:val="20"/>
          <w:szCs w:val="20"/>
        </w:rPr>
      </w:pPr>
      <w:bookmarkStart w:id="5" w:name="_Toc163544518"/>
      <w:r w:rsidRPr="004D603C">
        <w:rPr>
          <w:sz w:val="18"/>
          <w:szCs w:val="18"/>
        </w:rPr>
        <w:t xml:space="preserve">Obrázok </w:t>
      </w:r>
      <w:r w:rsidR="00FF0EB4">
        <w:rPr>
          <w:sz w:val="18"/>
          <w:szCs w:val="18"/>
        </w:rPr>
        <w:fldChar w:fldCharType="begin"/>
      </w:r>
      <w:r w:rsidR="00FF0EB4">
        <w:rPr>
          <w:sz w:val="18"/>
          <w:szCs w:val="18"/>
        </w:rPr>
        <w:instrText xml:space="preserve"> SEQ Obrázok \* ARABIC \s 0 </w:instrText>
      </w:r>
      <w:r w:rsidR="00FF0EB4">
        <w:rPr>
          <w:sz w:val="18"/>
          <w:szCs w:val="18"/>
        </w:rPr>
        <w:fldChar w:fldCharType="separate"/>
      </w:r>
      <w:r w:rsidR="00FF0EB4">
        <w:rPr>
          <w:noProof/>
          <w:sz w:val="18"/>
          <w:szCs w:val="18"/>
        </w:rPr>
        <w:t>1</w:t>
      </w:r>
      <w:r w:rsidR="00FF0EB4">
        <w:rPr>
          <w:sz w:val="18"/>
          <w:szCs w:val="18"/>
        </w:rPr>
        <w:fldChar w:fldCharType="end"/>
      </w:r>
      <w:r w:rsidRPr="004D603C">
        <w:rPr>
          <w:sz w:val="18"/>
          <w:szCs w:val="18"/>
        </w:rPr>
        <w:t xml:space="preserve"> Diagram udalostí, časť 1</w:t>
      </w:r>
      <w:bookmarkEnd w:id="5"/>
    </w:p>
    <w:p w14:paraId="523FC53F" w14:textId="236D325A" w:rsidR="00403BD6" w:rsidRDefault="005E76CF" w:rsidP="00403BD6">
      <w:pPr>
        <w:keepNext/>
        <w:spacing w:after="160" w:line="259" w:lineRule="auto"/>
        <w:mirrorIndents w:val="0"/>
        <w:jc w:val="left"/>
      </w:pPr>
      <w:r w:rsidRPr="00403BD6">
        <w:rPr>
          <w:rFonts w:eastAsiaTheme="majorEastAsia" w:cstheme="majorBidi"/>
          <w:b/>
          <w:caps/>
          <w:noProof/>
          <w:sz w:val="28"/>
          <w:szCs w:val="32"/>
        </w:rPr>
        <w:lastRenderedPageBreak/>
        <w:drawing>
          <wp:anchor distT="0" distB="0" distL="114300" distR="114300" simplePos="0" relativeHeight="251660303" behindDoc="0" locked="0" layoutInCell="1" allowOverlap="1" wp14:anchorId="35520D0F" wp14:editId="151AA79D">
            <wp:simplePos x="0" y="0"/>
            <wp:positionH relativeFrom="column">
              <wp:posOffset>-3472</wp:posOffset>
            </wp:positionH>
            <wp:positionV relativeFrom="paragraph">
              <wp:posOffset>116840</wp:posOffset>
            </wp:positionV>
            <wp:extent cx="5760720" cy="2141220"/>
            <wp:effectExtent l="0" t="0" r="0" b="0"/>
            <wp:wrapTopAndBottom/>
            <wp:docPr id="450656731" name="Obrázok 1" descr="Obrázok, na ktorom je text, snímka obrazovky, diagram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56731" name="Obrázok 1" descr="Obrázok, na ktorom je text, snímka obrazovky, diagram, rad&#10;&#10;Automaticky generovaný popi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7C3D3" w14:textId="1738DF5E" w:rsidR="009D0806" w:rsidRPr="004D603C" w:rsidRDefault="00403BD6" w:rsidP="00D96667">
      <w:pPr>
        <w:pStyle w:val="Popis"/>
        <w:jc w:val="center"/>
      </w:pPr>
      <w:bookmarkStart w:id="6" w:name="_Toc163544519"/>
      <w:r w:rsidRPr="004D603C">
        <w:t>Obrázok</w:t>
      </w:r>
      <w:r w:rsidR="00D96667">
        <w:t xml:space="preserve"> </w:t>
      </w:r>
      <w:r w:rsidR="00FF0EB4">
        <w:fldChar w:fldCharType="begin"/>
      </w:r>
      <w:r w:rsidR="00FF0EB4">
        <w:instrText xml:space="preserve"> SEQ Obrázok \* ARABIC \s 0 </w:instrText>
      </w:r>
      <w:r w:rsidR="00FF0EB4">
        <w:fldChar w:fldCharType="separate"/>
      </w:r>
      <w:r w:rsidR="00FF0EB4">
        <w:rPr>
          <w:noProof/>
        </w:rPr>
        <w:t>2</w:t>
      </w:r>
      <w:r w:rsidR="00FF0EB4">
        <w:fldChar w:fldCharType="end"/>
      </w:r>
      <w:r w:rsidRPr="004D603C">
        <w:t xml:space="preserve"> Diagram udalostí, časť 2</w:t>
      </w:r>
      <w:bookmarkEnd w:id="6"/>
    </w:p>
    <w:p w14:paraId="10F883DB" w14:textId="02FA5F5C" w:rsidR="002D636A" w:rsidRDefault="002D636A" w:rsidP="002D636A">
      <w:pPr>
        <w:rPr>
          <w:rStyle w:val="Zvraznenie"/>
          <w:i w:val="0"/>
          <w:iCs w:val="0"/>
        </w:rPr>
      </w:pPr>
      <w:r>
        <w:t xml:space="preserve">Simulačný model začína udalosťou </w:t>
      </w:r>
      <w:proofErr w:type="spellStart"/>
      <w:r w:rsidRPr="002D636A">
        <w:rPr>
          <w:rStyle w:val="Zvraznenie"/>
        </w:rPr>
        <w:t>PríchodZákazníka</w:t>
      </w:r>
      <w:proofErr w:type="spellEnd"/>
      <w:r>
        <w:rPr>
          <w:rStyle w:val="Zvraznenie"/>
        </w:rPr>
        <w:t xml:space="preserve">, </w:t>
      </w:r>
      <w:r>
        <w:rPr>
          <w:rStyle w:val="Zvraznenie"/>
          <w:i w:val="0"/>
          <w:iCs w:val="0"/>
        </w:rPr>
        <w:t xml:space="preserve">a ak je niekto pri automate na lístky, tak sa postaví do </w:t>
      </w:r>
      <w:r w:rsidRPr="002D636A">
        <w:rPr>
          <w:rStyle w:val="Zvraznenie"/>
        </w:rPr>
        <w:t>Radu pred automatom na lístky</w:t>
      </w:r>
      <w:r>
        <w:rPr>
          <w:rStyle w:val="Zvraznenie"/>
          <w:i w:val="0"/>
          <w:iCs w:val="0"/>
        </w:rPr>
        <w:t xml:space="preserve">. Ak je automat voľný tak rovno nasleduje udalosť </w:t>
      </w:r>
      <w:proofErr w:type="spellStart"/>
      <w:r w:rsidRPr="002D636A">
        <w:rPr>
          <w:rStyle w:val="Zvraznenie"/>
        </w:rPr>
        <w:t>VydajLístok</w:t>
      </w:r>
      <w:proofErr w:type="spellEnd"/>
      <w:r>
        <w:rPr>
          <w:rStyle w:val="Zvraznenie"/>
          <w:i w:val="0"/>
          <w:iCs w:val="0"/>
        </w:rPr>
        <w:t>. Tam zákazník čaká na vydanie lístka s časom.</w:t>
      </w:r>
    </w:p>
    <w:p w14:paraId="2E4EE06F" w14:textId="47EFAF9B" w:rsidR="002D636A" w:rsidRDefault="002D636A" w:rsidP="002D636A">
      <w:pPr>
        <w:rPr>
          <w:rStyle w:val="Zvraznenie"/>
          <w:i w:val="0"/>
          <w:iCs w:val="0"/>
        </w:rPr>
      </w:pPr>
      <w:r>
        <w:rPr>
          <w:rStyle w:val="Zvraznenie"/>
          <w:i w:val="0"/>
          <w:iCs w:val="0"/>
        </w:rPr>
        <w:t xml:space="preserve">Potom ak je v Čakacej zóne menej ako 9 ľudí nasleduje udalosť </w:t>
      </w:r>
      <w:proofErr w:type="spellStart"/>
      <w:r w:rsidRPr="002D636A">
        <w:rPr>
          <w:rStyle w:val="Zvraznenie"/>
        </w:rPr>
        <w:t>ObsluhaZákazníkaStart</w:t>
      </w:r>
      <w:proofErr w:type="spellEnd"/>
      <w:r>
        <w:rPr>
          <w:rStyle w:val="Zvraznenie"/>
          <w:i w:val="0"/>
          <w:iCs w:val="0"/>
        </w:rPr>
        <w:t xml:space="preserve">, kde nadiktuje objednávku a čaká kým mu ju zamestnanec donesie a dochádza k udalosti </w:t>
      </w:r>
      <w:proofErr w:type="spellStart"/>
      <w:r w:rsidRPr="002D636A">
        <w:rPr>
          <w:rStyle w:val="Zvraznenie"/>
        </w:rPr>
        <w:t>ObsluhaZákazníkaEnd</w:t>
      </w:r>
      <w:proofErr w:type="spellEnd"/>
      <w:r>
        <w:rPr>
          <w:rStyle w:val="Zvraznenie"/>
          <w:i w:val="0"/>
          <w:iCs w:val="0"/>
        </w:rPr>
        <w:t>.</w:t>
      </w:r>
    </w:p>
    <w:p w14:paraId="1AA1B8FD" w14:textId="49E17586" w:rsidR="004F11DA" w:rsidRDefault="006D6537" w:rsidP="002D636A">
      <w:pPr>
        <w:rPr>
          <w:rStyle w:val="Zvraznenie"/>
          <w:i w:val="0"/>
          <w:iCs w:val="0"/>
        </w:rPr>
      </w:pPr>
      <w:r>
        <w:rPr>
          <w:rStyle w:val="Zvraznenie"/>
          <w:i w:val="0"/>
          <w:iCs w:val="0"/>
        </w:rPr>
        <w:t xml:space="preserve">Po danej udalosti, nasleduje podľa veľkosti objednávky buď udalosti </w:t>
      </w:r>
      <w:proofErr w:type="spellStart"/>
      <w:r w:rsidRPr="006D6537">
        <w:rPr>
          <w:rStyle w:val="Zvraznenie"/>
        </w:rPr>
        <w:t>UvoľniMiesto</w:t>
      </w:r>
      <w:proofErr w:type="spellEnd"/>
      <w:r>
        <w:rPr>
          <w:rStyle w:val="Zvraznenie"/>
          <w:i w:val="0"/>
          <w:iCs w:val="0"/>
        </w:rPr>
        <w:t xml:space="preserve">, alebo </w:t>
      </w:r>
      <w:proofErr w:type="spellStart"/>
      <w:r w:rsidRPr="006D6537">
        <w:rPr>
          <w:rStyle w:val="Zvraznenie"/>
        </w:rPr>
        <w:t>ObsaďMiesto</w:t>
      </w:r>
      <w:proofErr w:type="spellEnd"/>
      <w:r>
        <w:rPr>
          <w:rStyle w:val="Zvraznenie"/>
          <w:i w:val="0"/>
          <w:iCs w:val="0"/>
        </w:rPr>
        <w:t>.</w:t>
      </w:r>
      <w:r w:rsidR="00545455">
        <w:rPr>
          <w:rStyle w:val="Zvraznenie"/>
          <w:i w:val="0"/>
          <w:iCs w:val="0"/>
        </w:rPr>
        <w:t xml:space="preserve"> V</w:t>
      </w:r>
      <w:r w:rsidR="00694901">
        <w:rPr>
          <w:rStyle w:val="Zvraznenie"/>
          <w:i w:val="0"/>
          <w:iCs w:val="0"/>
        </w:rPr>
        <w:t xml:space="preserve"> tomto prípade </w:t>
      </w:r>
      <w:proofErr w:type="spellStart"/>
      <w:r w:rsidR="00694901" w:rsidRPr="004F11DA">
        <w:rPr>
          <w:rStyle w:val="Zvraznenie"/>
        </w:rPr>
        <w:t>UvolniMiesto</w:t>
      </w:r>
      <w:proofErr w:type="spellEnd"/>
      <w:r w:rsidR="00694901">
        <w:rPr>
          <w:rStyle w:val="Zvraznenie"/>
          <w:i w:val="0"/>
          <w:iCs w:val="0"/>
        </w:rPr>
        <w:t xml:space="preserve"> povolí obsluhu ďalšieho zákazníka a</w:t>
      </w:r>
      <w:r w:rsidR="00FC2AB5">
        <w:rPr>
          <w:rStyle w:val="Zvraznenie"/>
          <w:i w:val="0"/>
          <w:iCs w:val="0"/>
        </w:rPr>
        <w:t xml:space="preserve"> obslúžený zákazník odchádza do Radu pred pokladňou alebo začína rovno udalosť </w:t>
      </w:r>
      <w:proofErr w:type="spellStart"/>
      <w:r w:rsidR="00FC2AB5" w:rsidRPr="004F11DA">
        <w:rPr>
          <w:rStyle w:val="Zvraznenie"/>
        </w:rPr>
        <w:t>PlatenieStart</w:t>
      </w:r>
      <w:proofErr w:type="spellEnd"/>
      <w:r w:rsidR="00FC2AB5">
        <w:rPr>
          <w:rStyle w:val="Zvraznenie"/>
          <w:i w:val="0"/>
          <w:iCs w:val="0"/>
        </w:rPr>
        <w:t>.</w:t>
      </w:r>
      <w:r w:rsidR="004F11DA">
        <w:rPr>
          <w:rStyle w:val="Zvraznenie"/>
          <w:i w:val="0"/>
          <w:iCs w:val="0"/>
        </w:rPr>
        <w:t xml:space="preserve"> Ak sa zákazník iba vrátil po objednávku, tak nasleduje udalosť </w:t>
      </w:r>
      <w:proofErr w:type="spellStart"/>
      <w:r w:rsidR="004F11DA" w:rsidRPr="004F11DA">
        <w:rPr>
          <w:rStyle w:val="Zvraznenie"/>
        </w:rPr>
        <w:t>OdchodZákazníka</w:t>
      </w:r>
      <w:proofErr w:type="spellEnd"/>
      <w:r w:rsidR="004F11DA">
        <w:rPr>
          <w:rStyle w:val="Zvraznenie"/>
          <w:i w:val="0"/>
          <w:iCs w:val="0"/>
        </w:rPr>
        <w:t>.</w:t>
      </w:r>
    </w:p>
    <w:p w14:paraId="55D8B265" w14:textId="43C5B309" w:rsidR="006D6537" w:rsidRDefault="004F11DA" w:rsidP="002D636A">
      <w:pPr>
        <w:rPr>
          <w:rStyle w:val="Zvraznenie"/>
          <w:i w:val="0"/>
          <w:iCs w:val="0"/>
        </w:rPr>
      </w:pPr>
      <w:r>
        <w:rPr>
          <w:rStyle w:val="Zvraznenie"/>
          <w:i w:val="0"/>
          <w:iCs w:val="0"/>
        </w:rPr>
        <w:t xml:space="preserve">Udalosť </w:t>
      </w:r>
      <w:proofErr w:type="spellStart"/>
      <w:r w:rsidRPr="004F11DA">
        <w:rPr>
          <w:rStyle w:val="Zvraznenie"/>
        </w:rPr>
        <w:t>ObsaďMiesto</w:t>
      </w:r>
      <w:proofErr w:type="spellEnd"/>
      <w:r>
        <w:rPr>
          <w:rStyle w:val="Zvraznenie"/>
          <w:i w:val="0"/>
          <w:iCs w:val="0"/>
        </w:rPr>
        <w:t xml:space="preserve"> nechá objednávku na obslužnom mieste a zákazník sa po ňu musí vrátiť po skončení udalosti </w:t>
      </w:r>
      <w:proofErr w:type="spellStart"/>
      <w:r w:rsidRPr="004F11DA">
        <w:rPr>
          <w:rStyle w:val="Zvraznenie"/>
        </w:rPr>
        <w:t>PlatenieEnd</w:t>
      </w:r>
      <w:proofErr w:type="spellEnd"/>
      <w:r>
        <w:rPr>
          <w:rStyle w:val="Zvraznenie"/>
          <w:i w:val="0"/>
          <w:iCs w:val="0"/>
        </w:rPr>
        <w:t xml:space="preserve">. Ak nie je potreba vrátiť sa po veľkú objednávku, tak zákazník z predajne odchádza v udalosti </w:t>
      </w:r>
      <w:proofErr w:type="spellStart"/>
      <w:r w:rsidRPr="004F11DA">
        <w:rPr>
          <w:rStyle w:val="Zvraznenie"/>
        </w:rPr>
        <w:t>OdchodZákazníka</w:t>
      </w:r>
      <w:proofErr w:type="spellEnd"/>
      <w:r>
        <w:rPr>
          <w:rStyle w:val="Zvraznenie"/>
          <w:i w:val="0"/>
          <w:iCs w:val="0"/>
        </w:rPr>
        <w:t>.</w:t>
      </w:r>
    </w:p>
    <w:p w14:paraId="665DFB4D" w14:textId="2C285094" w:rsidR="00553A19" w:rsidRDefault="00553A19" w:rsidP="00553A19">
      <w:pPr>
        <w:pStyle w:val="Nadpis1"/>
        <w:rPr>
          <w:rStyle w:val="Zvraznenie"/>
          <w:i w:val="0"/>
          <w:iCs w:val="0"/>
        </w:rPr>
      </w:pPr>
      <w:bookmarkStart w:id="7" w:name="_Toc163543930"/>
      <w:r>
        <w:rPr>
          <w:rStyle w:val="Zvraznenie"/>
          <w:i w:val="0"/>
          <w:iCs w:val="0"/>
        </w:rPr>
        <w:t>Implementácia</w:t>
      </w:r>
      <w:bookmarkEnd w:id="7"/>
    </w:p>
    <w:p w14:paraId="6603BBF7" w14:textId="77777777" w:rsidR="00C656CF" w:rsidRDefault="00C656CF" w:rsidP="00C656CF">
      <w:r>
        <w:t xml:space="preserve">Pre implementáciu </w:t>
      </w:r>
      <w:r w:rsidRPr="00E1726D">
        <w:t>zadani</w:t>
      </w:r>
      <w:r>
        <w:t xml:space="preserve">a </w:t>
      </w:r>
      <w:r w:rsidRPr="00E1726D">
        <w:t xml:space="preserve">bol zvolený programovací jazyk </w:t>
      </w:r>
      <w:proofErr w:type="spellStart"/>
      <w:r>
        <w:t>Kotlin</w:t>
      </w:r>
      <w:proofErr w:type="spellEnd"/>
      <w:r>
        <w:t xml:space="preserve">, </w:t>
      </w:r>
      <w:r w:rsidRPr="00E1726D">
        <w:t xml:space="preserve">ktorý je postavený na platforme </w:t>
      </w:r>
      <w:r>
        <w:t>JVM a má schopnosť využívať knižnice naprogramované v jazyku Java, ale ponúka jednoduchšiu syntax a možnosť funkčného programovania.</w:t>
      </w:r>
    </w:p>
    <w:p w14:paraId="09E66029" w14:textId="338164F1" w:rsidR="00C656CF" w:rsidRDefault="00C656CF" w:rsidP="00C656CF">
      <w:pPr>
        <w:pStyle w:val="Nadpis2"/>
      </w:pPr>
      <w:bookmarkStart w:id="8" w:name="_Toc163543931"/>
      <w:r>
        <w:t>Gene</w:t>
      </w:r>
      <w:r w:rsidR="00AA621D">
        <w:t>rátory</w:t>
      </w:r>
      <w:bookmarkEnd w:id="8"/>
    </w:p>
    <w:p w14:paraId="44826E78" w14:textId="66E96422" w:rsidR="00B448A4" w:rsidRDefault="00B448A4" w:rsidP="00B448A4">
      <w:r>
        <w:t>V každej simulácii veľmi záleží na generovaní náhodných čísiel, takže tejto oblasti je potrebné dať potrebnú dôležitosť a precíznosť.</w:t>
      </w:r>
    </w:p>
    <w:p w14:paraId="5EA33294" w14:textId="0F2A5B42" w:rsidR="00275ADF" w:rsidRDefault="00275ADF" w:rsidP="00B448A4">
      <w:r>
        <w:t>Bolo potrebné naprogramovať vlastný generátor pre spojité empirické, exponenciálne a trojuholníkové rozdelenie.</w:t>
      </w:r>
      <w:r w:rsidR="001D2006">
        <w:t xml:space="preserve"> </w:t>
      </w:r>
      <w:r w:rsidR="001D2006" w:rsidRPr="001D2006">
        <w:t>Avšak pre uľahčenie následnej implementácie, sme vytvorili nasledovnú štruktúru tried.</w:t>
      </w:r>
    </w:p>
    <w:p w14:paraId="5F1962B7" w14:textId="63E3BE93" w:rsidR="001D2006" w:rsidRPr="00B448A4" w:rsidRDefault="001D2006" w:rsidP="00B448A4"/>
    <w:p w14:paraId="1D14E229" w14:textId="77777777" w:rsidR="009942D5" w:rsidRDefault="009942D5" w:rsidP="009D0806">
      <w:pPr>
        <w:pStyle w:val="Nadpis1"/>
        <w:numPr>
          <w:ilvl w:val="0"/>
          <w:numId w:val="0"/>
        </w:numPr>
      </w:pPr>
    </w:p>
    <w:p w14:paraId="1AD5BD1A" w14:textId="77777777" w:rsidR="009942D5" w:rsidRPr="009942D5" w:rsidRDefault="009942D5" w:rsidP="009942D5"/>
    <w:p w14:paraId="488947C0" w14:textId="41CB878F" w:rsidR="009942D5" w:rsidRDefault="009942D5" w:rsidP="009942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75" behindDoc="0" locked="0" layoutInCell="1" allowOverlap="1" wp14:anchorId="238C268C" wp14:editId="69015197">
                <wp:simplePos x="0" y="0"/>
                <wp:positionH relativeFrom="column">
                  <wp:posOffset>-24130</wp:posOffset>
                </wp:positionH>
                <wp:positionV relativeFrom="paragraph">
                  <wp:posOffset>2548255</wp:posOffset>
                </wp:positionV>
                <wp:extent cx="5962015" cy="635"/>
                <wp:effectExtent l="0" t="0" r="635" b="0"/>
                <wp:wrapTopAndBottom/>
                <wp:docPr id="118114402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8C770D" w14:textId="3738CC01" w:rsidR="00F62F4B" w:rsidRPr="00427414" w:rsidRDefault="00F62F4B" w:rsidP="00F31BA4">
                            <w:pPr>
                              <w:pStyle w:val="Popis"/>
                              <w:jc w:val="center"/>
                              <w:rPr>
                                <w:b/>
                                <w:caps/>
                                <w:sz w:val="28"/>
                                <w:szCs w:val="32"/>
                              </w:rPr>
                            </w:pPr>
                            <w:bookmarkStart w:id="9" w:name="_Toc163544520"/>
                            <w:r>
                              <w:t>Obrázok</w:t>
                            </w:r>
                            <w:r w:rsidR="00F31BA4">
                              <w:t xml:space="preserve"> </w:t>
                            </w:r>
                            <w:r w:rsidR="00FF0EB4">
                              <w:fldChar w:fldCharType="begin"/>
                            </w:r>
                            <w:r w:rsidR="00FF0EB4">
                              <w:instrText xml:space="preserve"> SEQ Obrázok \* ARABIC \s 0 </w:instrText>
                            </w:r>
                            <w:r w:rsidR="00FF0EB4">
                              <w:fldChar w:fldCharType="separate"/>
                            </w:r>
                            <w:r w:rsidR="00FF0EB4">
                              <w:rPr>
                                <w:noProof/>
                              </w:rPr>
                              <w:t>3</w:t>
                            </w:r>
                            <w:r w:rsidR="00FF0EB4">
                              <w:fldChar w:fldCharType="end"/>
                            </w:r>
                            <w:r>
                              <w:t xml:space="preserve"> </w:t>
                            </w:r>
                            <w:r w:rsidRPr="00490B63">
                              <w:t>Diagram tried pre generátory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8C268C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-1.9pt;margin-top:200.65pt;width:469.45pt;height:.05pt;z-index:25166337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" stroked="f">
                <v:textbox style="mso-fit-shape-to-text:t" inset="0,0,0,0">
                  <w:txbxContent>
                    <w:p w14:paraId="518C770D" w14:textId="3738CC01" w:rsidR="00F62F4B" w:rsidRPr="00427414" w:rsidRDefault="00F62F4B" w:rsidP="00F31BA4">
                      <w:pPr>
                        <w:pStyle w:val="Popis"/>
                        <w:jc w:val="center"/>
                        <w:rPr>
                          <w:b/>
                          <w:caps/>
                          <w:sz w:val="28"/>
                          <w:szCs w:val="32"/>
                        </w:rPr>
                      </w:pPr>
                      <w:bookmarkStart w:id="10" w:name="_Toc163544520"/>
                      <w:r>
                        <w:t>Obrázok</w:t>
                      </w:r>
                      <w:r w:rsidR="00F31BA4">
                        <w:t xml:space="preserve"> </w:t>
                      </w:r>
                      <w:r w:rsidR="00FF0EB4">
                        <w:fldChar w:fldCharType="begin"/>
                      </w:r>
                      <w:r w:rsidR="00FF0EB4">
                        <w:instrText xml:space="preserve"> SEQ Obrázok \* ARABIC \s 0 </w:instrText>
                      </w:r>
                      <w:r w:rsidR="00FF0EB4">
                        <w:fldChar w:fldCharType="separate"/>
                      </w:r>
                      <w:r w:rsidR="00FF0EB4">
                        <w:rPr>
                          <w:noProof/>
                        </w:rPr>
                        <w:t>3</w:t>
                      </w:r>
                      <w:r w:rsidR="00FF0EB4">
                        <w:fldChar w:fldCharType="end"/>
                      </w:r>
                      <w:r>
                        <w:t xml:space="preserve"> </w:t>
                      </w:r>
                      <w:r w:rsidRPr="00490B63">
                        <w:t>Diagram tried pre generátory</w:t>
                      </w:r>
                      <w:bookmarkEnd w:id="10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62F4B">
        <w:rPr>
          <w:noProof/>
        </w:rPr>
        <w:drawing>
          <wp:anchor distT="0" distB="0" distL="114300" distR="114300" simplePos="0" relativeHeight="251661327" behindDoc="0" locked="0" layoutInCell="1" allowOverlap="1" wp14:anchorId="735EB2E4" wp14:editId="3CE00D09">
            <wp:simplePos x="0" y="0"/>
            <wp:positionH relativeFrom="column">
              <wp:posOffset>-109855</wp:posOffset>
            </wp:positionH>
            <wp:positionV relativeFrom="paragraph">
              <wp:posOffset>0</wp:posOffset>
            </wp:positionV>
            <wp:extent cx="6047740" cy="2552700"/>
            <wp:effectExtent l="0" t="0" r="0" b="0"/>
            <wp:wrapTopAndBottom/>
            <wp:docPr id="1722703945" name="Obrázok 1" descr="Obrázok, na ktorom je text, snímka obrazovky, diagram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03945" name="Obrázok 1" descr="Obrázok, na ktorom je text, snímka obrazovky, diagram, rad&#10;&#10;Automaticky generovaný popi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Všetky triedy implementujú spoločné rozhranie </w:t>
      </w:r>
      <w:proofErr w:type="spellStart"/>
      <w:r w:rsidRPr="009942D5">
        <w:rPr>
          <w:rStyle w:val="Zvraznenie"/>
        </w:rPr>
        <w:t>Generator</w:t>
      </w:r>
      <w:proofErr w:type="spellEnd"/>
      <w:r>
        <w:t xml:space="preserve">, ktoré teda sprístupňuje iba metódu </w:t>
      </w:r>
      <w:proofErr w:type="spellStart"/>
      <w:r w:rsidRPr="009942D5">
        <w:rPr>
          <w:rStyle w:val="Zvraznenie"/>
        </w:rPr>
        <w:t>sample</w:t>
      </w:r>
      <w:proofErr w:type="spellEnd"/>
      <w:r w:rsidRPr="009942D5">
        <w:rPr>
          <w:rStyle w:val="Zvraznenie"/>
        </w:rPr>
        <w:t>()</w:t>
      </w:r>
      <w:r>
        <w:t xml:space="preserve">, ktorá má vrátiť iba vygenerovanú hodnotu typu </w:t>
      </w:r>
      <w:proofErr w:type="spellStart"/>
      <w:r>
        <w:t>Double</w:t>
      </w:r>
      <w:proofErr w:type="spellEnd"/>
      <w:r>
        <w:t>.</w:t>
      </w:r>
    </w:p>
    <w:p w14:paraId="06C78AF2" w14:textId="65896E9B" w:rsidR="009942D5" w:rsidRDefault="009942D5" w:rsidP="009942D5">
      <w:r>
        <w:t xml:space="preserve">Taktiež máme statický </w:t>
      </w:r>
      <w:proofErr w:type="spellStart"/>
      <w:r w:rsidRPr="009942D5">
        <w:rPr>
          <w:rStyle w:val="Zvraznenie"/>
        </w:rPr>
        <w:t>Random</w:t>
      </w:r>
      <w:proofErr w:type="spellEnd"/>
      <w:r>
        <w:t xml:space="preserve"> objekt, ktorý ako </w:t>
      </w:r>
      <w:proofErr w:type="spellStart"/>
      <w:r>
        <w:t>seed</w:t>
      </w:r>
      <w:proofErr w:type="spellEnd"/>
      <w:r>
        <w:t xml:space="preserve"> berie systémový čas. Ten následne generuje násady do atribútov </w:t>
      </w:r>
      <w:proofErr w:type="spellStart"/>
      <w:r w:rsidRPr="009942D5">
        <w:rPr>
          <w:rStyle w:val="Zvraznenie"/>
        </w:rPr>
        <w:t>generator</w:t>
      </w:r>
      <w:proofErr w:type="spellEnd"/>
      <w:r>
        <w:t xml:space="preserve"> v jednotlivých generátoroch.</w:t>
      </w:r>
    </w:p>
    <w:p w14:paraId="23D30A8D" w14:textId="77777777" w:rsidR="009942D5" w:rsidRDefault="009942D5" w:rsidP="009942D5">
      <w:pPr>
        <w:pStyle w:val="Nadpis3"/>
      </w:pPr>
      <w:bookmarkStart w:id="11" w:name="_Toc161078816"/>
      <w:bookmarkStart w:id="12" w:name="_Toc163543932"/>
      <w:proofErr w:type="spellStart"/>
      <w:r>
        <w:t>DiscreteUniformGenerator</w:t>
      </w:r>
      <w:bookmarkEnd w:id="11"/>
      <w:bookmarkEnd w:id="12"/>
      <w:proofErr w:type="spellEnd"/>
    </w:p>
    <w:p w14:paraId="72487725" w14:textId="77777777" w:rsidR="009942D5" w:rsidRDefault="009942D5" w:rsidP="009942D5">
      <w:pPr>
        <w:rPr>
          <w:lang w:val="en-US"/>
        </w:rPr>
      </w:pPr>
      <w:r>
        <w:t xml:space="preserve">Pomocou atribútu </w:t>
      </w:r>
      <w:proofErr w:type="spellStart"/>
      <w:r>
        <w:t>generator</w:t>
      </w:r>
      <w:proofErr w:type="spellEnd"/>
      <w:r>
        <w:t>, vygeneruje celé číslo z </w:t>
      </w:r>
      <w:proofErr w:type="spellStart"/>
      <w:r>
        <w:t>intrevalu</w:t>
      </w:r>
      <w:proofErr w:type="spellEnd"/>
      <w:r>
        <w:t xml:space="preserve"> </w:t>
      </w:r>
      <w:r>
        <w:rPr>
          <w:lang w:val="en-US"/>
        </w:rPr>
        <w:t>&lt;</w:t>
      </w:r>
      <w:proofErr w:type="spellStart"/>
      <w:r>
        <w:rPr>
          <w:lang w:val="en-US"/>
        </w:rPr>
        <w:t>minValue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maxValue</w:t>
      </w:r>
      <w:proofErr w:type="spellEnd"/>
      <w:r>
        <w:rPr>
          <w:lang w:val="en-US"/>
        </w:rPr>
        <w:t>).</w:t>
      </w:r>
    </w:p>
    <w:p w14:paraId="7BA6464F" w14:textId="77777777" w:rsidR="009942D5" w:rsidRDefault="009942D5" w:rsidP="009942D5">
      <w:pPr>
        <w:pStyle w:val="Nadpis3"/>
      </w:pPr>
      <w:bookmarkStart w:id="13" w:name="_Toc161078818"/>
      <w:bookmarkStart w:id="14" w:name="_Toc163543933"/>
      <w:proofErr w:type="spellStart"/>
      <w:r>
        <w:t>ContinuousUniformGenerator</w:t>
      </w:r>
      <w:bookmarkEnd w:id="13"/>
      <w:bookmarkEnd w:id="14"/>
      <w:proofErr w:type="spellEnd"/>
    </w:p>
    <w:p w14:paraId="34E4480D" w14:textId="77777777" w:rsidR="009942D5" w:rsidRDefault="009942D5" w:rsidP="009942D5">
      <w:r>
        <w:t xml:space="preserve">Vracia hodnotu z intervalu </w:t>
      </w:r>
      <w:r>
        <w:rPr>
          <w:lang w:val="en-US"/>
        </w:rPr>
        <w:t>&lt;</w:t>
      </w:r>
      <w:proofErr w:type="spellStart"/>
      <w:r>
        <w:rPr>
          <w:lang w:val="en-US"/>
        </w:rPr>
        <w:t>minValue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maxValue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reálne</w:t>
      </w:r>
      <w:proofErr w:type="spellEnd"/>
      <w:r>
        <w:rPr>
          <w:lang w:val="en-US"/>
        </w:rPr>
        <w:t xml:space="preserve"> </w:t>
      </w:r>
      <w:r>
        <w:t>číslo.</w:t>
      </w:r>
    </w:p>
    <w:p w14:paraId="34ACDE3C" w14:textId="77777777" w:rsidR="009942D5" w:rsidRDefault="009942D5" w:rsidP="009942D5">
      <w:pPr>
        <w:pStyle w:val="Nadpis3"/>
      </w:pPr>
      <w:bookmarkStart w:id="15" w:name="_Toc161078819"/>
      <w:bookmarkStart w:id="16" w:name="_Toc163543934"/>
      <w:proofErr w:type="spellStart"/>
      <w:r>
        <w:t>ContinuousEmpiricalGenerator</w:t>
      </w:r>
      <w:bookmarkEnd w:id="15"/>
      <w:bookmarkEnd w:id="16"/>
      <w:proofErr w:type="spellEnd"/>
    </w:p>
    <w:p w14:paraId="66D67085" w14:textId="77777777" w:rsidR="009942D5" w:rsidRDefault="009942D5" w:rsidP="009942D5">
      <w:pPr>
        <w:rPr>
          <w:lang w:val="en-US"/>
        </w:rPr>
      </w:pPr>
      <w:r>
        <w:t xml:space="preserve">Atribút </w:t>
      </w:r>
      <w:proofErr w:type="spellStart"/>
      <w:r>
        <w:t>mainGenerator</w:t>
      </w:r>
      <w:proofErr w:type="spellEnd"/>
      <w:r>
        <w:t xml:space="preserve"> vygeneruje hodnotu z intervalu </w:t>
      </w:r>
      <w:r>
        <w:rPr>
          <w:lang w:val="en-US"/>
        </w:rPr>
        <w:t xml:space="preserve">&lt;0; 1) a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z</w:t>
      </w:r>
      <w:proofErr w:type="spellStart"/>
      <w:r>
        <w:t>áklade</w:t>
      </w:r>
      <w:proofErr w:type="spellEnd"/>
      <w:r>
        <w:t xml:space="preserve"> tejto hodnoty sa vyberie z mapy </w:t>
      </w:r>
      <w:proofErr w:type="spellStart"/>
      <w:r>
        <w:t>generators</w:t>
      </w:r>
      <w:proofErr w:type="spellEnd"/>
      <w:r>
        <w:t xml:space="preserve"> príslušný objekt </w:t>
      </w:r>
      <w:proofErr w:type="spellStart"/>
      <w:r w:rsidRPr="009942D5">
        <w:rPr>
          <w:rStyle w:val="Zvraznenie"/>
        </w:rPr>
        <w:t>IntervalRandom</w:t>
      </w:r>
      <w:proofErr w:type="spellEnd"/>
      <w:r>
        <w:t xml:space="preserve">, ktorý obsahuje príslušné hodnoty intervalu a inštanciu triedy </w:t>
      </w:r>
      <w:proofErr w:type="spellStart"/>
      <w:r>
        <w:t>Random</w:t>
      </w:r>
      <w:proofErr w:type="spellEnd"/>
      <w:r>
        <w:t xml:space="preserve"> a vráti vygenerovanú hodnotu z intervalu.</w:t>
      </w:r>
    </w:p>
    <w:p w14:paraId="4BA79E85" w14:textId="0815C5D8" w:rsidR="009942D5" w:rsidRDefault="009942D5" w:rsidP="009942D5">
      <w:r>
        <w:rPr>
          <w:lang w:val="en-US"/>
        </w:rPr>
        <w:t xml:space="preserve">Pre </w:t>
      </w:r>
      <w:proofErr w:type="spellStart"/>
      <w:r>
        <w:rPr>
          <w:lang w:val="en-US"/>
        </w:rPr>
        <w:t>overenie</w:t>
      </w:r>
      <w:proofErr w:type="spellEnd"/>
      <w:r>
        <w:rPr>
          <w:lang w:val="en-US"/>
        </w:rPr>
        <w:t xml:space="preserve"> </w:t>
      </w:r>
      <w:r>
        <w:t>korektného naprogramovania bolo vygenerovaných 500 000 hodnôt, ktoré boli spracované a pre jednotlivé intervaly boli porovnané teoretické a skutočné pravdepodobnosti.</w:t>
      </w:r>
    </w:p>
    <w:p w14:paraId="787925FC" w14:textId="487F55CC" w:rsidR="009942D5" w:rsidRDefault="009942D5" w:rsidP="009942D5">
      <w:pPr>
        <w:pStyle w:val="Popis"/>
        <w:keepNext/>
      </w:pPr>
      <w:bookmarkStart w:id="17" w:name="_Toc163543915"/>
      <w:r>
        <w:t xml:space="preserve">Tabuľka </w:t>
      </w:r>
      <w:r>
        <w:fldChar w:fldCharType="begin"/>
      </w:r>
      <w:r>
        <w:instrText xml:space="preserve"> SEQ Tabuľka \* ARABIC </w:instrText>
      </w:r>
      <w:r>
        <w:fldChar w:fldCharType="separate"/>
      </w:r>
      <w:r w:rsidR="00C9782E">
        <w:rPr>
          <w:noProof/>
        </w:rPr>
        <w:t>1</w:t>
      </w:r>
      <w:r>
        <w:fldChar w:fldCharType="end"/>
      </w:r>
      <w:r>
        <w:t xml:space="preserve"> Porovnanie pravdepodobností</w:t>
      </w:r>
      <w:bookmarkEnd w:id="17"/>
    </w:p>
    <w:tbl>
      <w:tblPr>
        <w:tblW w:w="8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3"/>
        <w:gridCol w:w="2432"/>
        <w:gridCol w:w="2432"/>
        <w:gridCol w:w="2658"/>
      </w:tblGrid>
      <w:tr w:rsidR="009942D5" w:rsidRPr="00572336" w14:paraId="1A62E370" w14:textId="77777777" w:rsidTr="005A558C">
        <w:trPr>
          <w:trHeight w:val="304"/>
        </w:trPr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5AB3344C" w14:textId="77777777" w:rsidR="009942D5" w:rsidRPr="00572336" w:rsidRDefault="009942D5" w:rsidP="007D0E1C">
            <w:pPr>
              <w:spacing w:after="0" w:line="240" w:lineRule="auto"/>
              <w:mirrorIndents w:val="0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  <w:t>Interval</w:t>
            </w:r>
          </w:p>
        </w:tc>
        <w:tc>
          <w:tcPr>
            <w:tcW w:w="24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27EA3C46" w14:textId="77777777" w:rsidR="009942D5" w:rsidRPr="00572336" w:rsidRDefault="009942D5" w:rsidP="007D0E1C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  <w:t>Počet vygenerovaných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  <w:t xml:space="preserve"> hodnôt</w:t>
            </w:r>
          </w:p>
        </w:tc>
        <w:tc>
          <w:tcPr>
            <w:tcW w:w="24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DD6EE" w:themeFill="accent5" w:themeFillTint="66"/>
            <w:noWrap/>
            <w:vAlign w:val="bottom"/>
            <w:hideMark/>
          </w:tcPr>
          <w:p w14:paraId="60171C26" w14:textId="77777777" w:rsidR="009942D5" w:rsidRPr="00572336" w:rsidRDefault="009942D5" w:rsidP="007D0E1C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  <w:t>Skutočná p</w:t>
            </w:r>
            <w:r w:rsidRPr="00572336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  <w:t>rav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  <w:t>d</w:t>
            </w:r>
            <w:r w:rsidRPr="00572336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  <w:t>epodobnosť</w:t>
            </w:r>
          </w:p>
        </w:tc>
        <w:tc>
          <w:tcPr>
            <w:tcW w:w="26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719FCC06" w14:textId="77777777" w:rsidR="009942D5" w:rsidRPr="00572336" w:rsidRDefault="009942D5" w:rsidP="007D0E1C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  <w:t>Teoretická pravdepodobnosť</w:t>
            </w:r>
          </w:p>
        </w:tc>
      </w:tr>
      <w:tr w:rsidR="009942D5" w:rsidRPr="00572336" w14:paraId="41ABBFFB" w14:textId="77777777" w:rsidTr="007D0E1C">
        <w:trPr>
          <w:trHeight w:val="290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BC10D5" w14:textId="77777777" w:rsidR="009942D5" w:rsidRPr="00572336" w:rsidRDefault="009942D5" w:rsidP="007D0E1C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&lt;0,1 - 0,3)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DEB0B7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100103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E478D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0,100103</w:t>
            </w:r>
          </w:p>
        </w:tc>
        <w:tc>
          <w:tcPr>
            <w:tcW w:w="26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7BDBCB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0,1</w:t>
            </w:r>
          </w:p>
        </w:tc>
      </w:tr>
      <w:tr w:rsidR="009942D5" w:rsidRPr="00572336" w14:paraId="0434E063" w14:textId="77777777" w:rsidTr="007D0E1C">
        <w:trPr>
          <w:trHeight w:val="276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F0D3BA" w14:textId="77777777" w:rsidR="009942D5" w:rsidRPr="00572336" w:rsidRDefault="009942D5" w:rsidP="007D0E1C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&lt;0,3 - 0,8)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774B7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349288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456AEC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0,349288</w:t>
            </w:r>
          </w:p>
        </w:tc>
        <w:tc>
          <w:tcPr>
            <w:tcW w:w="26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239C6D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0,35</w:t>
            </w:r>
          </w:p>
        </w:tc>
      </w:tr>
      <w:tr w:rsidR="009942D5" w:rsidRPr="00572336" w14:paraId="4235130C" w14:textId="77777777" w:rsidTr="007D0E1C">
        <w:trPr>
          <w:trHeight w:val="276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90E0D2" w14:textId="77777777" w:rsidR="009942D5" w:rsidRPr="00572336" w:rsidRDefault="009942D5" w:rsidP="007D0E1C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&lt;0,8 - 1,2)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0DD499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200670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A1B23F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0,20067</w:t>
            </w:r>
          </w:p>
        </w:tc>
        <w:tc>
          <w:tcPr>
            <w:tcW w:w="26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FEB5D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0,2</w:t>
            </w:r>
          </w:p>
        </w:tc>
      </w:tr>
      <w:tr w:rsidR="009942D5" w:rsidRPr="00572336" w14:paraId="7C1CCC25" w14:textId="77777777" w:rsidTr="007D0E1C">
        <w:trPr>
          <w:trHeight w:val="276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28790C" w14:textId="77777777" w:rsidR="009942D5" w:rsidRPr="00572336" w:rsidRDefault="009942D5" w:rsidP="007D0E1C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&lt;1,2 - 2,5)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B871FC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150362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F9CC53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0,150362</w:t>
            </w:r>
          </w:p>
        </w:tc>
        <w:tc>
          <w:tcPr>
            <w:tcW w:w="26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08F0E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0,15</w:t>
            </w:r>
          </w:p>
        </w:tc>
      </w:tr>
      <w:tr w:rsidR="009942D5" w:rsidRPr="00572336" w14:paraId="0F25866D" w14:textId="77777777" w:rsidTr="007D0E1C">
        <w:trPr>
          <w:trHeight w:val="276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D0B342" w14:textId="77777777" w:rsidR="009942D5" w:rsidRPr="00572336" w:rsidRDefault="009942D5" w:rsidP="007D0E1C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&lt;2,5 - 3,8)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79D0F5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149541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202BA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0,149541</w:t>
            </w:r>
          </w:p>
        </w:tc>
        <w:tc>
          <w:tcPr>
            <w:tcW w:w="26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3F4421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0,15</w:t>
            </w:r>
          </w:p>
        </w:tc>
      </w:tr>
      <w:tr w:rsidR="009942D5" w:rsidRPr="00572336" w14:paraId="469ED18A" w14:textId="77777777" w:rsidTr="007D0E1C">
        <w:trPr>
          <w:trHeight w:val="185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2AE4F" w14:textId="77777777" w:rsidR="009942D5" w:rsidRPr="00572336" w:rsidRDefault="009942D5" w:rsidP="007D0E1C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&lt;3,8 - 4,8)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5D4B4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50036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DEC95" w14:textId="77777777" w:rsidR="009942D5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0,050036</w:t>
            </w:r>
          </w:p>
          <w:p w14:paraId="2029FF40" w14:textId="77777777" w:rsidR="009942D5" w:rsidRPr="00572336" w:rsidRDefault="009942D5" w:rsidP="007D0E1C">
            <w:pPr>
              <w:rPr>
                <w:rFonts w:ascii="Aptos Narrow" w:eastAsia="Times New Roman" w:hAnsi="Aptos Narrow" w:cs="Times New Roman"/>
                <w:lang w:eastAsia="sk-SK"/>
              </w:rPr>
            </w:pPr>
          </w:p>
        </w:tc>
        <w:tc>
          <w:tcPr>
            <w:tcW w:w="2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1FC0A" w14:textId="77777777" w:rsidR="009942D5" w:rsidRPr="00572336" w:rsidRDefault="009942D5" w:rsidP="007D0E1C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0,05</w:t>
            </w:r>
          </w:p>
        </w:tc>
      </w:tr>
    </w:tbl>
    <w:p w14:paraId="55D98707" w14:textId="64D6DD53" w:rsidR="009942D5" w:rsidRDefault="009942D5" w:rsidP="009942D5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5423" behindDoc="0" locked="0" layoutInCell="1" allowOverlap="1" wp14:anchorId="16E18D55" wp14:editId="67C9ACC7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5760720" cy="2612390"/>
            <wp:effectExtent l="0" t="0" r="11430" b="16510"/>
            <wp:wrapTopAndBottom/>
            <wp:docPr id="536559595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706F31EA-7F61-EADA-9087-DDEA034ECF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14:paraId="151E06F7" w14:textId="5C82F73B" w:rsidR="009942D5" w:rsidRDefault="009942D5" w:rsidP="009942D5">
      <w:pPr>
        <w:pStyle w:val="Popis"/>
        <w:jc w:val="center"/>
      </w:pPr>
      <w:bookmarkStart w:id="18" w:name="_Toc163544521"/>
      <w:r>
        <w:t xml:space="preserve">Obrázok </w:t>
      </w:r>
      <w:r w:rsidR="00FF0EB4">
        <w:fldChar w:fldCharType="begin"/>
      </w:r>
      <w:r w:rsidR="00FF0EB4">
        <w:instrText xml:space="preserve"> SEQ Obrázok \* ARABIC \s 0 </w:instrText>
      </w:r>
      <w:r w:rsidR="00FF0EB4">
        <w:fldChar w:fldCharType="separate"/>
      </w:r>
      <w:r w:rsidR="00FF0EB4">
        <w:rPr>
          <w:noProof/>
        </w:rPr>
        <w:t>4</w:t>
      </w:r>
      <w:r w:rsidR="00FF0EB4">
        <w:fldChar w:fldCharType="end"/>
      </w:r>
      <w:r>
        <w:t xml:space="preserve"> Graf porovnania pravdepodobností</w:t>
      </w:r>
      <w:bookmarkEnd w:id="18"/>
    </w:p>
    <w:p w14:paraId="6DC22C82" w14:textId="590C75C3" w:rsidR="009942D5" w:rsidRDefault="009942D5" w:rsidP="002F1963">
      <w:r>
        <w:t>Ako vyplýva z uvedenej tabuľky a grafu, tak rozdiel medzi teoretickou a skutočnou pravdepodobnosťou je na úrovní tisícin až desaťtisícin, takže generátor sa môže považovať za korektný.</w:t>
      </w:r>
    </w:p>
    <w:p w14:paraId="73F47A11" w14:textId="10F3B9DC" w:rsidR="002F1963" w:rsidRDefault="002F1963" w:rsidP="002F1963">
      <w:pPr>
        <w:pStyle w:val="Nadpis3"/>
      </w:pPr>
      <w:bookmarkStart w:id="19" w:name="_Toc163543935"/>
      <w:proofErr w:type="spellStart"/>
      <w:r>
        <w:t>ExponentionalGenerator</w:t>
      </w:r>
      <w:bookmarkEnd w:id="19"/>
      <w:proofErr w:type="spellEnd"/>
    </w:p>
    <w:p w14:paraId="1B8A1E2D" w14:textId="2B9CCC1E" w:rsidR="007455A0" w:rsidRDefault="00942AB4" w:rsidP="007455A0">
      <w:r>
        <w:t xml:space="preserve">Generátor exponenciálneho rozdelenia, ktorý berie ako vstupný parameter </w:t>
      </w:r>
      <w:proofErr w:type="spellStart"/>
      <w:r>
        <w:t>lambdu</w:t>
      </w:r>
      <w:proofErr w:type="spellEnd"/>
      <w:r>
        <w:t>.</w:t>
      </w:r>
      <w:r w:rsidR="005458BE">
        <w:t xml:space="preserve"> Podľa neho na základe vzorca pre exponenciálne rozdelenie vráti vygenerovanú hodnotu.</w:t>
      </w:r>
    </w:p>
    <w:p w14:paraId="7D0EC720" w14:textId="58815359" w:rsidR="004D603C" w:rsidRDefault="004D603C" w:rsidP="007455A0">
      <w:r>
        <w:rPr>
          <w:noProof/>
        </w:rPr>
        <mc:AlternateContent>
          <mc:Choice Requires="wps">
            <w:drawing>
              <wp:anchor distT="0" distB="0" distL="114300" distR="114300" simplePos="0" relativeHeight="251668495" behindDoc="0" locked="0" layoutInCell="1" allowOverlap="1" wp14:anchorId="74676FF8" wp14:editId="58820EA6">
                <wp:simplePos x="0" y="0"/>
                <wp:positionH relativeFrom="column">
                  <wp:posOffset>832485</wp:posOffset>
                </wp:positionH>
                <wp:positionV relativeFrom="paragraph">
                  <wp:posOffset>3970020</wp:posOffset>
                </wp:positionV>
                <wp:extent cx="4089400" cy="635"/>
                <wp:effectExtent l="0" t="0" r="0" b="0"/>
                <wp:wrapTopAndBottom/>
                <wp:docPr id="10983111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E9E9A8" w14:textId="4D1D97B2" w:rsidR="004D603C" w:rsidRPr="00664448" w:rsidRDefault="004D603C" w:rsidP="00730005">
                            <w:pPr>
                              <w:pStyle w:val="Popi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bookmarkStart w:id="20" w:name="_Toc163544522"/>
                            <w:r>
                              <w:t>Obrázok</w:t>
                            </w:r>
                            <w:r w:rsidR="00730005">
                              <w:t xml:space="preserve"> </w:t>
                            </w:r>
                            <w:r w:rsidR="00FF0EB4">
                              <w:fldChar w:fldCharType="begin"/>
                            </w:r>
                            <w:r w:rsidR="00FF0EB4">
                              <w:instrText xml:space="preserve"> SEQ Obrázok \* ARABIC \s 0 </w:instrText>
                            </w:r>
                            <w:r w:rsidR="00FF0EB4">
                              <w:fldChar w:fldCharType="separate"/>
                            </w:r>
                            <w:r w:rsidR="00FF0EB4">
                              <w:rPr>
                                <w:noProof/>
                              </w:rPr>
                              <w:t>5</w:t>
                            </w:r>
                            <w:r w:rsidR="00FF0EB4">
                              <w:fldChar w:fldCharType="end"/>
                            </w:r>
                            <w:r>
                              <w:t xml:space="preserve"> Overenie exponenciálneho generátora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76FF8" id="_x0000_s1027" type="#_x0000_t202" style="position:absolute;left:0;text-align:left;margin-left:65.55pt;margin-top:312.6pt;width:322pt;height:.05pt;z-index:2516684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" stroked="f">
                <v:textbox style="mso-fit-shape-to-text:t" inset="0,0,0,0">
                  <w:txbxContent>
                    <w:p w14:paraId="0EE9E9A8" w14:textId="4D1D97B2" w:rsidR="004D603C" w:rsidRPr="00664448" w:rsidRDefault="004D603C" w:rsidP="00730005">
                      <w:pPr>
                        <w:pStyle w:val="Popis"/>
                        <w:jc w:val="center"/>
                        <w:rPr>
                          <w:sz w:val="22"/>
                          <w:szCs w:val="22"/>
                        </w:rPr>
                      </w:pPr>
                      <w:bookmarkStart w:id="21" w:name="_Toc163544522"/>
                      <w:r>
                        <w:t>Obrázok</w:t>
                      </w:r>
                      <w:r w:rsidR="00730005">
                        <w:t xml:space="preserve"> </w:t>
                      </w:r>
                      <w:r w:rsidR="00FF0EB4">
                        <w:fldChar w:fldCharType="begin"/>
                      </w:r>
                      <w:r w:rsidR="00FF0EB4">
                        <w:instrText xml:space="preserve"> SEQ Obrázok \* ARABIC \s 0 </w:instrText>
                      </w:r>
                      <w:r w:rsidR="00FF0EB4">
                        <w:fldChar w:fldCharType="separate"/>
                      </w:r>
                      <w:r w:rsidR="00FF0EB4">
                        <w:rPr>
                          <w:noProof/>
                        </w:rPr>
                        <w:t>5</w:t>
                      </w:r>
                      <w:r w:rsidR="00FF0EB4">
                        <w:fldChar w:fldCharType="end"/>
                      </w:r>
                      <w:r>
                        <w:t xml:space="preserve"> Overenie exponenciálneho generátora</w:t>
                      </w:r>
                      <w:bookmarkEnd w:id="21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D603C">
        <w:rPr>
          <w:noProof/>
        </w:rPr>
        <w:drawing>
          <wp:anchor distT="0" distB="0" distL="114300" distR="114300" simplePos="0" relativeHeight="251666447" behindDoc="0" locked="0" layoutInCell="1" allowOverlap="1" wp14:anchorId="7311E5B2" wp14:editId="0DCD1B43">
            <wp:simplePos x="0" y="0"/>
            <wp:positionH relativeFrom="column">
              <wp:align>center</wp:align>
            </wp:positionH>
            <wp:positionV relativeFrom="paragraph">
              <wp:posOffset>405765</wp:posOffset>
            </wp:positionV>
            <wp:extent cx="4089600" cy="3682800"/>
            <wp:effectExtent l="0" t="0" r="6350" b="0"/>
            <wp:wrapTopAndBottom/>
            <wp:docPr id="488895407" name="Obrázok 1" descr="Obrázok, na ktorom je text, snímka obrazovky, diagram, vývoj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95407" name="Obrázok 1" descr="Obrázok, na ktorom je text, snímka obrazovky, diagram, vývoj&#10;&#10;Automaticky generovaný popis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600" cy="36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Pre overenie správnosti, bolo vygenerovaných náhodných hodnôt s parametrom </w:t>
      </w:r>
      <w:proofErr w:type="spellStart"/>
      <w:r>
        <w:t>lambda</w:t>
      </w:r>
      <w:proofErr w:type="spellEnd"/>
      <w:r>
        <w:t xml:space="preserve"> 1 / 2. Následne sme tieto dáta vložili do programu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Analyzer</w:t>
      </w:r>
      <w:proofErr w:type="spellEnd"/>
      <w:r>
        <w:t xml:space="preserve"> a získali nasledovné výsledky.</w:t>
      </w:r>
    </w:p>
    <w:p w14:paraId="10377AFA" w14:textId="0D199CD3" w:rsidR="004D603C" w:rsidRDefault="007F2145" w:rsidP="007455A0">
      <w:r>
        <w:lastRenderedPageBreak/>
        <w:t xml:space="preserve">Ako vidno z obrázka po vykonaní </w:t>
      </w:r>
      <w:proofErr w:type="spellStart"/>
      <w:r>
        <w:t>Chi</w:t>
      </w:r>
      <w:proofErr w:type="spellEnd"/>
      <w:r>
        <w:t xml:space="preserve"> kvadrát testu vyšla p-hodnota 0,09. Táto hodnota je väčšia ako 0,05. To znamená, že pôvodná hypotéza o správnosti generátora sa nedá vyvrátiť, takže generátor sa môže považovať za korektný.</w:t>
      </w:r>
    </w:p>
    <w:p w14:paraId="3760E9BE" w14:textId="07D0D9E0" w:rsidR="005414D5" w:rsidRDefault="005414D5" w:rsidP="005414D5">
      <w:pPr>
        <w:pStyle w:val="Nadpis3"/>
      </w:pPr>
      <w:bookmarkStart w:id="22" w:name="_Toc163543936"/>
      <w:proofErr w:type="spellStart"/>
      <w:r>
        <w:t>TriangularGenerator</w:t>
      </w:r>
      <w:bookmarkEnd w:id="22"/>
      <w:proofErr w:type="spellEnd"/>
    </w:p>
    <w:p w14:paraId="6D725CAE" w14:textId="1C228901" w:rsidR="00F35371" w:rsidRDefault="00F35371" w:rsidP="00F35371">
      <w:r>
        <w:t xml:space="preserve">Generátor trojuholníkového rozdelenia, ktorý berie ako vstupné </w:t>
      </w:r>
      <w:proofErr w:type="spellStart"/>
      <w:r>
        <w:t>parametere</w:t>
      </w:r>
      <w:proofErr w:type="spellEnd"/>
      <w:r>
        <w:t xml:space="preserve"> minimum, modus a maximum. Podľa nich na základe vzorca pre trojuholníkové rozdelenie vráti </w:t>
      </w:r>
      <w:proofErr w:type="spellStart"/>
      <w:r>
        <w:t>vygenrovanú</w:t>
      </w:r>
      <w:proofErr w:type="spellEnd"/>
      <w:r>
        <w:t xml:space="preserve"> hodnotu.</w:t>
      </w:r>
    </w:p>
    <w:p w14:paraId="607F29E5" w14:textId="64662EDB" w:rsidR="00F338E9" w:rsidRDefault="00F338E9" w:rsidP="00F35371">
      <w:r>
        <w:rPr>
          <w:noProof/>
        </w:rPr>
        <mc:AlternateContent>
          <mc:Choice Requires="wps">
            <w:drawing>
              <wp:anchor distT="0" distB="0" distL="114300" distR="114300" simplePos="0" relativeHeight="251671567" behindDoc="0" locked="0" layoutInCell="1" allowOverlap="1" wp14:anchorId="1C6F82B2" wp14:editId="4E53B3CC">
                <wp:simplePos x="0" y="0"/>
                <wp:positionH relativeFrom="column">
                  <wp:posOffset>861060</wp:posOffset>
                </wp:positionH>
                <wp:positionV relativeFrom="paragraph">
                  <wp:posOffset>4264025</wp:posOffset>
                </wp:positionV>
                <wp:extent cx="4031615" cy="635"/>
                <wp:effectExtent l="0" t="0" r="0" b="0"/>
                <wp:wrapTopAndBottom/>
                <wp:docPr id="689178613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1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45BF06" w14:textId="79791FC4" w:rsidR="00F338E9" w:rsidRPr="00B37218" w:rsidRDefault="00F338E9" w:rsidP="00D91777">
                            <w:pPr>
                              <w:pStyle w:val="Popi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bookmarkStart w:id="23" w:name="_Toc163544523"/>
                            <w:r>
                              <w:t xml:space="preserve">Obrázok </w:t>
                            </w:r>
                            <w:r w:rsidR="00FF0EB4">
                              <w:fldChar w:fldCharType="begin"/>
                            </w:r>
                            <w:r w:rsidR="00FF0EB4">
                              <w:instrText xml:space="preserve"> SEQ Obrázok \* ARABIC \s 0 </w:instrText>
                            </w:r>
                            <w:r w:rsidR="00FF0EB4">
                              <w:fldChar w:fldCharType="separate"/>
                            </w:r>
                            <w:r w:rsidR="00FF0EB4">
                              <w:rPr>
                                <w:noProof/>
                              </w:rPr>
                              <w:t>6</w:t>
                            </w:r>
                            <w:r w:rsidR="00FF0EB4">
                              <w:fldChar w:fldCharType="end"/>
                            </w:r>
                            <w:r>
                              <w:t xml:space="preserve"> </w:t>
                            </w:r>
                            <w:r w:rsidRPr="00C556F1">
                              <w:t xml:space="preserve">Overenie </w:t>
                            </w:r>
                            <w:r>
                              <w:t>trojuholníkového</w:t>
                            </w:r>
                            <w:r w:rsidRPr="00C556F1">
                              <w:t xml:space="preserve"> generátora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F82B2" id="_x0000_s1028" type="#_x0000_t202" style="position:absolute;left:0;text-align:left;margin-left:67.8pt;margin-top:335.75pt;width:317.45pt;height:.05pt;z-index:2516715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" stroked="f">
                <v:textbox style="mso-fit-shape-to-text:t" inset="0,0,0,0">
                  <w:txbxContent>
                    <w:p w14:paraId="0745BF06" w14:textId="79791FC4" w:rsidR="00F338E9" w:rsidRPr="00B37218" w:rsidRDefault="00F338E9" w:rsidP="00D91777">
                      <w:pPr>
                        <w:pStyle w:val="Popis"/>
                        <w:jc w:val="center"/>
                        <w:rPr>
                          <w:sz w:val="22"/>
                          <w:szCs w:val="22"/>
                        </w:rPr>
                      </w:pPr>
                      <w:bookmarkStart w:id="24" w:name="_Toc163544523"/>
                      <w:r>
                        <w:t xml:space="preserve">Obrázok </w:t>
                      </w:r>
                      <w:r w:rsidR="00FF0EB4">
                        <w:fldChar w:fldCharType="begin"/>
                      </w:r>
                      <w:r w:rsidR="00FF0EB4">
                        <w:instrText xml:space="preserve"> SEQ Obrázok \* ARABIC \s 0 </w:instrText>
                      </w:r>
                      <w:r w:rsidR="00FF0EB4">
                        <w:fldChar w:fldCharType="separate"/>
                      </w:r>
                      <w:r w:rsidR="00FF0EB4">
                        <w:rPr>
                          <w:noProof/>
                        </w:rPr>
                        <w:t>6</w:t>
                      </w:r>
                      <w:r w:rsidR="00FF0EB4">
                        <w:fldChar w:fldCharType="end"/>
                      </w:r>
                      <w:r>
                        <w:t xml:space="preserve"> </w:t>
                      </w:r>
                      <w:r w:rsidRPr="00C556F1">
                        <w:t xml:space="preserve">Overenie </w:t>
                      </w:r>
                      <w:r>
                        <w:t>trojuholníkového</w:t>
                      </w:r>
                      <w:r w:rsidRPr="00C556F1">
                        <w:t xml:space="preserve"> generátora</w:t>
                      </w:r>
                      <w:bookmarkEnd w:id="24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338E9">
        <w:rPr>
          <w:noProof/>
        </w:rPr>
        <w:drawing>
          <wp:anchor distT="0" distB="0" distL="114300" distR="114300" simplePos="0" relativeHeight="251669519" behindDoc="0" locked="0" layoutInCell="1" allowOverlap="1" wp14:anchorId="120AB2FF" wp14:editId="3C68713E">
            <wp:simplePos x="0" y="0"/>
            <wp:positionH relativeFrom="page">
              <wp:align>center</wp:align>
            </wp:positionH>
            <wp:positionV relativeFrom="paragraph">
              <wp:posOffset>607060</wp:posOffset>
            </wp:positionV>
            <wp:extent cx="4032000" cy="3600000"/>
            <wp:effectExtent l="0" t="0" r="6985" b="635"/>
            <wp:wrapTopAndBottom/>
            <wp:docPr id="550147416" name="Obrázok 1" descr="Obrázok, na ktorom je text, snímka obrazovky, vývoj,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47416" name="Obrázok 1" descr="Obrázok, na ktorom je text, snímka obrazovky, vývoj, diagram&#10;&#10;Automaticky generovaný popi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371">
        <w:t xml:space="preserve">overenie správnosti, bolo vygenerovaných náhodných hodnôt s parametrami minimum 60, modus 120 a maximum 480. Následne sme tieto dáta vložili do programu </w:t>
      </w:r>
      <w:proofErr w:type="spellStart"/>
      <w:r w:rsidR="00F35371">
        <w:t>Input</w:t>
      </w:r>
      <w:proofErr w:type="spellEnd"/>
      <w:r w:rsidR="00F35371">
        <w:t xml:space="preserve"> </w:t>
      </w:r>
      <w:proofErr w:type="spellStart"/>
      <w:r w:rsidR="00F35371">
        <w:t>Analyzer</w:t>
      </w:r>
      <w:proofErr w:type="spellEnd"/>
      <w:r w:rsidR="00F35371">
        <w:t xml:space="preserve"> a získali nasledovné výsledky.</w:t>
      </w:r>
    </w:p>
    <w:p w14:paraId="23DCECBA" w14:textId="5090557D" w:rsidR="00F35371" w:rsidRDefault="00F338E9" w:rsidP="00F35371">
      <w:r>
        <w:t xml:space="preserve">Ako vidno z obrázka po vykonaní </w:t>
      </w:r>
      <w:proofErr w:type="spellStart"/>
      <w:r>
        <w:t>Chi</w:t>
      </w:r>
      <w:proofErr w:type="spellEnd"/>
      <w:r>
        <w:t xml:space="preserve"> kvadrát testu vyšla p-hodnota väčšia ako 0,75. Táto hodnota je väčšia ako 0,05. To znamená, že pôvodná hypotéza o správnosti generátora sa nedá vyvrátiť, takže generátor sa môže považovať za korektný.</w:t>
      </w:r>
    </w:p>
    <w:p w14:paraId="0988E771" w14:textId="77777777" w:rsidR="00F35CE8" w:rsidRDefault="00F35CE8">
      <w:pPr>
        <w:spacing w:after="160" w:line="259" w:lineRule="auto"/>
        <w:mirrorIndents w:val="0"/>
        <w:jc w:val="left"/>
        <w:rPr>
          <w:rFonts w:eastAsiaTheme="majorEastAsia" w:cstheme="majorBidi"/>
          <w:b/>
          <w:caps/>
          <w:sz w:val="26"/>
          <w:szCs w:val="26"/>
        </w:rPr>
      </w:pPr>
      <w:r>
        <w:br w:type="page"/>
      </w:r>
    </w:p>
    <w:p w14:paraId="4F0FD5B7" w14:textId="08E663A2" w:rsidR="005162F2" w:rsidRDefault="005162F2" w:rsidP="005162F2">
      <w:pPr>
        <w:pStyle w:val="Nadpis2"/>
      </w:pPr>
      <w:bookmarkStart w:id="25" w:name="_Toc163543937"/>
      <w:r>
        <w:lastRenderedPageBreak/>
        <w:t>Jadro</w:t>
      </w:r>
      <w:bookmarkEnd w:id="25"/>
    </w:p>
    <w:p w14:paraId="69B3F35C" w14:textId="4DFB467F" w:rsidR="00B54281" w:rsidRPr="003C38E9" w:rsidRDefault="003C38E9" w:rsidP="003C38E9">
      <w:r>
        <w:t>Na nasledujúcom obrázku je zobrazený diagram tried pre jadro simulačného modelu.</w:t>
      </w:r>
      <w:r w:rsidR="00B54281">
        <w:rPr>
          <w:noProof/>
        </w:rPr>
        <mc:AlternateContent>
          <mc:Choice Requires="wps">
            <w:drawing>
              <wp:anchor distT="0" distB="0" distL="114300" distR="114300" simplePos="0" relativeHeight="251674639" behindDoc="0" locked="0" layoutInCell="1" allowOverlap="1" wp14:anchorId="69E2F5BC" wp14:editId="31C931AA">
                <wp:simplePos x="0" y="0"/>
                <wp:positionH relativeFrom="column">
                  <wp:posOffset>635</wp:posOffset>
                </wp:positionH>
                <wp:positionV relativeFrom="paragraph">
                  <wp:posOffset>6301740</wp:posOffset>
                </wp:positionV>
                <wp:extent cx="5760720" cy="635"/>
                <wp:effectExtent l="0" t="0" r="0" b="0"/>
                <wp:wrapTopAndBottom/>
                <wp:docPr id="1711932742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8F86DD" w14:textId="534283E8" w:rsidR="00B54281" w:rsidRPr="001B7FBA" w:rsidRDefault="00B54281" w:rsidP="006F26AB">
                            <w:pPr>
                              <w:pStyle w:val="Popi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bookmarkStart w:id="26" w:name="_Toc163544524"/>
                            <w:r>
                              <w:t xml:space="preserve">Obrázok </w:t>
                            </w:r>
                            <w:r w:rsidR="00FF0EB4">
                              <w:fldChar w:fldCharType="begin"/>
                            </w:r>
                            <w:r w:rsidR="00FF0EB4">
                              <w:instrText xml:space="preserve"> SEQ Obrázok \* ARABIC \s 0 </w:instrText>
                            </w:r>
                            <w:r w:rsidR="00FF0EB4">
                              <w:fldChar w:fldCharType="separate"/>
                            </w:r>
                            <w:r w:rsidR="00FF0EB4">
                              <w:rPr>
                                <w:noProof/>
                              </w:rPr>
                              <w:t>7</w:t>
                            </w:r>
                            <w:r w:rsidR="00FF0EB4">
                              <w:fldChar w:fldCharType="end"/>
                            </w:r>
                            <w:r>
                              <w:t xml:space="preserve"> Jadro simulačného modelu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2F5BC" id="_x0000_s1029" type="#_x0000_t202" style="position:absolute;left:0;text-align:left;margin-left:.05pt;margin-top:496.2pt;width:453.6pt;height:.05pt;z-index:251674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" stroked="f">
                <v:textbox style="mso-fit-shape-to-text:t" inset="0,0,0,0">
                  <w:txbxContent>
                    <w:p w14:paraId="178F86DD" w14:textId="534283E8" w:rsidR="00B54281" w:rsidRPr="001B7FBA" w:rsidRDefault="00B54281" w:rsidP="006F26AB">
                      <w:pPr>
                        <w:pStyle w:val="Popis"/>
                        <w:jc w:val="center"/>
                        <w:rPr>
                          <w:sz w:val="22"/>
                          <w:szCs w:val="22"/>
                        </w:rPr>
                      </w:pPr>
                      <w:bookmarkStart w:id="27" w:name="_Toc163544524"/>
                      <w:r>
                        <w:t xml:space="preserve">Obrázok </w:t>
                      </w:r>
                      <w:r w:rsidR="00FF0EB4">
                        <w:fldChar w:fldCharType="begin"/>
                      </w:r>
                      <w:r w:rsidR="00FF0EB4">
                        <w:instrText xml:space="preserve"> SEQ Obrázok \* ARABIC \s 0 </w:instrText>
                      </w:r>
                      <w:r w:rsidR="00FF0EB4">
                        <w:fldChar w:fldCharType="separate"/>
                      </w:r>
                      <w:r w:rsidR="00FF0EB4">
                        <w:rPr>
                          <w:noProof/>
                        </w:rPr>
                        <w:t>7</w:t>
                      </w:r>
                      <w:r w:rsidR="00FF0EB4">
                        <w:fldChar w:fldCharType="end"/>
                      </w:r>
                      <w:r>
                        <w:t xml:space="preserve"> Jadro simulačného modelu</w:t>
                      </w:r>
                      <w:bookmarkEnd w:id="2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54281" w:rsidRPr="00B54281">
        <w:rPr>
          <w:noProof/>
        </w:rPr>
        <w:drawing>
          <wp:anchor distT="0" distB="0" distL="114300" distR="114300" simplePos="0" relativeHeight="251672591" behindDoc="0" locked="0" layoutInCell="1" allowOverlap="1" wp14:anchorId="7C361AD6" wp14:editId="3DDC880A">
            <wp:simplePos x="0" y="0"/>
            <wp:positionH relativeFrom="column">
              <wp:posOffset>957</wp:posOffset>
            </wp:positionH>
            <wp:positionV relativeFrom="paragraph">
              <wp:posOffset>2199</wp:posOffset>
            </wp:positionV>
            <wp:extent cx="5760720" cy="6242685"/>
            <wp:effectExtent l="0" t="0" r="0" b="5715"/>
            <wp:wrapTopAndBottom/>
            <wp:docPr id="1080583355" name="Obrázok 1" descr="Obrázok, na ktorom je text, snímka obrazovky, písmo, dokumen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83355" name="Obrázok 1" descr="Obrázok, na ktorom je text, snímka obrazovky, písmo, dokument&#10;&#10;Automaticky generovaný popi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11590" w14:textId="632D460C" w:rsidR="003C38E9" w:rsidRDefault="00A243CB" w:rsidP="003C38E9">
      <w:pPr>
        <w:pStyle w:val="Nadpis3"/>
      </w:pPr>
      <w:bookmarkStart w:id="28" w:name="_Toc163543938"/>
      <w:proofErr w:type="spellStart"/>
      <w:r>
        <w:t>SimulationCore</w:t>
      </w:r>
      <w:bookmarkEnd w:id="28"/>
      <w:proofErr w:type="spellEnd"/>
    </w:p>
    <w:p w14:paraId="68DE149D" w14:textId="736A6D1B" w:rsidR="00103D3F" w:rsidRDefault="00103D3F" w:rsidP="00103D3F">
      <w:r>
        <w:t xml:space="preserve">Všeobecné simulačné jadro, ktoré má metódy </w:t>
      </w:r>
      <w:proofErr w:type="spellStart"/>
      <w:r w:rsidRPr="00103D3F">
        <w:rPr>
          <w:rStyle w:val="Zvraznenie"/>
        </w:rPr>
        <w:t>runSimulation</w:t>
      </w:r>
      <w:proofErr w:type="spellEnd"/>
      <w:r>
        <w:t xml:space="preserve">, </w:t>
      </w:r>
      <w:proofErr w:type="spellStart"/>
      <w:r w:rsidRPr="00103D3F">
        <w:rPr>
          <w:rStyle w:val="Zvraznenie"/>
        </w:rPr>
        <w:t>stopSimulation</w:t>
      </w:r>
      <w:proofErr w:type="spellEnd"/>
      <w:r>
        <w:t xml:space="preserve">, </w:t>
      </w:r>
      <w:proofErr w:type="spellStart"/>
      <w:r w:rsidRPr="00103D3F">
        <w:rPr>
          <w:rStyle w:val="Zvraznenie"/>
        </w:rPr>
        <w:t>pauseSimulation</w:t>
      </w:r>
      <w:proofErr w:type="spellEnd"/>
      <w:r>
        <w:t xml:space="preserve"> a </w:t>
      </w:r>
      <w:proofErr w:type="spellStart"/>
      <w:r w:rsidRPr="00103D3F">
        <w:rPr>
          <w:rStyle w:val="Zvraznenie"/>
        </w:rPr>
        <w:t>resumeSimulation</w:t>
      </w:r>
      <w:proofErr w:type="spellEnd"/>
      <w:r>
        <w:t xml:space="preserve">, ktoré sú finálne a nedajú sa prekryť, lebo v nich sa ovláda zmena stavu simulácie. Poskytuje však metódy </w:t>
      </w:r>
      <w:proofErr w:type="spellStart"/>
      <w:r w:rsidRPr="00103D3F">
        <w:rPr>
          <w:rStyle w:val="Zvraznenie"/>
        </w:rPr>
        <w:t>onSimulationRun</w:t>
      </w:r>
      <w:proofErr w:type="spellEnd"/>
      <w:r>
        <w:t xml:space="preserve">, </w:t>
      </w:r>
      <w:proofErr w:type="spellStart"/>
      <w:r w:rsidRPr="00103D3F">
        <w:rPr>
          <w:rStyle w:val="Zvraznenie"/>
        </w:rPr>
        <w:t>onSimulationStop</w:t>
      </w:r>
      <w:proofErr w:type="spellEnd"/>
      <w:r>
        <w:t xml:space="preserve">, </w:t>
      </w:r>
      <w:proofErr w:type="spellStart"/>
      <w:r w:rsidRPr="00103D3F">
        <w:rPr>
          <w:rStyle w:val="Zvraznenie"/>
        </w:rPr>
        <w:t>onSimulationPause</w:t>
      </w:r>
      <w:proofErr w:type="spellEnd"/>
      <w:r>
        <w:t xml:space="preserve"> a </w:t>
      </w:r>
      <w:proofErr w:type="spellStart"/>
      <w:r w:rsidRPr="00103D3F">
        <w:rPr>
          <w:rStyle w:val="Zvraznenie"/>
        </w:rPr>
        <w:t>onSimulationResume</w:t>
      </w:r>
      <w:proofErr w:type="spellEnd"/>
      <w:r>
        <w:rPr>
          <w:rStyle w:val="Zvraznenie"/>
        </w:rPr>
        <w:t xml:space="preserve"> </w:t>
      </w:r>
      <w:r>
        <w:rPr>
          <w:rStyle w:val="Zvraznenie"/>
          <w:i w:val="0"/>
          <w:iCs w:val="0"/>
        </w:rPr>
        <w:t>pre vlastnú implementáciu logiky behu vyššie spomenutých metód</w:t>
      </w:r>
      <w:r>
        <w:t xml:space="preserve">.  </w:t>
      </w:r>
    </w:p>
    <w:p w14:paraId="78C7DB99" w14:textId="77777777" w:rsidR="00103D3F" w:rsidRDefault="00103D3F" w:rsidP="00103D3F"/>
    <w:p w14:paraId="68B0FCC6" w14:textId="77777777" w:rsidR="00103D3F" w:rsidRPr="00103D3F" w:rsidRDefault="00103D3F" w:rsidP="00103D3F"/>
    <w:p w14:paraId="21E2D317" w14:textId="12E7A634" w:rsidR="00A243CB" w:rsidRDefault="00A243CB" w:rsidP="00A243CB">
      <w:pPr>
        <w:pStyle w:val="Nadpis3"/>
      </w:pPr>
      <w:bookmarkStart w:id="29" w:name="_Toc163543939"/>
      <w:proofErr w:type="spellStart"/>
      <w:r>
        <w:lastRenderedPageBreak/>
        <w:t>EventSimulationCore</w:t>
      </w:r>
      <w:bookmarkEnd w:id="29"/>
      <w:proofErr w:type="spellEnd"/>
    </w:p>
    <w:p w14:paraId="587D996F" w14:textId="4F611485" w:rsidR="006A18C6" w:rsidRDefault="006A18C6" w:rsidP="006A18C6">
      <w:pPr>
        <w:rPr>
          <w:rStyle w:val="Zvraznenie"/>
          <w:i w:val="0"/>
          <w:iCs w:val="0"/>
        </w:rPr>
      </w:pPr>
      <w:r>
        <w:t xml:space="preserve">Jadro pre </w:t>
      </w:r>
      <w:proofErr w:type="spellStart"/>
      <w:r>
        <w:t>udalostnú</w:t>
      </w:r>
      <w:proofErr w:type="spellEnd"/>
      <w:r>
        <w:t xml:space="preserve"> simuláciu. Je potomkom triedy </w:t>
      </w:r>
      <w:proofErr w:type="spellStart"/>
      <w:r>
        <w:t>SimulationCore</w:t>
      </w:r>
      <w:proofErr w:type="spellEnd"/>
      <w:r>
        <w:t xml:space="preserve"> a prekrýva jeho metódy </w:t>
      </w:r>
      <w:proofErr w:type="spellStart"/>
      <w:r w:rsidRPr="00103D3F">
        <w:rPr>
          <w:rStyle w:val="Zvraznenie"/>
        </w:rPr>
        <w:t>onSimulationRun</w:t>
      </w:r>
      <w:proofErr w:type="spellEnd"/>
      <w:r>
        <w:t xml:space="preserve">, </w:t>
      </w:r>
      <w:proofErr w:type="spellStart"/>
      <w:r w:rsidRPr="00103D3F">
        <w:rPr>
          <w:rStyle w:val="Zvraznenie"/>
        </w:rPr>
        <w:t>onSimulationStop</w:t>
      </w:r>
      <w:proofErr w:type="spellEnd"/>
      <w:r>
        <w:t xml:space="preserve">, </w:t>
      </w:r>
      <w:proofErr w:type="spellStart"/>
      <w:r w:rsidRPr="00103D3F">
        <w:rPr>
          <w:rStyle w:val="Zvraznenie"/>
        </w:rPr>
        <w:t>onSimulationPause</w:t>
      </w:r>
      <w:proofErr w:type="spellEnd"/>
      <w:r>
        <w:t xml:space="preserve"> a </w:t>
      </w:r>
      <w:proofErr w:type="spellStart"/>
      <w:r w:rsidRPr="00103D3F">
        <w:rPr>
          <w:rStyle w:val="Zvraznenie"/>
        </w:rPr>
        <w:t>onSimulationResume</w:t>
      </w:r>
      <w:proofErr w:type="spellEnd"/>
      <w:r>
        <w:rPr>
          <w:rStyle w:val="Zvraznenie"/>
        </w:rPr>
        <w:t xml:space="preserve">. </w:t>
      </w:r>
      <w:r>
        <w:rPr>
          <w:rStyle w:val="Zvraznenie"/>
          <w:i w:val="0"/>
          <w:iCs w:val="0"/>
        </w:rPr>
        <w:t xml:space="preserve">Taktiež poskytuje vlastné metódy na prekrytie </w:t>
      </w:r>
      <w:proofErr w:type="spellStart"/>
      <w:r w:rsidRPr="006A18C6">
        <w:rPr>
          <w:rStyle w:val="Zvraznenie"/>
        </w:rPr>
        <w:t>beforeSimulation</w:t>
      </w:r>
      <w:proofErr w:type="spellEnd"/>
      <w:r>
        <w:rPr>
          <w:rStyle w:val="Zvraznenie"/>
          <w:i w:val="0"/>
          <w:iCs w:val="0"/>
        </w:rPr>
        <w:t xml:space="preserve">, </w:t>
      </w:r>
      <w:proofErr w:type="spellStart"/>
      <w:r w:rsidRPr="006A18C6">
        <w:rPr>
          <w:rStyle w:val="Zvraznenie"/>
        </w:rPr>
        <w:t>beforeReplication</w:t>
      </w:r>
      <w:proofErr w:type="spellEnd"/>
      <w:r>
        <w:rPr>
          <w:rStyle w:val="Zvraznenie"/>
          <w:i w:val="0"/>
          <w:iCs w:val="0"/>
        </w:rPr>
        <w:t xml:space="preserve">, </w:t>
      </w:r>
      <w:proofErr w:type="spellStart"/>
      <w:r w:rsidRPr="006A18C6">
        <w:rPr>
          <w:rStyle w:val="Zvraznenie"/>
        </w:rPr>
        <w:t>afterSimulation</w:t>
      </w:r>
      <w:proofErr w:type="spellEnd"/>
      <w:r>
        <w:rPr>
          <w:rStyle w:val="Zvraznenie"/>
          <w:i w:val="0"/>
          <w:iCs w:val="0"/>
        </w:rPr>
        <w:t xml:space="preserve"> a </w:t>
      </w:r>
      <w:proofErr w:type="spellStart"/>
      <w:r w:rsidRPr="006A18C6">
        <w:rPr>
          <w:rStyle w:val="Zvraznenie"/>
        </w:rPr>
        <w:t>afterReplication</w:t>
      </w:r>
      <w:proofErr w:type="spellEnd"/>
      <w:r>
        <w:rPr>
          <w:rStyle w:val="Zvraznenie"/>
        </w:rPr>
        <w:t xml:space="preserve"> </w:t>
      </w:r>
      <w:r>
        <w:rPr>
          <w:rStyle w:val="Zvraznenie"/>
          <w:i w:val="0"/>
          <w:iCs w:val="0"/>
        </w:rPr>
        <w:t>pre vlastnú programovú logiky v jednotlivých fázach simulácie.</w:t>
      </w:r>
    </w:p>
    <w:p w14:paraId="1B9DDED6" w14:textId="448181B2" w:rsidR="006A18C6" w:rsidRDefault="006A18C6" w:rsidP="006A18C6">
      <w:pPr>
        <w:rPr>
          <w:rStyle w:val="Zvraznenie"/>
          <w:i w:val="0"/>
          <w:iCs w:val="0"/>
        </w:rPr>
      </w:pPr>
      <w:r>
        <w:rPr>
          <w:rStyle w:val="Zvraznenie"/>
          <w:i w:val="0"/>
          <w:iCs w:val="0"/>
        </w:rPr>
        <w:t xml:space="preserve">Obsahuje prioritný front </w:t>
      </w:r>
      <w:proofErr w:type="spellStart"/>
      <w:r w:rsidRPr="006A18C6">
        <w:rPr>
          <w:rStyle w:val="Zvraznenie"/>
        </w:rPr>
        <w:t>eventsQueue</w:t>
      </w:r>
      <w:proofErr w:type="spellEnd"/>
      <w:r>
        <w:rPr>
          <w:rStyle w:val="Zvraznenie"/>
        </w:rPr>
        <w:t xml:space="preserve">, </w:t>
      </w:r>
      <w:r>
        <w:rPr>
          <w:rStyle w:val="Zvraznenie"/>
          <w:i w:val="0"/>
          <w:iCs w:val="0"/>
        </w:rPr>
        <w:t>do ktorej sa vkladajú udalosti, pričom priorita je čas vykonania udalosti. Čím menší čas, tým vyššia priorita.</w:t>
      </w:r>
    </w:p>
    <w:p w14:paraId="7CB82D1B" w14:textId="7F0DAE2E" w:rsidR="006A18C6" w:rsidRDefault="006A18C6" w:rsidP="006A18C6">
      <w:pPr>
        <w:rPr>
          <w:rStyle w:val="Zvraznenie"/>
          <w:i w:val="0"/>
          <w:iCs w:val="0"/>
        </w:rPr>
      </w:pPr>
      <w:r>
        <w:rPr>
          <w:rStyle w:val="Zvraznenie"/>
          <w:i w:val="0"/>
          <w:iCs w:val="0"/>
        </w:rPr>
        <w:t xml:space="preserve">Privátna metóda </w:t>
      </w:r>
      <w:proofErr w:type="spellStart"/>
      <w:r w:rsidRPr="00EE5838">
        <w:rPr>
          <w:rStyle w:val="Zvraznenie"/>
        </w:rPr>
        <w:t>executeEvents</w:t>
      </w:r>
      <w:proofErr w:type="spellEnd"/>
      <w:r>
        <w:rPr>
          <w:rStyle w:val="Zvraznenie"/>
          <w:i w:val="0"/>
          <w:iCs w:val="0"/>
        </w:rPr>
        <w:t xml:space="preserve">, v cykle </w:t>
      </w:r>
      <w:proofErr w:type="spellStart"/>
      <w:r>
        <w:rPr>
          <w:rStyle w:val="Zvraznenie"/>
          <w:i w:val="0"/>
          <w:iCs w:val="0"/>
        </w:rPr>
        <w:t>while</w:t>
      </w:r>
      <w:proofErr w:type="spellEnd"/>
      <w:r>
        <w:rPr>
          <w:rStyle w:val="Zvraznenie"/>
          <w:i w:val="0"/>
          <w:iCs w:val="0"/>
        </w:rPr>
        <w:t xml:space="preserve"> berie udalosti z frontu a vykonáva ich pomocou ich spoločnej metódy </w:t>
      </w:r>
      <w:proofErr w:type="spellStart"/>
      <w:r w:rsidRPr="00EE5838">
        <w:rPr>
          <w:rStyle w:val="Zvraznenie"/>
        </w:rPr>
        <w:t>execute</w:t>
      </w:r>
      <w:proofErr w:type="spellEnd"/>
      <w:r>
        <w:rPr>
          <w:rStyle w:val="Zvraznenie"/>
          <w:i w:val="0"/>
          <w:iCs w:val="0"/>
        </w:rPr>
        <w:t xml:space="preserve">. Udalosti sa vykonávajú až dokým nie je front prázdny. Táto metóda sa volá v tele metódy </w:t>
      </w:r>
      <w:proofErr w:type="spellStart"/>
      <w:r w:rsidRPr="00EE5838">
        <w:rPr>
          <w:rStyle w:val="Zvraznenie"/>
        </w:rPr>
        <w:t>simulationRun</w:t>
      </w:r>
      <w:proofErr w:type="spellEnd"/>
      <w:r>
        <w:rPr>
          <w:rStyle w:val="Zvraznenie"/>
          <w:i w:val="0"/>
          <w:iCs w:val="0"/>
        </w:rPr>
        <w:t xml:space="preserve">, kde sa vykonávajú jednotlivé replikácie, tak že jedna replikácia je jedno volanie </w:t>
      </w:r>
      <w:proofErr w:type="spellStart"/>
      <w:r w:rsidRPr="00EE5838">
        <w:rPr>
          <w:rStyle w:val="Zvraznenie"/>
        </w:rPr>
        <w:t>execute</w:t>
      </w:r>
      <w:r w:rsidR="00EE5838" w:rsidRPr="00EE5838">
        <w:rPr>
          <w:rStyle w:val="Zvraznenie"/>
        </w:rPr>
        <w:t>Events</w:t>
      </w:r>
      <w:proofErr w:type="spellEnd"/>
      <w:r>
        <w:rPr>
          <w:rStyle w:val="Zvraznenie"/>
          <w:i w:val="0"/>
          <w:iCs w:val="0"/>
        </w:rPr>
        <w:t>.</w:t>
      </w:r>
    </w:p>
    <w:p w14:paraId="0F75D737" w14:textId="16E8E26A" w:rsidR="00EE5838" w:rsidRDefault="00EE5838" w:rsidP="006A18C6">
      <w:pPr>
        <w:rPr>
          <w:rStyle w:val="Zvraznenie"/>
          <w:i w:val="0"/>
          <w:iCs w:val="0"/>
        </w:rPr>
      </w:pPr>
      <w:r>
        <w:rPr>
          <w:rStyle w:val="Zvraznenie"/>
          <w:i w:val="0"/>
          <w:iCs w:val="0"/>
        </w:rPr>
        <w:t xml:space="preserve">Taktiež je k dispozícii metóda </w:t>
      </w:r>
      <w:proofErr w:type="spellStart"/>
      <w:r w:rsidRPr="000721A6">
        <w:rPr>
          <w:rStyle w:val="Zvraznenie"/>
        </w:rPr>
        <w:t>updateSimulationState</w:t>
      </w:r>
      <w:proofErr w:type="spellEnd"/>
      <w:r>
        <w:rPr>
          <w:rStyle w:val="Zvraznenie"/>
          <w:i w:val="0"/>
          <w:iCs w:val="0"/>
        </w:rPr>
        <w:t xml:space="preserve">, ktorá nastaví atribúty v triede </w:t>
      </w:r>
      <w:proofErr w:type="spellStart"/>
      <w:r w:rsidRPr="000721A6">
        <w:rPr>
          <w:rStyle w:val="Zvraznenie"/>
        </w:rPr>
        <w:t>EventSimulationState</w:t>
      </w:r>
      <w:proofErr w:type="spellEnd"/>
      <w:r>
        <w:rPr>
          <w:rStyle w:val="Zvraznenie"/>
          <w:i w:val="0"/>
          <w:iCs w:val="0"/>
        </w:rPr>
        <w:t xml:space="preserve"> na aktuálne</w:t>
      </w:r>
      <w:r w:rsidR="000721A6">
        <w:rPr>
          <w:rStyle w:val="Zvraznenie"/>
          <w:i w:val="0"/>
          <w:iCs w:val="0"/>
        </w:rPr>
        <w:t xml:space="preserve"> a tie môžu byť poskytnuté užívateľovi na grafickom rozhraní.</w:t>
      </w:r>
    </w:p>
    <w:p w14:paraId="593D11C9" w14:textId="4D460487" w:rsidR="000721A6" w:rsidRPr="000721A6" w:rsidRDefault="000721A6" w:rsidP="006A18C6">
      <w:pPr>
        <w:rPr>
          <w:rStyle w:val="Zvraznenie"/>
          <w:i w:val="0"/>
          <w:iCs w:val="0"/>
        </w:rPr>
      </w:pPr>
      <w:r>
        <w:rPr>
          <w:rStyle w:val="Zvraznenie"/>
          <w:i w:val="0"/>
          <w:iCs w:val="0"/>
        </w:rPr>
        <w:t xml:space="preserve">Jadro pracuje v dvoch módoch podľa </w:t>
      </w:r>
      <w:proofErr w:type="spellStart"/>
      <w:r>
        <w:rPr>
          <w:rStyle w:val="Zvraznenie"/>
          <w:i w:val="0"/>
          <w:iCs w:val="0"/>
        </w:rPr>
        <w:t>enumu</w:t>
      </w:r>
      <w:proofErr w:type="spellEnd"/>
      <w:r>
        <w:rPr>
          <w:rStyle w:val="Zvraznenie"/>
          <w:i w:val="0"/>
          <w:iCs w:val="0"/>
        </w:rPr>
        <w:t xml:space="preserve"> </w:t>
      </w:r>
      <w:proofErr w:type="spellStart"/>
      <w:r w:rsidRPr="000721A6">
        <w:rPr>
          <w:rStyle w:val="Zvraznenie"/>
        </w:rPr>
        <w:t>EventSimulationMode</w:t>
      </w:r>
      <w:proofErr w:type="spellEnd"/>
      <w:r>
        <w:rPr>
          <w:rStyle w:val="Zvraznenie"/>
        </w:rPr>
        <w:t xml:space="preserve">. </w:t>
      </w:r>
      <w:r>
        <w:rPr>
          <w:rStyle w:val="Zvraznenie"/>
          <w:i w:val="0"/>
          <w:iCs w:val="0"/>
        </w:rPr>
        <w:t>V móde SINGLE sa do kalendára udalostí plánujú aj udalosti na dočasné pozastavenie simulácie, čím sa simuluje tok reálneho času. V móde REPLICATIONS sa tieto udalosti neplánujú, čo znamená, že simulácia bude bežať čo najrýchlejšie.</w:t>
      </w:r>
    </w:p>
    <w:p w14:paraId="3723EC0E" w14:textId="44B78BB6" w:rsidR="00A243CB" w:rsidRDefault="00A243CB" w:rsidP="00A243CB">
      <w:pPr>
        <w:pStyle w:val="Nadpis3"/>
      </w:pPr>
      <w:bookmarkStart w:id="30" w:name="_Toc163543940"/>
      <w:proofErr w:type="spellStart"/>
      <w:r>
        <w:t>CompanyEventSimulation</w:t>
      </w:r>
      <w:bookmarkEnd w:id="30"/>
      <w:proofErr w:type="spellEnd"/>
    </w:p>
    <w:p w14:paraId="72A99823" w14:textId="7B0E43CD" w:rsidR="0054455F" w:rsidRDefault="006B656A" w:rsidP="006B656A">
      <w:pPr>
        <w:rPr>
          <w:rStyle w:val="Zvraznenie"/>
          <w:i w:val="0"/>
          <w:iCs w:val="0"/>
        </w:rPr>
      </w:pPr>
      <w:r>
        <w:t xml:space="preserve">Potom triedy </w:t>
      </w:r>
      <w:proofErr w:type="spellStart"/>
      <w:r w:rsidRPr="006B656A">
        <w:rPr>
          <w:rStyle w:val="Zvraznenie"/>
        </w:rPr>
        <w:t>EventSimulationCore</w:t>
      </w:r>
      <w:proofErr w:type="spellEnd"/>
      <w:r>
        <w:rPr>
          <w:rStyle w:val="Zvraznenie"/>
        </w:rPr>
        <w:t xml:space="preserve">. </w:t>
      </w:r>
      <w:r>
        <w:rPr>
          <w:rStyle w:val="Zvraznenie"/>
          <w:i w:val="0"/>
          <w:iCs w:val="0"/>
        </w:rPr>
        <w:t>Je konkrétnou implementáciou zadania, ktorá združuje všetky potrebné generátory. Taktiež je možné nastaviť čas otvorenia predajne, čas ukončenia automatu a čas zavretia prevádzky.</w:t>
      </w:r>
      <w:r w:rsidR="0054455F">
        <w:rPr>
          <w:rStyle w:val="Zvraznenie"/>
          <w:i w:val="0"/>
          <w:iCs w:val="0"/>
        </w:rPr>
        <w:t xml:space="preserve"> Podľa zadania je možné nastaviť aj počet pokladní a počet obslužných miest.</w:t>
      </w:r>
    </w:p>
    <w:p w14:paraId="44BFB0CC" w14:textId="79165D24" w:rsidR="00172280" w:rsidRDefault="00172280" w:rsidP="006B656A">
      <w:pPr>
        <w:rPr>
          <w:rStyle w:val="Zvraznenie"/>
          <w:i w:val="0"/>
          <w:iCs w:val="0"/>
        </w:rPr>
      </w:pPr>
      <w:r>
        <w:rPr>
          <w:rStyle w:val="Zvraznenie"/>
          <w:i w:val="0"/>
          <w:iCs w:val="0"/>
        </w:rPr>
        <w:t>Taktiež obsahuje triedy pre zbieranie štatistík potrebných pre neskoršie vyhodnotenie simulačných experimentov.</w:t>
      </w:r>
    </w:p>
    <w:p w14:paraId="21EB69B3" w14:textId="6A4F7AAD" w:rsidR="00172280" w:rsidRDefault="00172280" w:rsidP="006B656A">
      <w:pPr>
        <w:rPr>
          <w:rStyle w:val="Zvraznenie"/>
          <w:i w:val="0"/>
          <w:iCs w:val="0"/>
        </w:rPr>
      </w:pPr>
      <w:r>
        <w:rPr>
          <w:rStyle w:val="Zvraznenie"/>
          <w:i w:val="0"/>
          <w:iCs w:val="0"/>
        </w:rPr>
        <w:t>Prekrýva dostupné metódy z predka a vykonáva s nimi tieto akcie:</w:t>
      </w:r>
    </w:p>
    <w:p w14:paraId="6A60ECD3" w14:textId="4C213DDB" w:rsidR="00172280" w:rsidRDefault="00172280" w:rsidP="00172280">
      <w:pPr>
        <w:pStyle w:val="Odsekzoznamu"/>
        <w:numPr>
          <w:ilvl w:val="0"/>
          <w:numId w:val="35"/>
        </w:numPr>
      </w:pPr>
      <w:proofErr w:type="spellStart"/>
      <w:r>
        <w:t>beforeSimulation</w:t>
      </w:r>
      <w:proofErr w:type="spellEnd"/>
      <w:r>
        <w:t xml:space="preserve"> – inicializácia stavu, celkových štatistík a generátorov</w:t>
      </w:r>
    </w:p>
    <w:p w14:paraId="6E64EDF2" w14:textId="0B6EBDDE" w:rsidR="00172280" w:rsidRDefault="00172280" w:rsidP="00172280">
      <w:pPr>
        <w:pStyle w:val="Odsekzoznamu"/>
        <w:numPr>
          <w:ilvl w:val="0"/>
          <w:numId w:val="35"/>
        </w:numPr>
      </w:pPr>
      <w:proofErr w:type="spellStart"/>
      <w:r>
        <w:t>beforeReplication</w:t>
      </w:r>
      <w:proofErr w:type="spellEnd"/>
      <w:r>
        <w:t xml:space="preserve"> – inicializácia pokladní a obslužných miest podľa parametrov, naplánovanie príchodu prvého zákazníka</w:t>
      </w:r>
    </w:p>
    <w:p w14:paraId="1DDD9591" w14:textId="1641F124" w:rsidR="00172280" w:rsidRDefault="00172280" w:rsidP="00172280">
      <w:pPr>
        <w:pStyle w:val="Odsekzoznamu"/>
        <w:numPr>
          <w:ilvl w:val="0"/>
          <w:numId w:val="35"/>
        </w:numPr>
      </w:pPr>
      <w:proofErr w:type="spellStart"/>
      <w:r>
        <w:t>afterSimulation</w:t>
      </w:r>
      <w:proofErr w:type="spellEnd"/>
      <w:r>
        <w:t xml:space="preserve"> – upovedomenie užívateľa o výsledku</w:t>
      </w:r>
    </w:p>
    <w:p w14:paraId="0E54C02D" w14:textId="0425C098" w:rsidR="00172280" w:rsidRDefault="00172280" w:rsidP="00172280">
      <w:pPr>
        <w:pStyle w:val="Odsekzoznamu"/>
        <w:numPr>
          <w:ilvl w:val="0"/>
          <w:numId w:val="35"/>
        </w:numPr>
      </w:pPr>
      <w:proofErr w:type="spellStart"/>
      <w:r>
        <w:t>afterReplication</w:t>
      </w:r>
      <w:proofErr w:type="spellEnd"/>
      <w:r>
        <w:t xml:space="preserve"> – pridanie štatistík replikácie do celkových štatistík</w:t>
      </w:r>
    </w:p>
    <w:p w14:paraId="255FDAD9" w14:textId="77777777" w:rsidR="00E77F2E" w:rsidRDefault="00E77F2E">
      <w:pPr>
        <w:spacing w:after="160" w:line="259" w:lineRule="auto"/>
        <w:mirrorIndents w:val="0"/>
        <w:jc w:val="left"/>
        <w:rPr>
          <w:rFonts w:eastAsiaTheme="majorEastAsia" w:cstheme="majorBidi"/>
          <w:b/>
          <w:caps/>
          <w:sz w:val="26"/>
          <w:szCs w:val="26"/>
        </w:rPr>
      </w:pPr>
      <w:r>
        <w:br w:type="page"/>
      </w:r>
    </w:p>
    <w:p w14:paraId="05E7BCCE" w14:textId="52F89458" w:rsidR="007770A6" w:rsidRDefault="007770A6" w:rsidP="007770A6">
      <w:pPr>
        <w:pStyle w:val="Nadpis2"/>
      </w:pPr>
      <w:bookmarkStart w:id="31" w:name="_Toc163543941"/>
      <w:r>
        <w:lastRenderedPageBreak/>
        <w:t>Zákazník</w:t>
      </w:r>
      <w:bookmarkEnd w:id="31"/>
    </w:p>
    <w:p w14:paraId="332EB684" w14:textId="4B5342FA" w:rsidR="00B14B6E" w:rsidRDefault="00B14B6E" w:rsidP="00B14B6E">
      <w:r>
        <w:t xml:space="preserve">Na nasledujúcom diagrame tried vidíme triedu </w:t>
      </w:r>
      <w:proofErr w:type="spellStart"/>
      <w:r>
        <w:t>Customer</w:t>
      </w:r>
      <w:proofErr w:type="spellEnd"/>
      <w:r>
        <w:t>, ktorý reprezentuje zákazníka v predajni.</w:t>
      </w:r>
    </w:p>
    <w:p w14:paraId="5C625EA6" w14:textId="5C0CA85D" w:rsidR="005847DA" w:rsidRDefault="005847DA" w:rsidP="00B14B6E">
      <w:r>
        <w:rPr>
          <w:noProof/>
        </w:rPr>
        <mc:AlternateContent>
          <mc:Choice Requires="wps">
            <w:drawing>
              <wp:anchor distT="0" distB="0" distL="114300" distR="114300" simplePos="0" relativeHeight="251677711" behindDoc="0" locked="0" layoutInCell="1" allowOverlap="1" wp14:anchorId="2127B4BD" wp14:editId="6B0B223F">
                <wp:simplePos x="0" y="0"/>
                <wp:positionH relativeFrom="column">
                  <wp:posOffset>697230</wp:posOffset>
                </wp:positionH>
                <wp:positionV relativeFrom="paragraph">
                  <wp:posOffset>3794125</wp:posOffset>
                </wp:positionV>
                <wp:extent cx="4366260" cy="635"/>
                <wp:effectExtent l="0" t="0" r="0" b="0"/>
                <wp:wrapTopAndBottom/>
                <wp:docPr id="1907650567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B4C2AB" w14:textId="20F1D6AA" w:rsidR="005847DA" w:rsidRPr="002557F9" w:rsidRDefault="005847DA" w:rsidP="00705E68">
                            <w:pPr>
                              <w:pStyle w:val="Popi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bookmarkStart w:id="32" w:name="_Toc163544525"/>
                            <w:r>
                              <w:t xml:space="preserve">Obrázok </w:t>
                            </w:r>
                            <w:r w:rsidR="00FF0EB4">
                              <w:fldChar w:fldCharType="begin"/>
                            </w:r>
                            <w:r w:rsidR="00FF0EB4">
                              <w:instrText xml:space="preserve"> SEQ Obrázok \* ARABIC \s 0 </w:instrText>
                            </w:r>
                            <w:r w:rsidR="00FF0EB4">
                              <w:fldChar w:fldCharType="separate"/>
                            </w:r>
                            <w:r w:rsidR="00FF0EB4">
                              <w:rPr>
                                <w:noProof/>
                              </w:rPr>
                              <w:t>8</w:t>
                            </w:r>
                            <w:r w:rsidR="00FF0EB4">
                              <w:fldChar w:fldCharType="end"/>
                            </w:r>
                            <w:r>
                              <w:t xml:space="preserve"> Diagram tried zákazníka a jemu pridružených </w:t>
                            </w:r>
                            <w:proofErr w:type="spellStart"/>
                            <w:r>
                              <w:t>enumov</w:t>
                            </w:r>
                            <w:bookmarkEnd w:id="3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7B4BD" id="_x0000_s1030" type="#_x0000_t202" style="position:absolute;left:0;text-align:left;margin-left:54.9pt;margin-top:298.75pt;width:343.8pt;height:.05pt;z-index:2516777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" stroked="f">
                <v:textbox style="mso-fit-shape-to-text:t" inset="0,0,0,0">
                  <w:txbxContent>
                    <w:p w14:paraId="49B4C2AB" w14:textId="20F1D6AA" w:rsidR="005847DA" w:rsidRPr="002557F9" w:rsidRDefault="005847DA" w:rsidP="00705E68">
                      <w:pPr>
                        <w:pStyle w:val="Popis"/>
                        <w:jc w:val="center"/>
                        <w:rPr>
                          <w:sz w:val="22"/>
                          <w:szCs w:val="22"/>
                        </w:rPr>
                      </w:pPr>
                      <w:bookmarkStart w:id="33" w:name="_Toc163544525"/>
                      <w:r>
                        <w:t xml:space="preserve">Obrázok </w:t>
                      </w:r>
                      <w:r w:rsidR="00FF0EB4">
                        <w:fldChar w:fldCharType="begin"/>
                      </w:r>
                      <w:r w:rsidR="00FF0EB4">
                        <w:instrText xml:space="preserve"> SEQ Obrázok \* ARABIC \s 0 </w:instrText>
                      </w:r>
                      <w:r w:rsidR="00FF0EB4">
                        <w:fldChar w:fldCharType="separate"/>
                      </w:r>
                      <w:r w:rsidR="00FF0EB4">
                        <w:rPr>
                          <w:noProof/>
                        </w:rPr>
                        <w:t>8</w:t>
                      </w:r>
                      <w:r w:rsidR="00FF0EB4">
                        <w:fldChar w:fldCharType="end"/>
                      </w:r>
                      <w:r>
                        <w:t xml:space="preserve"> Diagram tried zákazníka a jemu pridružených </w:t>
                      </w:r>
                      <w:proofErr w:type="spellStart"/>
                      <w:r>
                        <w:t>enumov</w:t>
                      </w:r>
                      <w:bookmarkEnd w:id="33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847DA">
        <w:rPr>
          <w:noProof/>
        </w:rPr>
        <w:drawing>
          <wp:anchor distT="0" distB="0" distL="114300" distR="114300" simplePos="0" relativeHeight="251675663" behindDoc="0" locked="0" layoutInCell="1" allowOverlap="1" wp14:anchorId="74C84BD7" wp14:editId="1874BA4C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4366800" cy="3733200"/>
            <wp:effectExtent l="0" t="0" r="0" b="635"/>
            <wp:wrapTopAndBottom/>
            <wp:docPr id="1514806635" name="Obrázok 1" descr="Obrázok, na ktorom je text, snímka obrazovky, písmo,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06635" name="Obrázok 1" descr="Obrázok, na ktorom je text, snímka obrazovky, písmo, diagram&#10;&#10;Automaticky generovaný popi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00" cy="37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BCB">
        <w:t xml:space="preserve">Zákazník obsahuje svoj identifikátor, </w:t>
      </w:r>
      <w:proofErr w:type="spellStart"/>
      <w:r w:rsidR="00D92BCB">
        <w:t>ticketTime</w:t>
      </w:r>
      <w:proofErr w:type="spellEnd"/>
      <w:r w:rsidR="00D92BCB">
        <w:t xml:space="preserve"> pre čas aký mu vytlačil automat na lístky. Potom obsahuje štatistické atribúty </w:t>
      </w:r>
      <w:proofErr w:type="spellStart"/>
      <w:r w:rsidR="00D92BCB" w:rsidRPr="007F7DB6">
        <w:rPr>
          <w:rStyle w:val="Zvraznenie"/>
        </w:rPr>
        <w:t>systemStartTime</w:t>
      </w:r>
      <w:proofErr w:type="spellEnd"/>
      <w:r w:rsidR="00D92BCB">
        <w:t xml:space="preserve">, </w:t>
      </w:r>
      <w:proofErr w:type="spellStart"/>
      <w:r w:rsidR="00D92BCB" w:rsidRPr="007F7DB6">
        <w:rPr>
          <w:rStyle w:val="Zvraznenie"/>
        </w:rPr>
        <w:t>ticketMachineQueueStartTime</w:t>
      </w:r>
      <w:proofErr w:type="spellEnd"/>
      <w:r w:rsidR="00D92BCB">
        <w:t xml:space="preserve">, </w:t>
      </w:r>
      <w:proofErr w:type="spellStart"/>
      <w:r w:rsidR="00D92BCB" w:rsidRPr="007F7DB6">
        <w:rPr>
          <w:rStyle w:val="Zvraznenie"/>
        </w:rPr>
        <w:t>servingDeskQueueStartTime</w:t>
      </w:r>
      <w:proofErr w:type="spellEnd"/>
      <w:r w:rsidR="00D92BCB">
        <w:t xml:space="preserve">, </w:t>
      </w:r>
      <w:proofErr w:type="spellStart"/>
      <w:r w:rsidR="00D92BCB" w:rsidRPr="007F7DB6">
        <w:rPr>
          <w:rStyle w:val="Zvraznenie"/>
        </w:rPr>
        <w:t>cashDeskQueueStartTime</w:t>
      </w:r>
      <w:proofErr w:type="spellEnd"/>
      <w:r w:rsidR="00D92BCB">
        <w:t>, ktoré zaznamenávajú časy príchodov na jednotlivé stanovištia a potom v konkrétnych udalostiach sú používané do štatistík v jadre.</w:t>
      </w:r>
    </w:p>
    <w:p w14:paraId="413F19F7" w14:textId="723BBC0B" w:rsidR="007F7DB6" w:rsidRDefault="007F7DB6" w:rsidP="00B14B6E">
      <w:r>
        <w:t xml:space="preserve">Atribút </w:t>
      </w:r>
      <w:proofErr w:type="spellStart"/>
      <w:r>
        <w:t>cashDeskQueue</w:t>
      </w:r>
      <w:proofErr w:type="spellEnd"/>
      <w:r>
        <w:t xml:space="preserve"> predstavuje pokladňu, kde čakal v rade. </w:t>
      </w:r>
      <w:proofErr w:type="spellStart"/>
      <w:r>
        <w:t>CashDeskPaid</w:t>
      </w:r>
      <w:proofErr w:type="spellEnd"/>
      <w:r>
        <w:t xml:space="preserve"> pokladňu, kde reálne zaplatil a </w:t>
      </w:r>
      <w:proofErr w:type="spellStart"/>
      <w:r>
        <w:t>servingDesk</w:t>
      </w:r>
      <w:proofErr w:type="spellEnd"/>
      <w:r>
        <w:t xml:space="preserve"> miesto kde diktoval a prevzal objednávku.</w:t>
      </w:r>
    </w:p>
    <w:p w14:paraId="2C5BF96A" w14:textId="0BDAD290" w:rsidR="00636F87" w:rsidRDefault="00636F87" w:rsidP="00636F87">
      <w:pPr>
        <w:pStyle w:val="Nadpis3"/>
      </w:pPr>
      <w:bookmarkStart w:id="34" w:name="_Toc163543942"/>
      <w:proofErr w:type="spellStart"/>
      <w:r>
        <w:t>Enumy</w:t>
      </w:r>
      <w:proofErr w:type="spellEnd"/>
      <w:r w:rsidR="002033E0">
        <w:t xml:space="preserve"> pre zákazníka</w:t>
      </w:r>
      <w:bookmarkEnd w:id="34"/>
    </w:p>
    <w:p w14:paraId="39ACEB29" w14:textId="41D23F5C" w:rsidR="004E502D" w:rsidRDefault="004E502D" w:rsidP="004E502D">
      <w:pPr>
        <w:rPr>
          <w:rStyle w:val="Zvraznenie"/>
          <w:i w:val="0"/>
          <w:iCs w:val="0"/>
        </w:rPr>
      </w:pPr>
      <w:r>
        <w:t xml:space="preserve">Všetky </w:t>
      </w:r>
      <w:proofErr w:type="spellStart"/>
      <w:r>
        <w:t>enumy</w:t>
      </w:r>
      <w:proofErr w:type="spellEnd"/>
      <w:r>
        <w:t xml:space="preserve"> obsahujú metódu </w:t>
      </w:r>
      <w:proofErr w:type="spellStart"/>
      <w:r w:rsidRPr="004E502D">
        <w:rPr>
          <w:rStyle w:val="Zvraznenie"/>
        </w:rPr>
        <w:t>retrieve</w:t>
      </w:r>
      <w:proofErr w:type="spellEnd"/>
      <w:r w:rsidRPr="004E502D">
        <w:rPr>
          <w:rStyle w:val="Zvraznenie"/>
        </w:rPr>
        <w:t>(</w:t>
      </w:r>
      <w:proofErr w:type="spellStart"/>
      <w:r w:rsidRPr="004E502D">
        <w:rPr>
          <w:rStyle w:val="Zvraznenie"/>
        </w:rPr>
        <w:t>double</w:t>
      </w:r>
      <w:proofErr w:type="spellEnd"/>
      <w:r w:rsidRPr="004E502D">
        <w:rPr>
          <w:rStyle w:val="Zvraznenie"/>
        </w:rPr>
        <w:t xml:space="preserve"> </w:t>
      </w:r>
      <w:proofErr w:type="spellStart"/>
      <w:r w:rsidRPr="004E502D">
        <w:rPr>
          <w:rStyle w:val="Zvraznenie"/>
        </w:rPr>
        <w:t>probability</w:t>
      </w:r>
      <w:proofErr w:type="spellEnd"/>
      <w:r w:rsidRPr="004E502D">
        <w:rPr>
          <w:rStyle w:val="Zvraznenie"/>
        </w:rPr>
        <w:t>)</w:t>
      </w:r>
      <w:r>
        <w:rPr>
          <w:rStyle w:val="Zvraznenie"/>
        </w:rPr>
        <w:t xml:space="preserve">. </w:t>
      </w:r>
      <w:r>
        <w:rPr>
          <w:rStyle w:val="Zvraznenie"/>
          <w:i w:val="0"/>
          <w:iCs w:val="0"/>
        </w:rPr>
        <w:t xml:space="preserve">Na základe parametra </w:t>
      </w:r>
      <w:proofErr w:type="spellStart"/>
      <w:r>
        <w:rPr>
          <w:rStyle w:val="Zvraznenie"/>
          <w:i w:val="0"/>
          <w:iCs w:val="0"/>
        </w:rPr>
        <w:t>probability</w:t>
      </w:r>
      <w:proofErr w:type="spellEnd"/>
      <w:r>
        <w:rPr>
          <w:rStyle w:val="Zvraznenie"/>
          <w:i w:val="0"/>
          <w:iCs w:val="0"/>
        </w:rPr>
        <w:t xml:space="preserve">, ktorý je vygenerovaný ako hodnota z intervalu </w:t>
      </w:r>
      <w:r>
        <w:rPr>
          <w:rStyle w:val="Zvraznenie"/>
          <w:i w:val="0"/>
          <w:iCs w:val="0"/>
          <w:lang w:val="en-US"/>
        </w:rPr>
        <w:t>&lt;</w:t>
      </w:r>
      <w:r>
        <w:rPr>
          <w:rStyle w:val="Zvraznenie"/>
          <w:i w:val="0"/>
          <w:iCs w:val="0"/>
        </w:rPr>
        <w:t xml:space="preserve">0; 1) generátorom z jadra pre príslušný </w:t>
      </w:r>
      <w:proofErr w:type="spellStart"/>
      <w:r>
        <w:rPr>
          <w:rStyle w:val="Zvraznenie"/>
          <w:i w:val="0"/>
          <w:iCs w:val="0"/>
        </w:rPr>
        <w:t>enum</w:t>
      </w:r>
      <w:proofErr w:type="spellEnd"/>
      <w:r>
        <w:rPr>
          <w:rStyle w:val="Zvraznenie"/>
          <w:i w:val="0"/>
          <w:iCs w:val="0"/>
        </w:rPr>
        <w:t xml:space="preserve"> sa vráti hodnota z </w:t>
      </w:r>
      <w:proofErr w:type="spellStart"/>
      <w:r>
        <w:rPr>
          <w:rStyle w:val="Zvraznenie"/>
          <w:i w:val="0"/>
          <w:iCs w:val="0"/>
        </w:rPr>
        <w:t>enumu</w:t>
      </w:r>
      <w:proofErr w:type="spellEnd"/>
      <w:r>
        <w:rPr>
          <w:rStyle w:val="Zvraznenie"/>
          <w:i w:val="0"/>
          <w:iCs w:val="0"/>
        </w:rPr>
        <w:t xml:space="preserve">. Všetky </w:t>
      </w:r>
      <w:proofErr w:type="spellStart"/>
      <w:r>
        <w:rPr>
          <w:rStyle w:val="Zvraznenie"/>
          <w:i w:val="0"/>
          <w:iCs w:val="0"/>
        </w:rPr>
        <w:t>enum</w:t>
      </w:r>
      <w:proofErr w:type="spellEnd"/>
      <w:r>
        <w:rPr>
          <w:rStyle w:val="Zvraznenie"/>
          <w:i w:val="0"/>
          <w:iCs w:val="0"/>
        </w:rPr>
        <w:t xml:space="preserve"> atribúty pre triedu </w:t>
      </w:r>
      <w:proofErr w:type="spellStart"/>
      <w:r w:rsidRPr="004E502D">
        <w:rPr>
          <w:rStyle w:val="Zvraznenie"/>
        </w:rPr>
        <w:t>Customer</w:t>
      </w:r>
      <w:proofErr w:type="spellEnd"/>
      <w:r>
        <w:rPr>
          <w:rStyle w:val="Zvraznenie"/>
          <w:i w:val="0"/>
          <w:iCs w:val="0"/>
        </w:rPr>
        <w:t xml:space="preserve"> sú generované už pri inicializácii objektu pri udalosti </w:t>
      </w:r>
      <w:proofErr w:type="spellStart"/>
      <w:r w:rsidRPr="004E502D">
        <w:rPr>
          <w:rStyle w:val="Zvraznenie"/>
        </w:rPr>
        <w:t>PríchodZákazníka</w:t>
      </w:r>
      <w:proofErr w:type="spellEnd"/>
      <w:r>
        <w:rPr>
          <w:rStyle w:val="Zvraznenie"/>
          <w:i w:val="0"/>
          <w:iCs w:val="0"/>
        </w:rPr>
        <w:t>.</w:t>
      </w:r>
    </w:p>
    <w:p w14:paraId="3A5D6E55" w14:textId="56D70CD4" w:rsidR="00103A4E" w:rsidRDefault="00103A4E" w:rsidP="00103A4E">
      <w:pPr>
        <w:pStyle w:val="Nadpis4"/>
        <w:ind w:left="426"/>
      </w:pPr>
      <w:proofErr w:type="spellStart"/>
      <w:r>
        <w:t>OrderSize</w:t>
      </w:r>
      <w:proofErr w:type="spellEnd"/>
    </w:p>
    <w:p w14:paraId="04628901" w14:textId="707DC262" w:rsidR="00103A4E" w:rsidRDefault="00103A4E" w:rsidP="00103A4E">
      <w:r>
        <w:t>Má dve hodnoty:</w:t>
      </w:r>
    </w:p>
    <w:p w14:paraId="74CD67F6" w14:textId="77187F24" w:rsidR="00103A4E" w:rsidRDefault="00103A4E" w:rsidP="00F231C0">
      <w:pPr>
        <w:pStyle w:val="Odsekzoznamu"/>
        <w:numPr>
          <w:ilvl w:val="0"/>
          <w:numId w:val="36"/>
        </w:numPr>
        <w:ind w:left="567"/>
      </w:pPr>
      <w:r>
        <w:t>NORMAL – objednávka ma klasickú veľkosť a po prevzatí môže ísť aj s ňou na pokladňu</w:t>
      </w:r>
    </w:p>
    <w:p w14:paraId="02D8E9FF" w14:textId="1CB8CABF" w:rsidR="00103A4E" w:rsidRDefault="00103A4E" w:rsidP="00103A4E">
      <w:pPr>
        <w:pStyle w:val="Odsekzoznamu"/>
        <w:numPr>
          <w:ilvl w:val="0"/>
          <w:numId w:val="36"/>
        </w:numPr>
      </w:pPr>
      <w:r>
        <w:t>BIG – po prevzatí musí ísť najprv zaplatiť a potom sa pre ňu vrátiť, obslužné miesto je zatiaľ obsadené</w:t>
      </w:r>
    </w:p>
    <w:p w14:paraId="4CF6E40D" w14:textId="5ACEA4A0" w:rsidR="00103A4E" w:rsidRDefault="00103A4E" w:rsidP="00103A4E">
      <w:pPr>
        <w:pStyle w:val="Nadpis4"/>
        <w:ind w:left="426" w:hanging="426"/>
      </w:pPr>
      <w:proofErr w:type="spellStart"/>
      <w:r>
        <w:t>OrderType</w:t>
      </w:r>
      <w:proofErr w:type="spellEnd"/>
    </w:p>
    <w:p w14:paraId="2822CA4A" w14:textId="3A9257A4" w:rsidR="00103A4E" w:rsidRDefault="00103A4E" w:rsidP="00103A4E">
      <w:r>
        <w:t>Má 3 hodnoty, na základe ktorých sa potom generuje čas trvania prípravy objednávky:</w:t>
      </w:r>
    </w:p>
    <w:p w14:paraId="7504EE0D" w14:textId="7D804A2D" w:rsidR="00103A4E" w:rsidRDefault="00103A4E" w:rsidP="00103A4E">
      <w:pPr>
        <w:pStyle w:val="Odsekzoznamu"/>
        <w:numPr>
          <w:ilvl w:val="0"/>
          <w:numId w:val="37"/>
        </w:numPr>
      </w:pPr>
      <w:r>
        <w:lastRenderedPageBreak/>
        <w:t>NORMAL</w:t>
      </w:r>
    </w:p>
    <w:p w14:paraId="52E7351C" w14:textId="6ED087D9" w:rsidR="00103A4E" w:rsidRDefault="00103A4E" w:rsidP="00103A4E">
      <w:pPr>
        <w:pStyle w:val="Odsekzoznamu"/>
        <w:numPr>
          <w:ilvl w:val="0"/>
          <w:numId w:val="37"/>
        </w:numPr>
      </w:pPr>
      <w:r>
        <w:t>SLIGHTLY_COMPLEX</w:t>
      </w:r>
    </w:p>
    <w:p w14:paraId="6A757E1E" w14:textId="2EA67DC0" w:rsidR="00103A4E" w:rsidRDefault="00103A4E" w:rsidP="00103A4E">
      <w:pPr>
        <w:pStyle w:val="Odsekzoznamu"/>
        <w:numPr>
          <w:ilvl w:val="0"/>
          <w:numId w:val="37"/>
        </w:numPr>
      </w:pPr>
      <w:r>
        <w:t>COMPLEX</w:t>
      </w:r>
    </w:p>
    <w:p w14:paraId="25E45278" w14:textId="1336DCFC" w:rsidR="009E72D4" w:rsidRDefault="00D22208" w:rsidP="009E72D4">
      <w:pPr>
        <w:pStyle w:val="Nadpis4"/>
        <w:ind w:left="426" w:hanging="426"/>
      </w:pPr>
      <w:proofErr w:type="spellStart"/>
      <w:r>
        <w:t>CustomerType</w:t>
      </w:r>
      <w:proofErr w:type="spellEnd"/>
    </w:p>
    <w:p w14:paraId="3843240C" w14:textId="06F43675" w:rsidR="00D22208" w:rsidRDefault="00D22208" w:rsidP="00D22208">
      <w:r>
        <w:t>Má 3 hodnoty:</w:t>
      </w:r>
    </w:p>
    <w:p w14:paraId="7E585AAB" w14:textId="158CF2FB" w:rsidR="00D22208" w:rsidRDefault="00D22208" w:rsidP="00D22208">
      <w:pPr>
        <w:pStyle w:val="Odsekzoznamu"/>
        <w:numPr>
          <w:ilvl w:val="0"/>
          <w:numId w:val="38"/>
        </w:numPr>
      </w:pPr>
      <w:r>
        <w:t>ONLINE – má špeciálne obslužné miesto</w:t>
      </w:r>
    </w:p>
    <w:p w14:paraId="7F085B63" w14:textId="3332681F" w:rsidR="00D22208" w:rsidRDefault="00D22208" w:rsidP="00D22208">
      <w:pPr>
        <w:pStyle w:val="Odsekzoznamu"/>
        <w:numPr>
          <w:ilvl w:val="0"/>
          <w:numId w:val="38"/>
        </w:numPr>
      </w:pPr>
      <w:r>
        <w:t>COMMON – má miest</w:t>
      </w:r>
      <w:r w:rsidR="009A0F19">
        <w:t>a</w:t>
      </w:r>
      <w:r>
        <w:t xml:space="preserve"> spolu so zmluvným</w:t>
      </w:r>
    </w:p>
    <w:p w14:paraId="0ACE8D5A" w14:textId="0ECF6BC5" w:rsidR="00D22208" w:rsidRDefault="00D22208" w:rsidP="00D22208">
      <w:pPr>
        <w:pStyle w:val="Odsekzoznamu"/>
        <w:numPr>
          <w:ilvl w:val="0"/>
          <w:numId w:val="38"/>
        </w:numPr>
      </w:pPr>
      <w:r>
        <w:t>CONTRACTED – má miesta spolu s obyčajným, pričom má pred ním prednosť</w:t>
      </w:r>
    </w:p>
    <w:p w14:paraId="0842FD69" w14:textId="7023947E" w:rsidR="009A0F19" w:rsidRDefault="009A0F19" w:rsidP="009A0F19">
      <w:pPr>
        <w:pStyle w:val="Nadpis4"/>
        <w:ind w:left="426" w:hanging="426"/>
      </w:pPr>
      <w:proofErr w:type="spellStart"/>
      <w:r>
        <w:t>PaymentType</w:t>
      </w:r>
      <w:proofErr w:type="spellEnd"/>
    </w:p>
    <w:p w14:paraId="6BE1EAD7" w14:textId="5C797711" w:rsidR="009A0F19" w:rsidRDefault="009A0F19" w:rsidP="009A0F19">
      <w:r>
        <w:t>Má 2 hodnoty, na základe ktorých sa generuje doba platenia na pokladni:</w:t>
      </w:r>
    </w:p>
    <w:p w14:paraId="4A8CE1EB" w14:textId="0F762E88" w:rsidR="009A0F19" w:rsidRDefault="009A0F19" w:rsidP="009A0F19">
      <w:pPr>
        <w:pStyle w:val="Odsekzoznamu"/>
        <w:numPr>
          <w:ilvl w:val="0"/>
          <w:numId w:val="39"/>
        </w:numPr>
      </w:pPr>
      <w:r>
        <w:t>CASH</w:t>
      </w:r>
    </w:p>
    <w:p w14:paraId="161BC411" w14:textId="50853320" w:rsidR="009A0F19" w:rsidRDefault="009A0F19" w:rsidP="009A0F19">
      <w:pPr>
        <w:pStyle w:val="Odsekzoznamu"/>
        <w:numPr>
          <w:ilvl w:val="0"/>
          <w:numId w:val="39"/>
        </w:numPr>
      </w:pPr>
      <w:r>
        <w:t>CARD</w:t>
      </w:r>
    </w:p>
    <w:p w14:paraId="6EBF67E9" w14:textId="7698D762" w:rsidR="0039100F" w:rsidRDefault="0039100F" w:rsidP="0039100F">
      <w:pPr>
        <w:pStyle w:val="Nadpis4"/>
        <w:ind w:left="426"/>
      </w:pPr>
      <w:proofErr w:type="spellStart"/>
      <w:r>
        <w:t>CustomerState</w:t>
      </w:r>
      <w:proofErr w:type="spellEnd"/>
    </w:p>
    <w:p w14:paraId="6D1B67B0" w14:textId="52A7A525" w:rsidR="0039100F" w:rsidRDefault="0039100F" w:rsidP="0039100F">
      <w:r>
        <w:t>Tieto hodnoty predstavujú momentálne miesto zákazníka v predajni a menia sa mu pri príslušných udalostiach:</w:t>
      </w:r>
    </w:p>
    <w:p w14:paraId="6A023EAC" w14:textId="22E81764" w:rsidR="0039100F" w:rsidRDefault="0039100F" w:rsidP="0039100F">
      <w:pPr>
        <w:pStyle w:val="Odsekzoznamu"/>
        <w:numPr>
          <w:ilvl w:val="0"/>
          <w:numId w:val="40"/>
        </w:numPr>
      </w:pPr>
      <w:r>
        <w:t xml:space="preserve">ARRIVED </w:t>
      </w:r>
      <w:r w:rsidR="00C350FF">
        <w:t xml:space="preserve">- </w:t>
      </w:r>
      <w:r>
        <w:t xml:space="preserve"> Príchod zákazníka.</w:t>
      </w:r>
    </w:p>
    <w:p w14:paraId="732B3934" w14:textId="27078130" w:rsidR="0039100F" w:rsidRDefault="0039100F" w:rsidP="0039100F">
      <w:pPr>
        <w:pStyle w:val="Odsekzoznamu"/>
        <w:numPr>
          <w:ilvl w:val="0"/>
          <w:numId w:val="40"/>
        </w:numPr>
      </w:pPr>
      <w:r>
        <w:t xml:space="preserve">IN_TICKET_QUEUE - Zákazník čaká v rade pri </w:t>
      </w:r>
      <w:r w:rsidR="008F0709">
        <w:t>automate</w:t>
      </w:r>
      <w:r>
        <w:t xml:space="preserve"> na lístky.</w:t>
      </w:r>
    </w:p>
    <w:p w14:paraId="5C3E6F3C" w14:textId="5AE92EC5" w:rsidR="0039100F" w:rsidRDefault="0039100F" w:rsidP="0039100F">
      <w:pPr>
        <w:pStyle w:val="Odsekzoznamu"/>
        <w:numPr>
          <w:ilvl w:val="0"/>
          <w:numId w:val="40"/>
        </w:numPr>
      </w:pPr>
      <w:r>
        <w:t xml:space="preserve">PRINTING_TICKET - Zákazník je pri </w:t>
      </w:r>
      <w:r w:rsidR="008F0709">
        <w:t>automate</w:t>
      </w:r>
      <w:r>
        <w:t xml:space="preserve"> na </w:t>
      </w:r>
      <w:proofErr w:type="spellStart"/>
      <w:r>
        <w:t>lístk</w:t>
      </w:r>
      <w:proofErr w:type="spellEnd"/>
      <w:r>
        <w:t>.</w:t>
      </w:r>
    </w:p>
    <w:p w14:paraId="623E27A3" w14:textId="60444F20" w:rsidR="0039100F" w:rsidRDefault="0039100F" w:rsidP="0039100F">
      <w:pPr>
        <w:pStyle w:val="Odsekzoznamu"/>
        <w:numPr>
          <w:ilvl w:val="0"/>
          <w:numId w:val="40"/>
        </w:numPr>
      </w:pPr>
      <w:r>
        <w:t xml:space="preserve">WAITING_FOR_SERVING - Lístok bol </w:t>
      </w:r>
      <w:r w:rsidR="0051097C">
        <w:t>vytlačený</w:t>
      </w:r>
      <w:r>
        <w:t>, teraz čaká v rade na objednávku.</w:t>
      </w:r>
    </w:p>
    <w:p w14:paraId="05838610" w14:textId="77777777" w:rsidR="0039100F" w:rsidRDefault="0039100F" w:rsidP="0039100F">
      <w:pPr>
        <w:pStyle w:val="Odsekzoznamu"/>
        <w:numPr>
          <w:ilvl w:val="0"/>
          <w:numId w:val="40"/>
        </w:numPr>
      </w:pPr>
      <w:r>
        <w:t>BEING_SERVED - Zákazník požaduje svoju objednávku a čaká na obsluhu pri servisnom pulte.</w:t>
      </w:r>
    </w:p>
    <w:p w14:paraId="21BAD23B" w14:textId="77777777" w:rsidR="0039100F" w:rsidRDefault="0039100F" w:rsidP="0039100F">
      <w:pPr>
        <w:pStyle w:val="Odsekzoznamu"/>
        <w:numPr>
          <w:ilvl w:val="0"/>
          <w:numId w:val="41"/>
        </w:numPr>
      </w:pPr>
      <w:r>
        <w:t>WAITING_FOR_PAY - Zákazník bol obslúžený a teraz čaká v rade na pokladni.</w:t>
      </w:r>
    </w:p>
    <w:p w14:paraId="171FE0AD" w14:textId="77777777" w:rsidR="0039100F" w:rsidRDefault="0039100F" w:rsidP="0039100F">
      <w:pPr>
        <w:pStyle w:val="Odsekzoznamu"/>
        <w:numPr>
          <w:ilvl w:val="0"/>
          <w:numId w:val="41"/>
        </w:numPr>
      </w:pPr>
      <w:r>
        <w:t>PAYING - Momentálne je u pokladne a platí za svoju objednávku.</w:t>
      </w:r>
    </w:p>
    <w:p w14:paraId="3CFB0C03" w14:textId="77777777" w:rsidR="0039100F" w:rsidRDefault="0039100F" w:rsidP="0039100F">
      <w:pPr>
        <w:pStyle w:val="Odsekzoznamu"/>
        <w:numPr>
          <w:ilvl w:val="0"/>
          <w:numId w:val="41"/>
        </w:numPr>
      </w:pPr>
      <w:r>
        <w:t>PICKING_UP - Ak mal zákazník veľkú objednávku a musel sa vrátiť k servisnému pultu, aby si ju vyzdvihol.</w:t>
      </w:r>
    </w:p>
    <w:p w14:paraId="0608ADA7" w14:textId="1A17FDA0" w:rsidR="0039100F" w:rsidRDefault="0039100F" w:rsidP="0039100F">
      <w:pPr>
        <w:pStyle w:val="Odsekzoznamu"/>
        <w:numPr>
          <w:ilvl w:val="0"/>
          <w:numId w:val="41"/>
        </w:numPr>
      </w:pPr>
      <w:r>
        <w:t>LEFT - Zákazník opustil predajňu po obsluhe.</w:t>
      </w:r>
    </w:p>
    <w:p w14:paraId="72F365C8" w14:textId="05E67C34" w:rsidR="0039100F" w:rsidRDefault="0039100F" w:rsidP="0039100F">
      <w:pPr>
        <w:pStyle w:val="Odsekzoznamu"/>
        <w:numPr>
          <w:ilvl w:val="0"/>
          <w:numId w:val="41"/>
        </w:numPr>
      </w:pPr>
      <w:r>
        <w:t xml:space="preserve">LEFT_TICKET_MACHINE - Zákazníci, ktorí opustili predajňu kvôli uzavretiu </w:t>
      </w:r>
      <w:r w:rsidR="008F0709">
        <w:t>automatu</w:t>
      </w:r>
      <w:r>
        <w:t xml:space="preserve"> na lístky.</w:t>
      </w:r>
    </w:p>
    <w:p w14:paraId="44E63613" w14:textId="77777777" w:rsidR="00FD5EC8" w:rsidRDefault="00FD5EC8">
      <w:pPr>
        <w:spacing w:after="160" w:line="259" w:lineRule="auto"/>
        <w:mirrorIndents w:val="0"/>
        <w:jc w:val="left"/>
        <w:rPr>
          <w:rFonts w:eastAsiaTheme="majorEastAsia" w:cstheme="majorBidi"/>
          <w:b/>
          <w:caps/>
          <w:sz w:val="26"/>
          <w:szCs w:val="26"/>
        </w:rPr>
      </w:pPr>
      <w:r>
        <w:br w:type="page"/>
      </w:r>
    </w:p>
    <w:p w14:paraId="6FA3AF03" w14:textId="6098118D" w:rsidR="008421C0" w:rsidRDefault="008421C0" w:rsidP="008421C0">
      <w:pPr>
        <w:pStyle w:val="Nadpis2"/>
      </w:pPr>
      <w:bookmarkStart w:id="35" w:name="_Toc163543943"/>
      <w:r>
        <w:lastRenderedPageBreak/>
        <w:t>Komponenty</w:t>
      </w:r>
      <w:bookmarkEnd w:id="35"/>
    </w:p>
    <w:p w14:paraId="6B961AA0" w14:textId="64796BD0" w:rsidR="00701752" w:rsidRDefault="005B1036" w:rsidP="00701752">
      <w:r>
        <w:rPr>
          <w:noProof/>
        </w:rPr>
        <mc:AlternateContent>
          <mc:Choice Requires="wps">
            <w:drawing>
              <wp:anchor distT="0" distB="0" distL="114300" distR="114300" simplePos="0" relativeHeight="251680783" behindDoc="0" locked="0" layoutInCell="1" allowOverlap="1" wp14:anchorId="15CB8E95" wp14:editId="4F285B64">
                <wp:simplePos x="0" y="0"/>
                <wp:positionH relativeFrom="column">
                  <wp:posOffset>313690</wp:posOffset>
                </wp:positionH>
                <wp:positionV relativeFrom="paragraph">
                  <wp:posOffset>3295320</wp:posOffset>
                </wp:positionV>
                <wp:extent cx="4956810" cy="635"/>
                <wp:effectExtent l="0" t="0" r="0" b="0"/>
                <wp:wrapTopAndBottom/>
                <wp:docPr id="718414493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6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AF52DF" w14:textId="4FC4136F" w:rsidR="006343A6" w:rsidRPr="00490C3A" w:rsidRDefault="006343A6" w:rsidP="00753A46">
                            <w:pPr>
                              <w:pStyle w:val="Popi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bookmarkStart w:id="36" w:name="_Toc163544526"/>
                            <w:r>
                              <w:t>Obrázok</w:t>
                            </w:r>
                            <w:r w:rsidR="00BA26B7">
                              <w:t xml:space="preserve"> </w:t>
                            </w:r>
                            <w:r w:rsidR="00FF0EB4">
                              <w:fldChar w:fldCharType="begin"/>
                            </w:r>
                            <w:r w:rsidR="00FF0EB4">
                              <w:instrText xml:space="preserve"> SEQ Obrázok \* ARABIC \s 0 </w:instrText>
                            </w:r>
                            <w:r w:rsidR="00FF0EB4">
                              <w:fldChar w:fldCharType="separate"/>
                            </w:r>
                            <w:r w:rsidR="00FF0EB4">
                              <w:rPr>
                                <w:noProof/>
                              </w:rPr>
                              <w:t>9</w:t>
                            </w:r>
                            <w:r w:rsidR="00FF0EB4">
                              <w:fldChar w:fldCharType="end"/>
                            </w:r>
                            <w:r>
                              <w:t xml:space="preserve"> Diagram tried komponentov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B8E95" id="_x0000_s1031" type="#_x0000_t202" style="position:absolute;left:0;text-align:left;margin-left:24.7pt;margin-top:259.45pt;width:390.3pt;height:.05pt;z-index:2516807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" stroked="f">
                <v:textbox style="mso-fit-shape-to-text:t" inset="0,0,0,0">
                  <w:txbxContent>
                    <w:p w14:paraId="17AF52DF" w14:textId="4FC4136F" w:rsidR="006343A6" w:rsidRPr="00490C3A" w:rsidRDefault="006343A6" w:rsidP="00753A46">
                      <w:pPr>
                        <w:pStyle w:val="Popis"/>
                        <w:jc w:val="center"/>
                        <w:rPr>
                          <w:sz w:val="22"/>
                          <w:szCs w:val="22"/>
                        </w:rPr>
                      </w:pPr>
                      <w:bookmarkStart w:id="37" w:name="_Toc163544526"/>
                      <w:r>
                        <w:t>Obrázok</w:t>
                      </w:r>
                      <w:r w:rsidR="00BA26B7">
                        <w:t xml:space="preserve"> </w:t>
                      </w:r>
                      <w:r w:rsidR="00FF0EB4">
                        <w:fldChar w:fldCharType="begin"/>
                      </w:r>
                      <w:r w:rsidR="00FF0EB4">
                        <w:instrText xml:space="preserve"> SEQ Obrázok \* ARABIC \s 0 </w:instrText>
                      </w:r>
                      <w:r w:rsidR="00FF0EB4">
                        <w:fldChar w:fldCharType="separate"/>
                      </w:r>
                      <w:r w:rsidR="00FF0EB4">
                        <w:rPr>
                          <w:noProof/>
                        </w:rPr>
                        <w:t>9</w:t>
                      </w:r>
                      <w:r w:rsidR="00FF0EB4">
                        <w:fldChar w:fldCharType="end"/>
                      </w:r>
                      <w:r>
                        <w:t xml:space="preserve"> Diagram tried komponentov</w:t>
                      </w:r>
                      <w:bookmarkEnd w:id="37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343A6">
        <w:rPr>
          <w:noProof/>
        </w:rPr>
        <w:drawing>
          <wp:anchor distT="0" distB="0" distL="114300" distR="114300" simplePos="0" relativeHeight="251678735" behindDoc="0" locked="0" layoutInCell="1" allowOverlap="1" wp14:anchorId="54071A34" wp14:editId="2DDD40AE">
            <wp:simplePos x="0" y="0"/>
            <wp:positionH relativeFrom="page">
              <wp:posOffset>899160</wp:posOffset>
            </wp:positionH>
            <wp:positionV relativeFrom="paragraph">
              <wp:posOffset>539877</wp:posOffset>
            </wp:positionV>
            <wp:extent cx="5773420" cy="2757805"/>
            <wp:effectExtent l="0" t="0" r="0" b="4445"/>
            <wp:wrapTopAndBottom/>
            <wp:docPr id="180879446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94466" name="Obrázok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752">
        <w:t xml:space="preserve">Na nasledujúcom obrázku sa nachádza diagram tried pre komponenty, ktoré vznikli na odseparovanie </w:t>
      </w:r>
      <w:proofErr w:type="spellStart"/>
      <w:r w:rsidR="00701752">
        <w:t>repetitívnej</w:t>
      </w:r>
      <w:proofErr w:type="spellEnd"/>
      <w:r w:rsidR="00701752">
        <w:t xml:space="preserve"> logiky z udalostí, čím sa dosiahne jednoduchší, čitateľnejší a udržateľnejší kód.</w:t>
      </w:r>
    </w:p>
    <w:p w14:paraId="5B5C200E" w14:textId="32543B73" w:rsidR="006343A6" w:rsidRDefault="004624F1" w:rsidP="004624F1">
      <w:pPr>
        <w:pStyle w:val="Nadpis3"/>
        <w:rPr>
          <w:lang w:val="en-US"/>
        </w:rPr>
      </w:pPr>
      <w:bookmarkStart w:id="38" w:name="_Toc163543944"/>
      <w:proofErr w:type="spellStart"/>
      <w:r>
        <w:t>Queue</w:t>
      </w:r>
      <w:proofErr w:type="spellEnd"/>
      <w:r>
        <w:rPr>
          <w:lang w:val="en-US"/>
        </w:rPr>
        <w:t>&lt;T&gt;</w:t>
      </w:r>
      <w:bookmarkEnd w:id="38"/>
    </w:p>
    <w:p w14:paraId="6EF7B216" w14:textId="577F6574" w:rsidR="00D037F2" w:rsidRDefault="00D037F2" w:rsidP="00D037F2">
      <w:r>
        <w:rPr>
          <w:lang w:val="en-US"/>
        </w:rPr>
        <w:t>Tried pre rad v simul</w:t>
      </w:r>
      <w:proofErr w:type="spellStart"/>
      <w:r>
        <w:t>ácii</w:t>
      </w:r>
      <w:proofErr w:type="spellEnd"/>
      <w:r>
        <w:t>. Obsahuje odkaz na jadro, ktorému patrí a </w:t>
      </w:r>
      <w:proofErr w:type="spellStart"/>
      <w:r>
        <w:t>queue</w:t>
      </w:r>
      <w:proofErr w:type="spellEnd"/>
      <w:r>
        <w:t>, kde sa ukladajú agenti. Jej výhodou je, že automaticky počíta spojitú štatistiku pre dĺžku radu v čase.</w:t>
      </w:r>
    </w:p>
    <w:p w14:paraId="217FB627" w14:textId="4CC66398" w:rsidR="00D037F2" w:rsidRDefault="00D037F2" w:rsidP="00D037F2">
      <w:r>
        <w:t xml:space="preserve">Pre vlastnú nadstavbovú logiku poskytuje metódy </w:t>
      </w:r>
      <w:proofErr w:type="spellStart"/>
      <w:r w:rsidRPr="00D037F2">
        <w:rPr>
          <w:rStyle w:val="Zvraznenie"/>
        </w:rPr>
        <w:t>onQueueAdd</w:t>
      </w:r>
      <w:proofErr w:type="spellEnd"/>
      <w:r>
        <w:t xml:space="preserve">, </w:t>
      </w:r>
      <w:proofErr w:type="spellStart"/>
      <w:r w:rsidRPr="00D037F2">
        <w:rPr>
          <w:rStyle w:val="Zvraznenie"/>
        </w:rPr>
        <w:t>onQueueRemove</w:t>
      </w:r>
      <w:proofErr w:type="spellEnd"/>
      <w:r w:rsidR="00053B7F">
        <w:rPr>
          <w:rStyle w:val="Zvraznenie"/>
        </w:rPr>
        <w:t xml:space="preserve"> </w:t>
      </w:r>
      <w:r w:rsidR="00053B7F" w:rsidRPr="00053B7F">
        <w:t>a</w:t>
      </w:r>
      <w:r w:rsidR="00053B7F">
        <w:rPr>
          <w:rStyle w:val="Zvraznenie"/>
        </w:rPr>
        <w:t xml:space="preserve"> </w:t>
      </w:r>
      <w:proofErr w:type="spellStart"/>
      <w:r w:rsidR="00053B7F">
        <w:rPr>
          <w:rStyle w:val="Zvraznenie"/>
        </w:rPr>
        <w:t>onRemoveAll</w:t>
      </w:r>
      <w:proofErr w:type="spellEnd"/>
      <w:r>
        <w:t xml:space="preserve"> na prekrytie.</w:t>
      </w:r>
    </w:p>
    <w:p w14:paraId="61F2B54C" w14:textId="6E8CC1A5" w:rsidR="00BB14C1" w:rsidRDefault="00BB14C1" w:rsidP="00BB14C1">
      <w:pPr>
        <w:pStyle w:val="Nadpis3"/>
      </w:pPr>
      <w:bookmarkStart w:id="39" w:name="_Toc163543945"/>
      <w:r>
        <w:t>Service</w:t>
      </w:r>
      <w:r>
        <w:rPr>
          <w:lang w:val="en-US"/>
        </w:rPr>
        <w:t>&lt;T&gt;</w:t>
      </w:r>
      <w:bookmarkEnd w:id="39"/>
    </w:p>
    <w:p w14:paraId="0F28B023" w14:textId="77777777" w:rsidR="00BB14C1" w:rsidRDefault="00BB14C1" w:rsidP="00BB14C1">
      <w:r>
        <w:t xml:space="preserve">Služba alebo miesto, ktoré môže obsluhovať agentov. Je potomkom triedy </w:t>
      </w:r>
      <w:proofErr w:type="spellStart"/>
      <w:r>
        <w:t>Queue</w:t>
      </w:r>
      <w:proofErr w:type="spellEnd"/>
      <w:r>
        <w:rPr>
          <w:lang w:val="en-US"/>
        </w:rPr>
        <w:t xml:space="preserve">&lt;T&gt;, </w:t>
      </w:r>
      <w:r>
        <w:t xml:space="preserve">čo znamená, že má v sebe implementovaný rad pre čakanie na obsluhu. </w:t>
      </w:r>
    </w:p>
    <w:p w14:paraId="02E75708" w14:textId="22AF3845" w:rsidR="00BB14C1" w:rsidRDefault="00BB14C1" w:rsidP="00BB14C1">
      <w:r>
        <w:t>Automaticky ráta pracovnú záťaž podľa poskytnutých informácii o začatí a skončení zmeny v predkovi.</w:t>
      </w:r>
    </w:p>
    <w:p w14:paraId="1B9AC803" w14:textId="56AE9E38" w:rsidR="003E5560" w:rsidRDefault="003E5560" w:rsidP="00BB14C1">
      <w:r>
        <w:t>Uchováva si v sebe stav FREE alebo OCCUPIED, podľa toho či momentálne obsluhuje nejakého agenta.</w:t>
      </w:r>
    </w:p>
    <w:p w14:paraId="7862C6D7" w14:textId="754DD3A1" w:rsidR="003E5560" w:rsidRDefault="003E5560" w:rsidP="00BB14C1">
      <w:r>
        <w:t xml:space="preserve">Pre implementáciu vlastnej logiky pri začatí alebo skončení obsluhovania poskytuje na prekrytie metódy </w:t>
      </w:r>
      <w:proofErr w:type="spellStart"/>
      <w:r w:rsidRPr="003E5560">
        <w:rPr>
          <w:rStyle w:val="Zvraznenie"/>
        </w:rPr>
        <w:t>onServingStart</w:t>
      </w:r>
      <w:proofErr w:type="spellEnd"/>
      <w:r>
        <w:t xml:space="preserve"> a </w:t>
      </w:r>
      <w:proofErr w:type="spellStart"/>
      <w:r w:rsidRPr="003E5560">
        <w:rPr>
          <w:rStyle w:val="Zvraznenie"/>
        </w:rPr>
        <w:t>onServingEnd</w:t>
      </w:r>
      <w:proofErr w:type="spellEnd"/>
      <w:r>
        <w:t>.</w:t>
      </w:r>
    </w:p>
    <w:p w14:paraId="367D6942" w14:textId="489362E7" w:rsidR="0073206E" w:rsidRDefault="0073206E" w:rsidP="00BB14C1">
      <w:r>
        <w:t>Jej potomkami sú triedy:</w:t>
      </w:r>
    </w:p>
    <w:p w14:paraId="408BCF49" w14:textId="777F0D34" w:rsidR="0073206E" w:rsidRDefault="0073206E" w:rsidP="0073206E">
      <w:pPr>
        <w:pStyle w:val="Odsekzoznamu"/>
        <w:numPr>
          <w:ilvl w:val="0"/>
          <w:numId w:val="42"/>
        </w:numPr>
      </w:pPr>
      <w:proofErr w:type="spellStart"/>
      <w:r>
        <w:t>CashDesk</w:t>
      </w:r>
      <w:proofErr w:type="spellEnd"/>
      <w:r>
        <w:t xml:space="preserve"> – predstavuje pokladňu predajne</w:t>
      </w:r>
    </w:p>
    <w:p w14:paraId="59E980BD" w14:textId="015335D4" w:rsidR="0073206E" w:rsidRDefault="0073206E" w:rsidP="0073206E">
      <w:pPr>
        <w:pStyle w:val="Odsekzoznamu"/>
        <w:numPr>
          <w:ilvl w:val="0"/>
          <w:numId w:val="42"/>
        </w:numPr>
      </w:pPr>
      <w:proofErr w:type="spellStart"/>
      <w:r>
        <w:t>TicketMachine</w:t>
      </w:r>
      <w:proofErr w:type="spellEnd"/>
      <w:r>
        <w:t xml:space="preserve"> – automat na vydávanie lístkov po vstupe do predajne</w:t>
      </w:r>
    </w:p>
    <w:p w14:paraId="17B80682" w14:textId="361A54B3" w:rsidR="0073206E" w:rsidRDefault="0073206E" w:rsidP="0073206E">
      <w:pPr>
        <w:pStyle w:val="Odsekzoznamu"/>
        <w:numPr>
          <w:ilvl w:val="0"/>
          <w:numId w:val="42"/>
        </w:numPr>
      </w:pPr>
      <w:proofErr w:type="spellStart"/>
      <w:r>
        <w:t>ServingDesk</w:t>
      </w:r>
      <w:proofErr w:type="spellEnd"/>
      <w:r>
        <w:t xml:space="preserve"> – obslužné miesto pre diktovanie a chystanie objednávok</w:t>
      </w:r>
    </w:p>
    <w:p w14:paraId="664A235C" w14:textId="435D9322" w:rsidR="00127060" w:rsidRDefault="00127060" w:rsidP="00127060">
      <w:pPr>
        <w:pStyle w:val="Nadpis3"/>
      </w:pPr>
      <w:bookmarkStart w:id="40" w:name="_Toc163543946"/>
      <w:proofErr w:type="spellStart"/>
      <w:r>
        <w:t>ServingDeskQueue</w:t>
      </w:r>
      <w:bookmarkEnd w:id="40"/>
      <w:proofErr w:type="spellEnd"/>
    </w:p>
    <w:p w14:paraId="42BAF081" w14:textId="647F7378" w:rsidR="00127060" w:rsidRPr="00127060" w:rsidRDefault="00127060" w:rsidP="00127060">
      <w:r>
        <w:t>Predstavuje zónu, kde zákazníci čakajú kým budú zavolaný ku obslužnému miestu.</w:t>
      </w:r>
      <w:r w:rsidR="003F4AEB">
        <w:t xml:space="preserve"> Vznikla pre potrebu implementovať pomocou 2 prioritných frontov, keďže online zákazníci majú vlastné obslužné miesta.</w:t>
      </w:r>
    </w:p>
    <w:p w14:paraId="71DBB6D8" w14:textId="6B2E210A" w:rsidR="00020733" w:rsidRDefault="00020733" w:rsidP="00020733">
      <w:pPr>
        <w:pStyle w:val="Nadpis2"/>
      </w:pPr>
      <w:bookmarkStart w:id="41" w:name="_Toc163543947"/>
      <w:r>
        <w:lastRenderedPageBreak/>
        <w:t>Udalosti</w:t>
      </w:r>
      <w:bookmarkEnd w:id="41"/>
    </w:p>
    <w:p w14:paraId="6FFBEB2D" w14:textId="3573FC0F" w:rsidR="00BC4084" w:rsidRDefault="005123FD" w:rsidP="00BC4084">
      <w:r w:rsidRPr="00F077B9">
        <w:rPr>
          <w:noProof/>
        </w:rPr>
        <w:drawing>
          <wp:anchor distT="0" distB="0" distL="114300" distR="114300" simplePos="0" relativeHeight="251681807" behindDoc="0" locked="0" layoutInCell="1" allowOverlap="1" wp14:anchorId="0E55C8D8" wp14:editId="1649131E">
            <wp:simplePos x="0" y="0"/>
            <wp:positionH relativeFrom="column">
              <wp:posOffset>65405</wp:posOffset>
            </wp:positionH>
            <wp:positionV relativeFrom="paragraph">
              <wp:posOffset>431165</wp:posOffset>
            </wp:positionV>
            <wp:extent cx="5632450" cy="3638550"/>
            <wp:effectExtent l="0" t="0" r="6350" b="0"/>
            <wp:wrapTopAndBottom/>
            <wp:docPr id="89079237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92374" name="Obrázok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084">
        <w:t>Na nasledujúcom obrázku je zobrazený diagram tried udalostí, ktorý bol navrhnutý podľa diagramu udalostí z kapitoly 2.</w:t>
      </w:r>
    </w:p>
    <w:p w14:paraId="209BBA9D" w14:textId="14782124" w:rsidR="00F077B9" w:rsidRDefault="00F077B9" w:rsidP="00ED631A">
      <w:pPr>
        <w:pStyle w:val="Nadpis3"/>
      </w:pPr>
      <w:bookmarkStart w:id="42" w:name="_Toc163543948"/>
      <w:r>
        <w:rPr>
          <w:noProof/>
        </w:rPr>
        <mc:AlternateContent>
          <mc:Choice Requires="wps">
            <w:drawing>
              <wp:anchor distT="0" distB="0" distL="114300" distR="114300" simplePos="0" relativeHeight="251683855" behindDoc="0" locked="0" layoutInCell="1" allowOverlap="1" wp14:anchorId="2655FFEC" wp14:editId="3D9995A1">
                <wp:simplePos x="0" y="0"/>
                <wp:positionH relativeFrom="column">
                  <wp:posOffset>0</wp:posOffset>
                </wp:positionH>
                <wp:positionV relativeFrom="paragraph">
                  <wp:posOffset>3697605</wp:posOffset>
                </wp:positionV>
                <wp:extent cx="5760720" cy="635"/>
                <wp:effectExtent l="0" t="0" r="0" b="0"/>
                <wp:wrapTopAndBottom/>
                <wp:docPr id="92821838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F8307E" w14:textId="39FAC7C6" w:rsidR="00F077B9" w:rsidRPr="00C648DA" w:rsidRDefault="00F077B9" w:rsidP="00BB0C94">
                            <w:pPr>
                              <w:pStyle w:val="Popi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bookmarkStart w:id="43" w:name="_Toc163544527"/>
                            <w:r>
                              <w:t xml:space="preserve">Obrázok </w:t>
                            </w:r>
                            <w:r w:rsidR="00FF0EB4">
                              <w:fldChar w:fldCharType="begin"/>
                            </w:r>
                            <w:r w:rsidR="00FF0EB4">
                              <w:instrText xml:space="preserve"> SEQ Obrázok \* ARABIC \s 0 </w:instrText>
                            </w:r>
                            <w:r w:rsidR="00FF0EB4">
                              <w:fldChar w:fldCharType="separate"/>
                            </w:r>
                            <w:r w:rsidR="00FF0EB4">
                              <w:rPr>
                                <w:noProof/>
                              </w:rPr>
                              <w:t>10</w:t>
                            </w:r>
                            <w:r w:rsidR="00FF0EB4">
                              <w:fldChar w:fldCharType="end"/>
                            </w:r>
                            <w:r>
                              <w:t xml:space="preserve"> Diagram tried pre udalosti</w:t>
                            </w:r>
                            <w:bookmarkEnd w:id="4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5FFEC" id="_x0000_s1032" type="#_x0000_t202" style="position:absolute;left:0;text-align:left;margin-left:0;margin-top:291.15pt;width:453.6pt;height:.05pt;z-index:251683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" stroked="f">
                <v:textbox style="mso-fit-shape-to-text:t" inset="0,0,0,0">
                  <w:txbxContent>
                    <w:p w14:paraId="17F8307E" w14:textId="39FAC7C6" w:rsidR="00F077B9" w:rsidRPr="00C648DA" w:rsidRDefault="00F077B9" w:rsidP="00BB0C94">
                      <w:pPr>
                        <w:pStyle w:val="Popis"/>
                        <w:jc w:val="center"/>
                        <w:rPr>
                          <w:sz w:val="22"/>
                          <w:szCs w:val="22"/>
                        </w:rPr>
                      </w:pPr>
                      <w:bookmarkStart w:id="44" w:name="_Toc163544527"/>
                      <w:r>
                        <w:t xml:space="preserve">Obrázok </w:t>
                      </w:r>
                      <w:r w:rsidR="00FF0EB4">
                        <w:fldChar w:fldCharType="begin"/>
                      </w:r>
                      <w:r w:rsidR="00FF0EB4">
                        <w:instrText xml:space="preserve"> SEQ Obrázok \* ARABIC \s 0 </w:instrText>
                      </w:r>
                      <w:r w:rsidR="00FF0EB4">
                        <w:fldChar w:fldCharType="separate"/>
                      </w:r>
                      <w:r w:rsidR="00FF0EB4">
                        <w:rPr>
                          <w:noProof/>
                        </w:rPr>
                        <w:t>10</w:t>
                      </w:r>
                      <w:r w:rsidR="00FF0EB4">
                        <w:fldChar w:fldCharType="end"/>
                      </w:r>
                      <w:r>
                        <w:t xml:space="preserve"> Diagram tried pre udalosti</w:t>
                      </w:r>
                      <w:bookmarkEnd w:id="44"/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ED631A">
        <w:t>AbstractEvent</w:t>
      </w:r>
      <w:bookmarkEnd w:id="42"/>
      <w:proofErr w:type="spellEnd"/>
    </w:p>
    <w:p w14:paraId="017AFFB2" w14:textId="43743E9D" w:rsidR="00ED631A" w:rsidRDefault="00ED631A" w:rsidP="00ED631A">
      <w:r>
        <w:t xml:space="preserve">Abstraktná udalosť, ktorej metóda </w:t>
      </w:r>
      <w:proofErr w:type="spellStart"/>
      <w:r w:rsidRPr="00BB7242">
        <w:rPr>
          <w:rStyle w:val="Zvraznenie"/>
        </w:rPr>
        <w:t>execute</w:t>
      </w:r>
      <w:proofErr w:type="spellEnd"/>
      <w:r>
        <w:t xml:space="preserve"> sa volá v jadre simulácie. V tejto metóde sa vykoná metóda </w:t>
      </w:r>
      <w:proofErr w:type="spellStart"/>
      <w:r w:rsidRPr="00BB7242">
        <w:rPr>
          <w:rStyle w:val="Zvraznenie"/>
        </w:rPr>
        <w:t>onExecute</w:t>
      </w:r>
      <w:proofErr w:type="spellEnd"/>
      <w:r>
        <w:t>, ktorú musia potomkovia prekryť a taktiež na konci vykonania aktualizuje stav simulácie.</w:t>
      </w:r>
    </w:p>
    <w:p w14:paraId="64BBF30F" w14:textId="2D61F61F" w:rsidR="00ED631A" w:rsidRDefault="00ED631A" w:rsidP="00ED631A">
      <w:r>
        <w:t>Má v sebe čas, kedy má byť udalosť vykonaná a odkaz na jadro, ktorému patrí.</w:t>
      </w:r>
      <w:r w:rsidR="00783D65">
        <w:t xml:space="preserve"> Jedným jej priamym potomkov je </w:t>
      </w:r>
      <w:proofErr w:type="spellStart"/>
      <w:r w:rsidR="00783D65" w:rsidRPr="00BB7242">
        <w:rPr>
          <w:rStyle w:val="Zvraznenie"/>
        </w:rPr>
        <w:t>DelayEvent</w:t>
      </w:r>
      <w:proofErr w:type="spellEnd"/>
      <w:r w:rsidR="00783D65">
        <w:t>, ktorý iba pozastaví vlákno jadra na čas vyrátaný podľa nastavenej rýchlosti simulácie.</w:t>
      </w:r>
    </w:p>
    <w:p w14:paraId="60E11C75" w14:textId="53550D67" w:rsidR="00BB7242" w:rsidRDefault="00BB7242" w:rsidP="00BB7242">
      <w:pPr>
        <w:pStyle w:val="Nadpis3"/>
      </w:pPr>
      <w:bookmarkStart w:id="45" w:name="_Toc163543949"/>
      <w:proofErr w:type="spellStart"/>
      <w:r>
        <w:t>CompanyEvent</w:t>
      </w:r>
      <w:bookmarkEnd w:id="45"/>
      <w:proofErr w:type="spellEnd"/>
    </w:p>
    <w:p w14:paraId="124E72C1" w14:textId="14D4AE9F" w:rsidR="00BB7242" w:rsidRDefault="00BB7242" w:rsidP="00BB7242">
      <w:r>
        <w:t xml:space="preserve">Je potomkom triedy </w:t>
      </w:r>
      <w:proofErr w:type="spellStart"/>
      <w:r w:rsidRPr="00BB7242">
        <w:rPr>
          <w:rStyle w:val="Zvraznenie"/>
        </w:rPr>
        <w:t>AbstractEvent</w:t>
      </w:r>
      <w:proofErr w:type="spellEnd"/>
      <w:r>
        <w:t xml:space="preserve"> a taktiež je abstraktnou triedou. Vznikla iba preto aby mohla prekryť atribút </w:t>
      </w:r>
      <w:proofErr w:type="spellStart"/>
      <w:r>
        <w:t>core</w:t>
      </w:r>
      <w:proofErr w:type="spellEnd"/>
      <w:r>
        <w:t xml:space="preserve"> z </w:t>
      </w:r>
      <w:proofErr w:type="spellStart"/>
      <w:r w:rsidRPr="00BB7242">
        <w:rPr>
          <w:rStyle w:val="Zvraznenie"/>
        </w:rPr>
        <w:t>EventSimulationCore</w:t>
      </w:r>
      <w:proofErr w:type="spellEnd"/>
      <w:r>
        <w:t xml:space="preserve"> na </w:t>
      </w:r>
      <w:proofErr w:type="spellStart"/>
      <w:r w:rsidRPr="00BB7242">
        <w:rPr>
          <w:rStyle w:val="Zvraznenie"/>
        </w:rPr>
        <w:t>CompanyEventSimulation</w:t>
      </w:r>
      <w:proofErr w:type="spellEnd"/>
      <w:r>
        <w:t xml:space="preserve">. Takto nie je potom v potomkoch zakaždým </w:t>
      </w:r>
      <w:proofErr w:type="spellStart"/>
      <w:r>
        <w:t>pretypovávať</w:t>
      </w:r>
      <w:proofErr w:type="spellEnd"/>
      <w:r>
        <w:t xml:space="preserve">, aby sa mohlo dostať ku metódam </w:t>
      </w:r>
      <w:proofErr w:type="spellStart"/>
      <w:r w:rsidRPr="00BB7242">
        <w:rPr>
          <w:rStyle w:val="Zvraznenie"/>
        </w:rPr>
        <w:t>CompanyEventSimulation</w:t>
      </w:r>
      <w:proofErr w:type="spellEnd"/>
      <w:r>
        <w:t xml:space="preserve">. </w:t>
      </w:r>
    </w:p>
    <w:p w14:paraId="085B6D5C" w14:textId="1D57F194" w:rsidR="004B4CE7" w:rsidRDefault="004B4CE7" w:rsidP="004B4CE7">
      <w:pPr>
        <w:pStyle w:val="Nadpis3"/>
      </w:pPr>
      <w:bookmarkStart w:id="46" w:name="_Toc163543950"/>
      <w:proofErr w:type="spellStart"/>
      <w:r>
        <w:t>CustomerArrivalEvent</w:t>
      </w:r>
      <w:bookmarkEnd w:id="46"/>
      <w:proofErr w:type="spellEnd"/>
    </w:p>
    <w:p w14:paraId="06DD85E4" w14:textId="7CA071D1" w:rsidR="00F5328B" w:rsidRPr="00F5328B" w:rsidRDefault="00F5328B" w:rsidP="00F5328B">
      <w:r>
        <w:t xml:space="preserve">Vytvorí nového zákazníka do predajne a podľa obsadenosti automatu ho buď pridá do radu pred automat, alebo rovno naplánuje udalosť </w:t>
      </w:r>
      <w:proofErr w:type="spellStart"/>
      <w:r w:rsidRPr="00F5328B">
        <w:rPr>
          <w:rStyle w:val="Zvraznenie"/>
        </w:rPr>
        <w:t>PrintTicketStartEvent</w:t>
      </w:r>
      <w:proofErr w:type="spellEnd"/>
      <w:r>
        <w:t xml:space="preserve">. Ak nie je automat na lístky zatvorený, tak naplánuje podľa exponenciálneho generátora nový </w:t>
      </w:r>
      <w:proofErr w:type="spellStart"/>
      <w:r w:rsidRPr="00F5328B">
        <w:rPr>
          <w:rStyle w:val="Zvraznenie"/>
        </w:rPr>
        <w:t>CustomerArrivalEvent</w:t>
      </w:r>
      <w:proofErr w:type="spellEnd"/>
      <w:r>
        <w:t>.</w:t>
      </w:r>
    </w:p>
    <w:p w14:paraId="6D17F00D" w14:textId="5168BBBC" w:rsidR="004B4CE7" w:rsidRDefault="004B4CE7" w:rsidP="004B4CE7">
      <w:pPr>
        <w:pStyle w:val="Nadpis3"/>
      </w:pPr>
      <w:bookmarkStart w:id="47" w:name="_Toc163543951"/>
      <w:proofErr w:type="spellStart"/>
      <w:r>
        <w:t>CustomerExitEvent</w:t>
      </w:r>
      <w:bookmarkEnd w:id="47"/>
      <w:proofErr w:type="spellEnd"/>
    </w:p>
    <w:p w14:paraId="789E6F95" w14:textId="0CCE9032" w:rsidR="002D0859" w:rsidRPr="002D0859" w:rsidRDefault="002D0859" w:rsidP="002D0859">
      <w:r>
        <w:t>Pridá zákazníka do listu obslúžených zákazníkov a aktualizuje štatistiky o čase v predajni a poslednom odchode zákazníka</w:t>
      </w:r>
      <w:r w:rsidR="00140100">
        <w:t xml:space="preserve"> a obslúžených zákazníkoch</w:t>
      </w:r>
      <w:r>
        <w:t>.</w:t>
      </w:r>
      <w:r w:rsidR="007F7C69">
        <w:t xml:space="preserve"> Už neplánuje žiadnu udalosť.</w:t>
      </w:r>
    </w:p>
    <w:p w14:paraId="240E5251" w14:textId="4F2D0175" w:rsidR="004B4CE7" w:rsidRDefault="004B4CE7" w:rsidP="004B4CE7">
      <w:pPr>
        <w:pStyle w:val="Nadpis3"/>
      </w:pPr>
      <w:bookmarkStart w:id="48" w:name="_Toc163543952"/>
      <w:proofErr w:type="spellStart"/>
      <w:r>
        <w:lastRenderedPageBreak/>
        <w:t>PrintTicketStartEvent</w:t>
      </w:r>
      <w:bookmarkEnd w:id="48"/>
      <w:proofErr w:type="spellEnd"/>
    </w:p>
    <w:p w14:paraId="2FD556E7" w14:textId="2B57322E" w:rsidR="0018397E" w:rsidRPr="0018397E" w:rsidRDefault="0018397E" w:rsidP="0018397E">
      <w:pPr>
        <w:rPr>
          <w:lang w:val="en-US"/>
        </w:rPr>
      </w:pPr>
      <w:r>
        <w:t xml:space="preserve">Ak tejto udalosti bol poskytnutý zákazník, tak ho začne obsluhovať. Ak nebol, tak vyberie jedného z radu pre automat. Naplánuje udalosť </w:t>
      </w:r>
      <w:proofErr w:type="spellStart"/>
      <w:r w:rsidRPr="0018397E">
        <w:rPr>
          <w:rStyle w:val="Zvraznenie"/>
        </w:rPr>
        <w:t>PrintTicketEndEvent</w:t>
      </w:r>
      <w:proofErr w:type="spellEnd"/>
      <w:r>
        <w:t xml:space="preserve">, kde čas bude o vygenerovanú reálnu hodnotu z intervalu </w:t>
      </w:r>
      <w:r>
        <w:rPr>
          <w:lang w:val="en-US"/>
        </w:rPr>
        <w:t>&lt;30; 120).</w:t>
      </w:r>
    </w:p>
    <w:p w14:paraId="1BCAD8BF" w14:textId="73AEA6DB" w:rsidR="004B4CE7" w:rsidRDefault="004B4CE7" w:rsidP="004B4CE7">
      <w:pPr>
        <w:pStyle w:val="Nadpis3"/>
      </w:pPr>
      <w:bookmarkStart w:id="49" w:name="_Toc163543953"/>
      <w:proofErr w:type="spellStart"/>
      <w:r>
        <w:t>PrintTicketEndEvent</w:t>
      </w:r>
      <w:bookmarkEnd w:id="49"/>
      <w:proofErr w:type="spellEnd"/>
    </w:p>
    <w:p w14:paraId="14D96D48" w14:textId="5B138EF4" w:rsidR="0018397E" w:rsidRDefault="0018397E" w:rsidP="0018397E">
      <w:r>
        <w:t>Ukončí pobyt zákazníka pri automate. Ak v priestore pre čakanie na obsluhu je menej ako 9 ľudí</w:t>
      </w:r>
      <w:r w:rsidR="00FC0AEF">
        <w:t>,</w:t>
      </w:r>
      <w:r>
        <w:t> zároveň rad pred automatom nie je prázdny</w:t>
      </w:r>
      <w:r w:rsidR="00FC0AEF">
        <w:t xml:space="preserve"> a zároveň automatu neskončila obslužná doba</w:t>
      </w:r>
      <w:r>
        <w:t xml:space="preserve">, tak naplánuje udalosť </w:t>
      </w:r>
      <w:proofErr w:type="spellStart"/>
      <w:r w:rsidRPr="0018397E">
        <w:rPr>
          <w:rStyle w:val="Zvraznenie"/>
        </w:rPr>
        <w:t>PrintTicketStartEvent</w:t>
      </w:r>
      <w:proofErr w:type="spellEnd"/>
      <w:r>
        <w:t>.</w:t>
      </w:r>
    </w:p>
    <w:p w14:paraId="0E7799C7" w14:textId="43AA864A" w:rsidR="00544CEC" w:rsidRPr="0018397E" w:rsidRDefault="00544CEC" w:rsidP="0018397E">
      <w:r>
        <w:t xml:space="preserve">Ak je voľné obslužné miesto, ktoré môže obslúžiť zákazníka, tak je pre to miesto rovno naplánované udalosť </w:t>
      </w:r>
      <w:proofErr w:type="spellStart"/>
      <w:r w:rsidRPr="00320F38">
        <w:rPr>
          <w:rStyle w:val="Zvraznenie"/>
        </w:rPr>
        <w:t>CustomerServingStartEvent</w:t>
      </w:r>
      <w:proofErr w:type="spellEnd"/>
      <w:r>
        <w:t>. Ak nie je žiadne voľné, tak pridá zákazníka do čakacej zóny.</w:t>
      </w:r>
    </w:p>
    <w:p w14:paraId="556E6B9F" w14:textId="73DB5B33" w:rsidR="004B4CE7" w:rsidRDefault="004B4CE7" w:rsidP="004B4CE7">
      <w:pPr>
        <w:pStyle w:val="Nadpis3"/>
      </w:pPr>
      <w:bookmarkStart w:id="50" w:name="_Toc163543954"/>
      <w:proofErr w:type="spellStart"/>
      <w:r>
        <w:t>CustomerServingStart</w:t>
      </w:r>
      <w:r w:rsidR="00544CEC">
        <w:t>Event</w:t>
      </w:r>
      <w:bookmarkEnd w:id="50"/>
      <w:proofErr w:type="spellEnd"/>
    </w:p>
    <w:p w14:paraId="37399366" w14:textId="00C1A7F7" w:rsidR="00461C51" w:rsidRDefault="00461C51" w:rsidP="00461C51">
      <w:r>
        <w:t xml:space="preserve">Vyberie si zákazníka na obslúženie z čakacej zóny. Ak tá nie je na maximálnej kapacite, tak naplánuje udalosť </w:t>
      </w:r>
      <w:proofErr w:type="spellStart"/>
      <w:r w:rsidRPr="00461C51">
        <w:rPr>
          <w:rStyle w:val="Zvraznenie"/>
        </w:rPr>
        <w:t>PrintTicketStartEvent</w:t>
      </w:r>
      <w:proofErr w:type="spellEnd"/>
      <w:r>
        <w:t>.</w:t>
      </w:r>
    </w:p>
    <w:p w14:paraId="02C7D523" w14:textId="6FDED706" w:rsidR="00461C51" w:rsidRDefault="00461C51" w:rsidP="00461C51">
      <w:r>
        <w:t xml:space="preserve">Naplánuje udalosť </w:t>
      </w:r>
      <w:proofErr w:type="spellStart"/>
      <w:r w:rsidRPr="00F57253">
        <w:rPr>
          <w:rStyle w:val="Zvraznenie"/>
        </w:rPr>
        <w:t>CustomerServingEndEvent</w:t>
      </w:r>
      <w:proofErr w:type="spellEnd"/>
      <w:r>
        <w:t xml:space="preserve"> o čas podľa typu zákazníka. Ak je online, tak sa mi vygeneruje čas vyzdvihovania podľa trojuholníkového rozdelenia minimum 60, modus 120 a maximum 480.</w:t>
      </w:r>
    </w:p>
    <w:p w14:paraId="418B0F1B" w14:textId="7122B199" w:rsidR="00461C51" w:rsidRPr="00461C51" w:rsidRDefault="00461C51" w:rsidP="00461C51">
      <w:r>
        <w:t>Ak je bežný alebo zmluvný, tak sa vygeneruje čas ukončenia ako súčet vygenerovanej hodnoty pre diktovania a následné nachystanie objednávky zamestnancom.</w:t>
      </w:r>
    </w:p>
    <w:p w14:paraId="3BB92E0C" w14:textId="14F90A8C" w:rsidR="004B4CE7" w:rsidRDefault="004B4CE7" w:rsidP="004B4CE7">
      <w:pPr>
        <w:pStyle w:val="Nadpis3"/>
      </w:pPr>
      <w:bookmarkStart w:id="51" w:name="_Toc163543955"/>
      <w:proofErr w:type="spellStart"/>
      <w:r>
        <w:t>CustomerServingEnd</w:t>
      </w:r>
      <w:r w:rsidR="00544CEC">
        <w:t>Event</w:t>
      </w:r>
      <w:bookmarkEnd w:id="51"/>
      <w:proofErr w:type="spellEnd"/>
    </w:p>
    <w:p w14:paraId="168EF7DD" w14:textId="50095EB4" w:rsidR="00F57253" w:rsidRPr="00F57253" w:rsidRDefault="00F57253" w:rsidP="00F57253">
      <w:r>
        <w:t xml:space="preserve">Podľa veľkosti objednávky zákazníka naplánuje </w:t>
      </w:r>
      <w:proofErr w:type="spellStart"/>
      <w:r w:rsidRPr="00F57253">
        <w:rPr>
          <w:rStyle w:val="Zvraznenie"/>
        </w:rPr>
        <w:t>DeskOcupationStartEvent</w:t>
      </w:r>
      <w:proofErr w:type="spellEnd"/>
      <w:r>
        <w:t xml:space="preserve"> ak je veľkosť normálna alebo </w:t>
      </w:r>
      <w:proofErr w:type="spellStart"/>
      <w:r w:rsidRPr="00F57253">
        <w:rPr>
          <w:rStyle w:val="Zvraznenie"/>
        </w:rPr>
        <w:t>DeskOcupationEndEvent</w:t>
      </w:r>
      <w:proofErr w:type="spellEnd"/>
      <w:r>
        <w:t xml:space="preserve"> ak je objednávka príliš veľká. Čas týchto udalostí bude rovnaký ako čas tejto udalosti.</w:t>
      </w:r>
    </w:p>
    <w:p w14:paraId="14787A44" w14:textId="2C9BB958" w:rsidR="004B4CE7" w:rsidRDefault="004B4CE7" w:rsidP="004B4CE7">
      <w:pPr>
        <w:pStyle w:val="Nadpis3"/>
      </w:pPr>
      <w:bookmarkStart w:id="52" w:name="_Toc163543956"/>
      <w:proofErr w:type="spellStart"/>
      <w:r>
        <w:t>DeskOcupationEvent</w:t>
      </w:r>
      <w:bookmarkEnd w:id="52"/>
      <w:proofErr w:type="spellEnd"/>
    </w:p>
    <w:p w14:paraId="763E7532" w14:textId="206D28B6" w:rsidR="00BD541A" w:rsidRDefault="00BD541A" w:rsidP="00BD541A">
      <w:r>
        <w:t xml:space="preserve">Abstraktný predok pre </w:t>
      </w:r>
      <w:proofErr w:type="spellStart"/>
      <w:r w:rsidRPr="0057376F">
        <w:rPr>
          <w:rStyle w:val="Zvraznenie"/>
        </w:rPr>
        <w:t>DeskOcupationStartEvent</w:t>
      </w:r>
      <w:proofErr w:type="spellEnd"/>
      <w:r>
        <w:t xml:space="preserve"> a </w:t>
      </w:r>
      <w:proofErr w:type="spellStart"/>
      <w:r w:rsidRPr="0057376F">
        <w:rPr>
          <w:rStyle w:val="Zvraznenie"/>
        </w:rPr>
        <w:t>DeskOcupationEndEvent</w:t>
      </w:r>
      <w:proofErr w:type="spellEnd"/>
      <w:r>
        <w:t>. Poskytuje im metódu, pomocou ktorej dokážu zvoliť správnu pokladňu podľa zadaných podmienok.</w:t>
      </w:r>
      <w:r w:rsidR="007C368A">
        <w:t xml:space="preserve"> Ak nevie zvoliť pokladňu priamo, tak pridá zákazníka do nejakého radu.</w:t>
      </w:r>
    </w:p>
    <w:p w14:paraId="59794299" w14:textId="48EE7FF9" w:rsidR="0002516F" w:rsidRDefault="007C368A" w:rsidP="0002516F">
      <w:pPr>
        <w:pStyle w:val="Nadpis4"/>
        <w:numPr>
          <w:ilvl w:val="0"/>
          <w:numId w:val="43"/>
        </w:numPr>
      </w:pPr>
      <w:proofErr w:type="spellStart"/>
      <w:r>
        <w:t>DeskOcupationStartEvent</w:t>
      </w:r>
      <w:proofErr w:type="spellEnd"/>
    </w:p>
    <w:p w14:paraId="08A0369E" w14:textId="43F67C7C" w:rsidR="007C368A" w:rsidRDefault="007C368A" w:rsidP="007C368A">
      <w:r>
        <w:t xml:space="preserve">Táto udalosť nastane iba keď je objednávka príliš veľká, takže pre vybratú pokladňu, ak nejaké je, naplánuje udalosť </w:t>
      </w:r>
      <w:proofErr w:type="spellStart"/>
      <w:r w:rsidRPr="0057376F">
        <w:rPr>
          <w:rStyle w:val="Zvraznenie"/>
        </w:rPr>
        <w:t>PaymentStartEvent</w:t>
      </w:r>
      <w:proofErr w:type="spellEnd"/>
      <w:r>
        <w:t>.</w:t>
      </w:r>
    </w:p>
    <w:p w14:paraId="0344D43F" w14:textId="275887FA" w:rsidR="00E435EF" w:rsidRDefault="00E435EF" w:rsidP="00E435EF">
      <w:pPr>
        <w:pStyle w:val="Nadpis4"/>
      </w:pPr>
      <w:proofErr w:type="spellStart"/>
      <w:r>
        <w:t>DeskOcupationEndEvent</w:t>
      </w:r>
      <w:proofErr w:type="spellEnd"/>
    </w:p>
    <w:p w14:paraId="68896CF8" w14:textId="6A858767" w:rsidR="00E435EF" w:rsidRDefault="00E435EF" w:rsidP="00E435EF">
      <w:r>
        <w:t xml:space="preserve">Uvoľní obslužné miesto od zákazníka. Ak tento zákazník mal veľkú objednávku, tak je preň naplánované udalosť </w:t>
      </w:r>
      <w:proofErr w:type="spellStart"/>
      <w:r w:rsidRPr="00E435EF">
        <w:rPr>
          <w:rStyle w:val="Zvraznenie"/>
        </w:rPr>
        <w:t>CustomerExitEvent</w:t>
      </w:r>
      <w:proofErr w:type="spellEnd"/>
      <w:r>
        <w:t xml:space="preserve"> v opačnom prípade </w:t>
      </w:r>
      <w:proofErr w:type="spellStart"/>
      <w:r w:rsidRPr="00E435EF">
        <w:rPr>
          <w:rStyle w:val="Zvraznenie"/>
        </w:rPr>
        <w:t>PaymentStartEvent</w:t>
      </w:r>
      <w:proofErr w:type="spellEnd"/>
      <w:r>
        <w:t xml:space="preserve"> alebo zaradenie do radu nejakej pokladne.</w:t>
      </w:r>
    </w:p>
    <w:p w14:paraId="6D80E549" w14:textId="2F7E7894" w:rsidR="00E435EF" w:rsidRPr="00E435EF" w:rsidRDefault="00E435EF" w:rsidP="00E435EF">
      <w:r>
        <w:t xml:space="preserve">Ak toto miesto dokáže obslúžiť niekoho z čakacej zóny, tak naplánuje aj </w:t>
      </w:r>
      <w:proofErr w:type="spellStart"/>
      <w:r w:rsidRPr="00E435EF">
        <w:rPr>
          <w:rStyle w:val="Zvraznenie"/>
        </w:rPr>
        <w:t>CustomerServingStartEvent</w:t>
      </w:r>
      <w:proofErr w:type="spellEnd"/>
      <w:r>
        <w:t>.</w:t>
      </w:r>
    </w:p>
    <w:p w14:paraId="54496E75" w14:textId="5B76026E" w:rsidR="004B4CE7" w:rsidRDefault="004B4CE7" w:rsidP="004B4CE7">
      <w:pPr>
        <w:pStyle w:val="Nadpis3"/>
      </w:pPr>
      <w:bookmarkStart w:id="53" w:name="_Toc163543957"/>
      <w:proofErr w:type="spellStart"/>
      <w:r>
        <w:t>PaymentStartEvent</w:t>
      </w:r>
      <w:bookmarkEnd w:id="53"/>
      <w:proofErr w:type="spellEnd"/>
    </w:p>
    <w:p w14:paraId="3BA44E7D" w14:textId="65663F99" w:rsidR="00F34292" w:rsidRPr="00F34292" w:rsidRDefault="00F34292" w:rsidP="00F34292">
      <w:r>
        <w:t xml:space="preserve">Ak má priradeného zákazníka, tak začne s jeho obsluhou. Ak nemá, tak si vyberie prvého z radu. Vygeneruje hodnotu koľko má platenie trvať a podľa toho naplánuje udalosť </w:t>
      </w:r>
      <w:proofErr w:type="spellStart"/>
      <w:r w:rsidRPr="00E435EF">
        <w:rPr>
          <w:rStyle w:val="Zvraznenie"/>
        </w:rPr>
        <w:t>PaymentEndEvent</w:t>
      </w:r>
      <w:proofErr w:type="spellEnd"/>
      <w:r>
        <w:t>.</w:t>
      </w:r>
    </w:p>
    <w:p w14:paraId="3B403B0F" w14:textId="160DF405" w:rsidR="004B4CE7" w:rsidRDefault="004B4CE7" w:rsidP="00D9032C">
      <w:pPr>
        <w:pStyle w:val="Nadpis3"/>
      </w:pPr>
      <w:bookmarkStart w:id="54" w:name="_Toc163543958"/>
      <w:proofErr w:type="spellStart"/>
      <w:r>
        <w:lastRenderedPageBreak/>
        <w:t>PaymentEndEvent</w:t>
      </w:r>
      <w:bookmarkEnd w:id="54"/>
      <w:proofErr w:type="spellEnd"/>
    </w:p>
    <w:p w14:paraId="18AF63B7" w14:textId="0FD060D2" w:rsidR="00D9032C" w:rsidRDefault="00D9032C" w:rsidP="00D9032C">
      <w:r>
        <w:t xml:space="preserve">Ukončí platenie zákazníka. Ak bola jeho objednávka veľká, tak naplánuje udalosť </w:t>
      </w:r>
      <w:proofErr w:type="spellStart"/>
      <w:r w:rsidRPr="00D9032C">
        <w:rPr>
          <w:rStyle w:val="Zvraznenie"/>
        </w:rPr>
        <w:t>DeskOcupationEndEvent</w:t>
      </w:r>
      <w:proofErr w:type="spellEnd"/>
      <w:r>
        <w:t xml:space="preserve"> o čas vygenerovaný na vyzdvihnutie objednávky od pokladne. V opačnom prípade naplánuje </w:t>
      </w:r>
      <w:proofErr w:type="spellStart"/>
      <w:r w:rsidRPr="00D9032C">
        <w:rPr>
          <w:rStyle w:val="Zvraznenie"/>
        </w:rPr>
        <w:t>CustomerExitEvent</w:t>
      </w:r>
      <w:proofErr w:type="spellEnd"/>
      <w:r>
        <w:t>.</w:t>
      </w:r>
    </w:p>
    <w:p w14:paraId="3CDD747D" w14:textId="07381121" w:rsidR="00936F3B" w:rsidRDefault="00936F3B" w:rsidP="00936F3B">
      <w:pPr>
        <w:pStyle w:val="Nadpis2"/>
      </w:pPr>
      <w:bookmarkStart w:id="55" w:name="_Toc163543959"/>
      <w:r>
        <w:t>Užívateľské rozhranie</w:t>
      </w:r>
      <w:bookmarkEnd w:id="55"/>
    </w:p>
    <w:p w14:paraId="783C16D7" w14:textId="0C62C002" w:rsidR="00AA715B" w:rsidRDefault="006B3D51" w:rsidP="006B3D51">
      <w:r>
        <w:t xml:space="preserve">Na tvorbu užívateľského rozhrania bola použitá technológia </w:t>
      </w:r>
      <w:proofErr w:type="spellStart"/>
      <w:r>
        <w:t>JavaFX</w:t>
      </w:r>
      <w:proofErr w:type="spellEnd"/>
      <w:r>
        <w:t xml:space="preserve">. Pre účely vykresľovania grafov sa využila knižnica </w:t>
      </w:r>
      <w:proofErr w:type="spellStart"/>
      <w:r>
        <w:t>JFreeChart</w:t>
      </w:r>
      <w:proofErr w:type="spellEnd"/>
      <w:r>
        <w:t>.</w:t>
      </w:r>
    </w:p>
    <w:p w14:paraId="6C25DE9E" w14:textId="017906E6" w:rsidR="006B3D51" w:rsidRDefault="006B3D51" w:rsidP="006B3D51">
      <w:r>
        <w:t xml:space="preserve">Aplikácia je rozdelená na 2 </w:t>
      </w:r>
      <w:proofErr w:type="spellStart"/>
      <w:r>
        <w:t>taby</w:t>
      </w:r>
      <w:proofErr w:type="spellEnd"/>
      <w:r>
        <w:t>. Prvý je pre sledovanie simulačného behu, na druhom sa nachádza graf pre závislosť času v rade pred automatom od počtu pokladní.</w:t>
      </w:r>
    </w:p>
    <w:p w14:paraId="4032C440" w14:textId="176E2D73" w:rsidR="00AA715B" w:rsidRDefault="00DC421C" w:rsidP="006B3D51">
      <w:r>
        <w:rPr>
          <w:noProof/>
        </w:rPr>
        <mc:AlternateContent>
          <mc:Choice Requires="wps">
            <w:drawing>
              <wp:anchor distT="0" distB="0" distL="114300" distR="114300" simplePos="0" relativeHeight="251689999" behindDoc="0" locked="0" layoutInCell="1" allowOverlap="1" wp14:anchorId="68F83654" wp14:editId="057FC646">
                <wp:simplePos x="0" y="0"/>
                <wp:positionH relativeFrom="column">
                  <wp:posOffset>-36830</wp:posOffset>
                </wp:positionH>
                <wp:positionV relativeFrom="paragraph">
                  <wp:posOffset>3555619</wp:posOffset>
                </wp:positionV>
                <wp:extent cx="5760720" cy="635"/>
                <wp:effectExtent l="0" t="0" r="0" b="0"/>
                <wp:wrapTopAndBottom/>
                <wp:docPr id="39971583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C5E87C" w14:textId="06D06EED" w:rsidR="00014522" w:rsidRPr="00DE4C63" w:rsidRDefault="00014522" w:rsidP="00E830D3">
                            <w:pPr>
                              <w:pStyle w:val="Popi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bookmarkStart w:id="56" w:name="_Toc163544528"/>
                            <w:r>
                              <w:t>Obrázok</w:t>
                            </w:r>
                            <w:r w:rsidR="00E830D3">
                              <w:t xml:space="preserve"> </w:t>
                            </w:r>
                            <w:r w:rsidR="00FF0EB4">
                              <w:fldChar w:fldCharType="begin"/>
                            </w:r>
                            <w:r w:rsidR="00FF0EB4">
                              <w:instrText xml:space="preserve"> SEQ Obrázok \* ARABIC \s 0 </w:instrText>
                            </w:r>
                            <w:r w:rsidR="00FF0EB4">
                              <w:fldChar w:fldCharType="separate"/>
                            </w:r>
                            <w:r w:rsidR="00FF0EB4">
                              <w:rPr>
                                <w:noProof/>
                              </w:rPr>
                              <w:t>11</w:t>
                            </w:r>
                            <w:r w:rsidR="00FF0EB4">
                              <w:fldChar w:fldCharType="end"/>
                            </w:r>
                            <w:r>
                              <w:t xml:space="preserve"> GUI v móde </w:t>
                            </w:r>
                            <w:r w:rsidR="00DC421C">
                              <w:t>SINGLE</w:t>
                            </w:r>
                            <w:bookmarkEnd w:id="5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83654" id="_x0000_s1033" type="#_x0000_t202" style="position:absolute;left:0;text-align:left;margin-left:-2.9pt;margin-top:279.95pt;width:453.6pt;height:.05pt;z-index:2516899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" stroked="f">
                <v:textbox style="mso-fit-shape-to-text:t" inset="0,0,0,0">
                  <w:txbxContent>
                    <w:p w14:paraId="40C5E87C" w14:textId="06D06EED" w:rsidR="00014522" w:rsidRPr="00DE4C63" w:rsidRDefault="00014522" w:rsidP="00E830D3">
                      <w:pPr>
                        <w:pStyle w:val="Popis"/>
                        <w:jc w:val="center"/>
                        <w:rPr>
                          <w:sz w:val="22"/>
                          <w:szCs w:val="22"/>
                        </w:rPr>
                      </w:pPr>
                      <w:bookmarkStart w:id="57" w:name="_Toc163544528"/>
                      <w:r>
                        <w:t>Obrázok</w:t>
                      </w:r>
                      <w:r w:rsidR="00E830D3">
                        <w:t xml:space="preserve"> </w:t>
                      </w:r>
                      <w:r w:rsidR="00FF0EB4">
                        <w:fldChar w:fldCharType="begin"/>
                      </w:r>
                      <w:r w:rsidR="00FF0EB4">
                        <w:instrText xml:space="preserve"> SEQ Obrázok \* ARABIC \s 0 </w:instrText>
                      </w:r>
                      <w:r w:rsidR="00FF0EB4">
                        <w:fldChar w:fldCharType="separate"/>
                      </w:r>
                      <w:r w:rsidR="00FF0EB4">
                        <w:rPr>
                          <w:noProof/>
                        </w:rPr>
                        <w:t>11</w:t>
                      </w:r>
                      <w:r w:rsidR="00FF0EB4">
                        <w:fldChar w:fldCharType="end"/>
                      </w:r>
                      <w:r>
                        <w:t xml:space="preserve"> GUI v móde </w:t>
                      </w:r>
                      <w:r w:rsidR="00DC421C">
                        <w:t>SINGLE</w:t>
                      </w:r>
                      <w:bookmarkEnd w:id="5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A715B">
        <w:t xml:space="preserve">Prvý </w:t>
      </w:r>
      <w:proofErr w:type="spellStart"/>
      <w:r w:rsidR="00AA715B">
        <w:t>tab</w:t>
      </w:r>
      <w:proofErr w:type="spellEnd"/>
      <w:r w:rsidR="00AA715B">
        <w:t xml:space="preserve"> poskytuje možnosť nastaviť si počet replikácii, pokladní, obslužných miest, priestor pre čakanie na obsluhu. Taktiež je možné si zvoliť jednotlivé časy a upraviť rýchlosť. Pracuje v 2 módoch, kde prvý je SINGLE a druhý je REPLICATIONS.</w:t>
      </w:r>
    </w:p>
    <w:p w14:paraId="4C724645" w14:textId="5253AC3D" w:rsidR="00C61E45" w:rsidRDefault="00DC421C" w:rsidP="006B3D51">
      <w:r>
        <w:rPr>
          <w:noProof/>
        </w:rPr>
        <mc:AlternateContent>
          <mc:Choice Requires="wps">
            <w:drawing>
              <wp:anchor distT="0" distB="0" distL="114300" distR="114300" simplePos="0" relativeHeight="251686927" behindDoc="0" locked="0" layoutInCell="1" allowOverlap="1" wp14:anchorId="7C9F6519" wp14:editId="0B0DA868">
                <wp:simplePos x="0" y="0"/>
                <wp:positionH relativeFrom="column">
                  <wp:posOffset>-431</wp:posOffset>
                </wp:positionH>
                <wp:positionV relativeFrom="paragraph">
                  <wp:posOffset>5854040</wp:posOffset>
                </wp:positionV>
                <wp:extent cx="5760720" cy="635"/>
                <wp:effectExtent l="0" t="0" r="0" b="0"/>
                <wp:wrapTopAndBottom/>
                <wp:docPr id="1705407426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84D50E" w14:textId="55A5349B" w:rsidR="00C61E45" w:rsidRPr="000541C1" w:rsidRDefault="00C61E45" w:rsidP="008C78E7">
                            <w:pPr>
                              <w:pStyle w:val="Popi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bookmarkStart w:id="58" w:name="_Toc163544529"/>
                            <w:r>
                              <w:t xml:space="preserve">Obrázok </w:t>
                            </w:r>
                            <w:r w:rsidR="00FF0EB4">
                              <w:fldChar w:fldCharType="begin"/>
                            </w:r>
                            <w:r w:rsidR="00FF0EB4">
                              <w:instrText xml:space="preserve"> SEQ Obrázok \* ARABIC \s 0 </w:instrText>
                            </w:r>
                            <w:r w:rsidR="00FF0EB4">
                              <w:fldChar w:fldCharType="separate"/>
                            </w:r>
                            <w:r w:rsidR="00FF0EB4">
                              <w:rPr>
                                <w:noProof/>
                              </w:rPr>
                              <w:t>12</w:t>
                            </w:r>
                            <w:r w:rsidR="00FF0EB4">
                              <w:fldChar w:fldCharType="end"/>
                            </w:r>
                            <w:r>
                              <w:t xml:space="preserve"> GUI v móde </w:t>
                            </w:r>
                            <w:r w:rsidR="00DC421C">
                              <w:t>REPLICATIONS</w:t>
                            </w:r>
                            <w:bookmarkEnd w:id="5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F6519" id="_x0000_s1034" type="#_x0000_t202" style="position:absolute;left:0;text-align:left;margin-left:-.05pt;margin-top:460.95pt;width:453.6pt;height:.05pt;z-index:251686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1CnGgIAAD8EAAAOAAAAZHJzL2Uyb0RvYy54bWysU8Fu2zAMvQ/YPwi6L04yNC2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" stroked="f">
                <v:textbox style="mso-fit-shape-to-text:t" inset="0,0,0,0">
                  <w:txbxContent>
                    <w:p w14:paraId="3D84D50E" w14:textId="55A5349B" w:rsidR="00C61E45" w:rsidRPr="000541C1" w:rsidRDefault="00C61E45" w:rsidP="008C78E7">
                      <w:pPr>
                        <w:pStyle w:val="Popis"/>
                        <w:jc w:val="center"/>
                        <w:rPr>
                          <w:sz w:val="22"/>
                          <w:szCs w:val="22"/>
                        </w:rPr>
                      </w:pPr>
                      <w:bookmarkStart w:id="59" w:name="_Toc163544529"/>
                      <w:r>
                        <w:t xml:space="preserve">Obrázok </w:t>
                      </w:r>
                      <w:r w:rsidR="00FF0EB4">
                        <w:fldChar w:fldCharType="begin"/>
                      </w:r>
                      <w:r w:rsidR="00FF0EB4">
                        <w:instrText xml:space="preserve"> SEQ Obrázok \* ARABIC \s 0 </w:instrText>
                      </w:r>
                      <w:r w:rsidR="00FF0EB4">
                        <w:fldChar w:fldCharType="separate"/>
                      </w:r>
                      <w:r w:rsidR="00FF0EB4">
                        <w:rPr>
                          <w:noProof/>
                        </w:rPr>
                        <w:t>12</w:t>
                      </w:r>
                      <w:r w:rsidR="00FF0EB4">
                        <w:fldChar w:fldCharType="end"/>
                      </w:r>
                      <w:r>
                        <w:t xml:space="preserve"> GUI v móde </w:t>
                      </w:r>
                      <w:r w:rsidR="00DC421C">
                        <w:t>REPLICATIONS</w:t>
                      </w:r>
                      <w:bookmarkEnd w:id="5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14522" w:rsidRPr="00014522">
        <w:rPr>
          <w:noProof/>
        </w:rPr>
        <w:drawing>
          <wp:anchor distT="0" distB="0" distL="114300" distR="114300" simplePos="0" relativeHeight="251687951" behindDoc="0" locked="0" layoutInCell="1" allowOverlap="1" wp14:anchorId="1DCCEBF3" wp14:editId="6572A213">
            <wp:simplePos x="0" y="0"/>
            <wp:positionH relativeFrom="column">
              <wp:posOffset>-635</wp:posOffset>
            </wp:positionH>
            <wp:positionV relativeFrom="paragraph">
              <wp:posOffset>3975481</wp:posOffset>
            </wp:positionV>
            <wp:extent cx="5760720" cy="1827530"/>
            <wp:effectExtent l="0" t="0" r="0" b="1270"/>
            <wp:wrapTopAndBottom/>
            <wp:docPr id="432873175" name="Obrázok 1" descr="Obrázok, na ktorom je text, snímka obrazovky, číslo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73175" name="Obrázok 1" descr="Obrázok, na ktorom je text, snímka obrazovky, číslo, rad&#10;&#10;Automaticky generovaný popis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E45" w:rsidRPr="00C61E45">
        <w:rPr>
          <w:noProof/>
        </w:rPr>
        <w:drawing>
          <wp:anchor distT="0" distB="0" distL="114300" distR="114300" simplePos="0" relativeHeight="251684879" behindDoc="0" locked="0" layoutInCell="1" allowOverlap="1" wp14:anchorId="07549CD6" wp14:editId="6F9B2D4B">
            <wp:simplePos x="0" y="0"/>
            <wp:positionH relativeFrom="column">
              <wp:posOffset>-25</wp:posOffset>
            </wp:positionH>
            <wp:positionV relativeFrom="paragraph">
              <wp:posOffset>-1118</wp:posOffset>
            </wp:positionV>
            <wp:extent cx="5760720" cy="2897505"/>
            <wp:effectExtent l="0" t="0" r="0" b="0"/>
            <wp:wrapTopAndBottom/>
            <wp:docPr id="1455915137" name="Obrázok 1" descr="Obrázok, na ktorom je text, snímka obrazovky, číslo, dokumen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15137" name="Obrázok 1" descr="Obrázok, na ktorom je text, snímka obrazovky, číslo, dokument&#10;&#10;Automaticky generovaný popis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E45">
        <w:t>V</w:t>
      </w:r>
      <w:r w:rsidR="00AA715B">
        <w:t> móde SINGLE</w:t>
      </w:r>
      <w:r w:rsidR="00C61E45">
        <w:t xml:space="preserve"> sa sleduje stav jednotlivých zákazníkov a zamestnancov v rámci jednej replikácie.</w:t>
      </w:r>
      <w:r w:rsidR="009C1254">
        <w:t xml:space="preserve"> Zobrazuje sa simulačný čas pre aktuálnu replikáciu a vypisujú sa štatistiky v rámci jednej replikácie</w:t>
      </w:r>
      <w:r w:rsidR="00982018">
        <w:t>.</w:t>
      </w:r>
    </w:p>
    <w:p w14:paraId="1A3E05AF" w14:textId="759E3B3E" w:rsidR="00014522" w:rsidRDefault="007B5CE5" w:rsidP="006B3D5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71" behindDoc="0" locked="0" layoutInCell="1" allowOverlap="1" wp14:anchorId="374B62FA" wp14:editId="017E49E0">
                <wp:simplePos x="0" y="0"/>
                <wp:positionH relativeFrom="column">
                  <wp:posOffset>-635</wp:posOffset>
                </wp:positionH>
                <wp:positionV relativeFrom="paragraph">
                  <wp:posOffset>2198802</wp:posOffset>
                </wp:positionV>
                <wp:extent cx="5760720" cy="635"/>
                <wp:effectExtent l="0" t="0" r="0" b="0"/>
                <wp:wrapTopAndBottom/>
                <wp:docPr id="113036469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97BAD8" w14:textId="20F0E1D1" w:rsidR="00FF0EB4" w:rsidRPr="00914783" w:rsidRDefault="00FF0EB4" w:rsidP="00A468CE">
                            <w:pPr>
                              <w:pStyle w:val="Popi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bookmarkStart w:id="60" w:name="_Toc163544530"/>
                            <w:r>
                              <w:t>Obrázok</w:t>
                            </w:r>
                            <w:r w:rsidR="00A468CE"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Obrázok \* ARABIC \s 0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Tab</w:t>
                            </w:r>
                            <w:proofErr w:type="spellEnd"/>
                            <w:r>
                              <w:t xml:space="preserve"> pre závislosť času v rade na lístky od pokladní</w:t>
                            </w:r>
                            <w:bookmarkEnd w:id="6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B62FA" id="_x0000_s1035" type="#_x0000_t202" style="position:absolute;left:0;text-align:left;margin-left:-.05pt;margin-top:173.15pt;width:453.6pt;height:.05pt;z-index:2516930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SCGgIAAD8EAAAOAAAAZHJzL2Uyb0RvYy54bWysU8Fu2zAMvQ/YPwi6L04yNF2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" stroked="f">
                <v:textbox style="mso-fit-shape-to-text:t" inset="0,0,0,0">
                  <w:txbxContent>
                    <w:p w14:paraId="4D97BAD8" w14:textId="20F0E1D1" w:rsidR="00FF0EB4" w:rsidRPr="00914783" w:rsidRDefault="00FF0EB4" w:rsidP="00A468CE">
                      <w:pPr>
                        <w:pStyle w:val="Popis"/>
                        <w:jc w:val="center"/>
                        <w:rPr>
                          <w:sz w:val="22"/>
                          <w:szCs w:val="22"/>
                        </w:rPr>
                      </w:pPr>
                      <w:bookmarkStart w:id="61" w:name="_Toc163544530"/>
                      <w:r>
                        <w:t>Obrázok</w:t>
                      </w:r>
                      <w:r w:rsidR="00A468CE"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Obrázok \* ARABIC \s 0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Tab</w:t>
                      </w:r>
                      <w:proofErr w:type="spellEnd"/>
                      <w:r>
                        <w:t xml:space="preserve"> pre závislosť času v rade na lístky od pokladní</w:t>
                      </w:r>
                      <w:bookmarkEnd w:id="6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23432" w:rsidRPr="00FF0EB4">
        <w:rPr>
          <w:noProof/>
        </w:rPr>
        <w:drawing>
          <wp:anchor distT="0" distB="0" distL="114300" distR="114300" simplePos="0" relativeHeight="251691023" behindDoc="0" locked="0" layoutInCell="1" allowOverlap="1" wp14:anchorId="72640638" wp14:editId="60174721">
            <wp:simplePos x="0" y="0"/>
            <wp:positionH relativeFrom="column">
              <wp:posOffset>-635</wp:posOffset>
            </wp:positionH>
            <wp:positionV relativeFrom="paragraph">
              <wp:posOffset>542925</wp:posOffset>
            </wp:positionV>
            <wp:extent cx="5760720" cy="1604010"/>
            <wp:effectExtent l="0" t="0" r="0" b="0"/>
            <wp:wrapTopAndBottom/>
            <wp:docPr id="32360398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03982" name="Obrázok 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14522">
        <w:t xml:space="preserve"> V móde REPLICATIONS sa následne sledujú celkové štatistiky pre simuláciu a jednotlivých zamestnancov. Nezobrazuje sa simulačný čas, keďže replikácie idú rýchlo za sebou.</w:t>
      </w:r>
    </w:p>
    <w:p w14:paraId="5C208793" w14:textId="3438985D" w:rsidR="00FF0EB4" w:rsidRDefault="007B5CE5" w:rsidP="006B3D51">
      <w:r>
        <w:t xml:space="preserve">Na tomto </w:t>
      </w:r>
      <w:proofErr w:type="spellStart"/>
      <w:r>
        <w:t>tabe</w:t>
      </w:r>
      <w:proofErr w:type="spellEnd"/>
      <w:r>
        <w:t xml:space="preserve"> si užívateľ môže zvoliť interval pre koľko pokladní sa má experiment vykonávať, počet obslužných miest a počet replikácii pre každú pokladňu.</w:t>
      </w:r>
    </w:p>
    <w:p w14:paraId="1D0CD7EE" w14:textId="39CBC193" w:rsidR="007B5CE5" w:rsidRDefault="007B5CE5" w:rsidP="006B3D51">
      <w:r>
        <w:t>Výsledkom je potom graf ako na obrázku vyššie.</w:t>
      </w:r>
    </w:p>
    <w:p w14:paraId="649FF6EB" w14:textId="3BC5FCC2" w:rsidR="00ED14C6" w:rsidRDefault="00ED14C6">
      <w:pPr>
        <w:spacing w:after="160" w:line="259" w:lineRule="auto"/>
        <w:mirrorIndents w:val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14:paraId="391B95DE" w14:textId="734699F6" w:rsidR="005F6AA8" w:rsidRDefault="005F6AA8" w:rsidP="005F6AA8">
      <w:pPr>
        <w:pStyle w:val="Nadpis1"/>
      </w:pPr>
      <w:bookmarkStart w:id="62" w:name="_Toc163543960"/>
      <w:r>
        <w:lastRenderedPageBreak/>
        <w:t>Experimenty</w:t>
      </w:r>
      <w:bookmarkEnd w:id="62"/>
    </w:p>
    <w:p w14:paraId="0CB22D68" w14:textId="35786A6C" w:rsidR="00BC2F21" w:rsidRDefault="00BC2F21" w:rsidP="00BC2F21">
      <w:r w:rsidRPr="00BC2F21">
        <w:t>Vyhodnotenie experimentov a ich správne interpretácia sú kľúčovými aspektmi v procese získavania poznatkov a vytvárania informovaných rozhodnutí</w:t>
      </w:r>
      <w:r>
        <w:t>.</w:t>
      </w:r>
    </w:p>
    <w:p w14:paraId="3860D05F" w14:textId="27766030" w:rsidR="00BC2F21" w:rsidRDefault="00BC2F21" w:rsidP="00BC2F21">
      <w:r w:rsidRPr="00BC2F21">
        <w:t>V rámci experimentov s</w:t>
      </w:r>
      <w:r>
        <w:t> </w:t>
      </w:r>
      <w:r w:rsidRPr="00BC2F21">
        <w:t>modelom</w:t>
      </w:r>
      <w:r>
        <w:t xml:space="preserve"> vytvoreným podľa zadania</w:t>
      </w:r>
      <w:r w:rsidRPr="00BC2F21">
        <w:t xml:space="preserve">, je cieľom skúmať a optimalizovať fungovanie </w:t>
      </w:r>
      <w:r w:rsidR="00F71B09">
        <w:t>predajne</w:t>
      </w:r>
      <w:r w:rsidRPr="00BC2F21">
        <w:t xml:space="preserve">, konkrétne procesu obsluhy </w:t>
      </w:r>
      <w:proofErr w:type="spellStart"/>
      <w:r w:rsidRPr="00BC2F21">
        <w:t>zákazníko</w:t>
      </w:r>
      <w:proofErr w:type="spellEnd"/>
      <w:r w:rsidRPr="00BC2F21">
        <w:t>. V našom prípade sa zameriavame na určenie vhodného počtu pokladní a obslužných miest s ohľadom na dva kľúčové parametre: priemerný čas strávený zákazníkom v predajni a priemerný čas čakania v rade pred automatom na poradové číslo.</w:t>
      </w:r>
    </w:p>
    <w:p w14:paraId="1746D2AB" w14:textId="60388DE9" w:rsidR="007B27A3" w:rsidRPr="00BC2F21" w:rsidRDefault="007B27A3" w:rsidP="00BC2F21">
      <w:r>
        <w:t>S modelom sme vykonali nasledujúce experimenty.</w:t>
      </w:r>
      <w:r w:rsidR="00867CD0">
        <w:t xml:space="preserve"> Pre každý experiment bolo vykonaných 100 000 replikácii.</w:t>
      </w:r>
    </w:p>
    <w:p w14:paraId="1EA024F4" w14:textId="7B304024" w:rsidR="00C9782E" w:rsidRDefault="00C9782E" w:rsidP="00C9782E">
      <w:pPr>
        <w:pStyle w:val="Popis"/>
        <w:keepNext/>
      </w:pPr>
      <w:bookmarkStart w:id="63" w:name="_Toc163543916"/>
      <w:r>
        <w:t xml:space="preserve">Tabuľka </w:t>
      </w:r>
      <w:r>
        <w:fldChar w:fldCharType="begin"/>
      </w:r>
      <w:r>
        <w:instrText xml:space="preserve"> SEQ Tabuľka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Výsledky experimentov</w:t>
      </w:r>
      <w:bookmarkEnd w:id="63"/>
    </w:p>
    <w:tbl>
      <w:tblPr>
        <w:tblStyle w:val="Mriekatabuky"/>
        <w:tblW w:w="9209" w:type="dxa"/>
        <w:tblLook w:val="04A0" w:firstRow="1" w:lastRow="0" w:firstColumn="1" w:lastColumn="0" w:noHBand="0" w:noVBand="1"/>
      </w:tblPr>
      <w:tblGrid>
        <w:gridCol w:w="1427"/>
        <w:gridCol w:w="1262"/>
        <w:gridCol w:w="2976"/>
        <w:gridCol w:w="1843"/>
        <w:gridCol w:w="1701"/>
      </w:tblGrid>
      <w:tr w:rsidR="00075B7A" w14:paraId="173F7636" w14:textId="6A04319B" w:rsidTr="0070638B">
        <w:tc>
          <w:tcPr>
            <w:tcW w:w="1427" w:type="dxa"/>
            <w:shd w:val="clear" w:color="auto" w:fill="9CC2E5" w:themeFill="accent5" w:themeFillTint="99"/>
          </w:tcPr>
          <w:p w14:paraId="2C3A546D" w14:textId="6788AB4E" w:rsidR="00075B7A" w:rsidRPr="005A558C" w:rsidRDefault="00075B7A" w:rsidP="005A558C">
            <w:pPr>
              <w:jc w:val="center"/>
              <w:rPr>
                <w:b/>
                <w:bCs/>
              </w:rPr>
            </w:pPr>
            <w:r w:rsidRPr="005A558C">
              <w:rPr>
                <w:b/>
                <w:bCs/>
              </w:rPr>
              <w:t>Počet obslužných miest</w:t>
            </w:r>
          </w:p>
        </w:tc>
        <w:tc>
          <w:tcPr>
            <w:tcW w:w="1262" w:type="dxa"/>
            <w:shd w:val="clear" w:color="auto" w:fill="9CC2E5" w:themeFill="accent5" w:themeFillTint="99"/>
          </w:tcPr>
          <w:p w14:paraId="54C59371" w14:textId="6F0D7F8A" w:rsidR="00075B7A" w:rsidRPr="005A558C" w:rsidRDefault="00075B7A" w:rsidP="005A558C">
            <w:pPr>
              <w:jc w:val="center"/>
              <w:rPr>
                <w:b/>
                <w:bCs/>
              </w:rPr>
            </w:pPr>
            <w:r w:rsidRPr="005A558C">
              <w:rPr>
                <w:b/>
                <w:bCs/>
              </w:rPr>
              <w:t>Počet pokladní</w:t>
            </w:r>
          </w:p>
        </w:tc>
        <w:tc>
          <w:tcPr>
            <w:tcW w:w="2976" w:type="dxa"/>
            <w:shd w:val="clear" w:color="auto" w:fill="9CC2E5" w:themeFill="accent5" w:themeFillTint="99"/>
          </w:tcPr>
          <w:p w14:paraId="137715F3" w14:textId="03708343" w:rsidR="00075B7A" w:rsidRPr="005A558C" w:rsidRDefault="00075B7A" w:rsidP="005A558C">
            <w:pPr>
              <w:jc w:val="center"/>
              <w:rPr>
                <w:b/>
                <w:bCs/>
              </w:rPr>
            </w:pPr>
            <w:r w:rsidRPr="005A558C">
              <w:rPr>
                <w:b/>
                <w:bCs/>
              </w:rPr>
              <w:t>Priemerný čas v predajni</w:t>
            </w:r>
          </w:p>
          <w:p w14:paraId="3AB63895" w14:textId="253FF859" w:rsidR="00075B7A" w:rsidRPr="00264569" w:rsidRDefault="00075B7A" w:rsidP="003727C0">
            <w:r w:rsidRPr="00264569">
              <w:rPr>
                <w:lang w:val="en-US"/>
              </w:rPr>
              <w:t>[</w:t>
            </w:r>
            <w:r>
              <w:rPr>
                <w:lang w:val="en-US"/>
              </w:rPr>
              <w:t xml:space="preserve">95 % </w:t>
            </w:r>
            <w:r w:rsidRPr="00264569">
              <w:rPr>
                <w:lang w:val="en-US"/>
              </w:rPr>
              <w:t xml:space="preserve">interval </w:t>
            </w:r>
            <w:proofErr w:type="spellStart"/>
            <w:r w:rsidRPr="00264569">
              <w:rPr>
                <w:lang w:val="en-US"/>
              </w:rPr>
              <w:t>spo</w:t>
            </w:r>
            <w:r w:rsidRPr="00264569">
              <w:t>ľahlivosti</w:t>
            </w:r>
            <w:proofErr w:type="spellEnd"/>
            <w:r w:rsidRPr="00264569">
              <w:rPr>
                <w:lang w:val="en-US"/>
              </w:rPr>
              <w:t>]</w:t>
            </w:r>
          </w:p>
        </w:tc>
        <w:tc>
          <w:tcPr>
            <w:tcW w:w="1843" w:type="dxa"/>
            <w:shd w:val="clear" w:color="auto" w:fill="9CC2E5" w:themeFill="accent5" w:themeFillTint="99"/>
          </w:tcPr>
          <w:p w14:paraId="7BA5807F" w14:textId="42D01B16" w:rsidR="00075B7A" w:rsidRPr="005A558C" w:rsidRDefault="00075B7A" w:rsidP="005A558C">
            <w:pPr>
              <w:jc w:val="center"/>
              <w:rPr>
                <w:b/>
                <w:bCs/>
              </w:rPr>
            </w:pPr>
            <w:r w:rsidRPr="005A558C">
              <w:rPr>
                <w:b/>
                <w:bCs/>
              </w:rPr>
              <w:t>Priemerný čas v rade pred automatom na lístky</w:t>
            </w:r>
          </w:p>
        </w:tc>
        <w:tc>
          <w:tcPr>
            <w:tcW w:w="1701" w:type="dxa"/>
            <w:shd w:val="clear" w:color="auto" w:fill="9CC2E5" w:themeFill="accent5" w:themeFillTint="99"/>
          </w:tcPr>
          <w:p w14:paraId="3DEFFDB2" w14:textId="502B09F3" w:rsidR="00075B7A" w:rsidRPr="005A558C" w:rsidRDefault="00246EFC" w:rsidP="005A55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Priemerný počet obslúžených zákazníkov</w:t>
            </w:r>
          </w:p>
        </w:tc>
      </w:tr>
      <w:tr w:rsidR="00075B7A" w14:paraId="6364A98E" w14:textId="59E1F04F" w:rsidTr="0070638B">
        <w:tc>
          <w:tcPr>
            <w:tcW w:w="1427" w:type="dxa"/>
          </w:tcPr>
          <w:p w14:paraId="78A6A2A5" w14:textId="37ED9D3F" w:rsidR="00075B7A" w:rsidRDefault="00075B7A" w:rsidP="003727C0">
            <w:r>
              <w:t>3</w:t>
            </w:r>
          </w:p>
        </w:tc>
        <w:tc>
          <w:tcPr>
            <w:tcW w:w="1262" w:type="dxa"/>
          </w:tcPr>
          <w:p w14:paraId="2BBA9A84" w14:textId="31B654DA" w:rsidR="00075B7A" w:rsidRDefault="00075B7A" w:rsidP="003727C0">
            <w:r>
              <w:t>1</w:t>
            </w:r>
          </w:p>
        </w:tc>
        <w:tc>
          <w:tcPr>
            <w:tcW w:w="2976" w:type="dxa"/>
            <w:shd w:val="clear" w:color="auto" w:fill="CD6D6D"/>
          </w:tcPr>
          <w:p w14:paraId="30C6761F" w14:textId="1BA0D6EC" w:rsidR="00075B7A" w:rsidRDefault="00075B7A" w:rsidP="00F35B57">
            <w:pPr>
              <w:jc w:val="left"/>
            </w:pPr>
            <w:r>
              <w:t>204.456 min</w:t>
            </w:r>
            <w:r>
              <w:br/>
              <w:t>[204.37; 204.543]</w:t>
            </w:r>
          </w:p>
        </w:tc>
        <w:tc>
          <w:tcPr>
            <w:tcW w:w="1843" w:type="dxa"/>
            <w:shd w:val="clear" w:color="auto" w:fill="CD6D6D"/>
          </w:tcPr>
          <w:p w14:paraId="48AE57A1" w14:textId="582D253C" w:rsidR="00075B7A" w:rsidRDefault="00075B7A" w:rsidP="00F35B57">
            <w:pPr>
              <w:jc w:val="left"/>
            </w:pPr>
            <w:r>
              <w:t>124.877 min</w:t>
            </w:r>
          </w:p>
        </w:tc>
        <w:tc>
          <w:tcPr>
            <w:tcW w:w="1701" w:type="dxa"/>
            <w:shd w:val="clear" w:color="auto" w:fill="auto"/>
          </w:tcPr>
          <w:p w14:paraId="4BCCE08A" w14:textId="446B8258" w:rsidR="00075B7A" w:rsidRDefault="00DE0C55" w:rsidP="00F35B57">
            <w:pPr>
              <w:jc w:val="left"/>
            </w:pPr>
            <w:r>
              <w:t>78.213</w:t>
            </w:r>
          </w:p>
        </w:tc>
      </w:tr>
      <w:tr w:rsidR="00075B7A" w14:paraId="6E1C3440" w14:textId="372F255D" w:rsidTr="0070638B">
        <w:tc>
          <w:tcPr>
            <w:tcW w:w="1427" w:type="dxa"/>
          </w:tcPr>
          <w:p w14:paraId="27C9A645" w14:textId="3AE1F64E" w:rsidR="00075B7A" w:rsidRDefault="00075B7A" w:rsidP="003727C0">
            <w:r>
              <w:t>6</w:t>
            </w:r>
          </w:p>
        </w:tc>
        <w:tc>
          <w:tcPr>
            <w:tcW w:w="1262" w:type="dxa"/>
          </w:tcPr>
          <w:p w14:paraId="7DFC7E4D" w14:textId="09B2D047" w:rsidR="00075B7A" w:rsidRDefault="00075B7A" w:rsidP="003727C0">
            <w:r>
              <w:t>2</w:t>
            </w:r>
          </w:p>
        </w:tc>
        <w:tc>
          <w:tcPr>
            <w:tcW w:w="2976" w:type="dxa"/>
            <w:shd w:val="clear" w:color="auto" w:fill="CD6D6D"/>
          </w:tcPr>
          <w:p w14:paraId="453E1FB7" w14:textId="277EB660" w:rsidR="00075B7A" w:rsidRDefault="00075B7A" w:rsidP="00F35B57">
            <w:pPr>
              <w:jc w:val="left"/>
            </w:pPr>
            <w:r>
              <w:t>126.016 min</w:t>
            </w:r>
          </w:p>
          <w:p w14:paraId="5A865CFD" w14:textId="12982C84" w:rsidR="00075B7A" w:rsidRDefault="00075B7A" w:rsidP="00F35B57">
            <w:pPr>
              <w:jc w:val="left"/>
            </w:pPr>
            <w:r>
              <w:t>[125.921; 126.111]</w:t>
            </w:r>
          </w:p>
        </w:tc>
        <w:tc>
          <w:tcPr>
            <w:tcW w:w="1843" w:type="dxa"/>
            <w:shd w:val="clear" w:color="auto" w:fill="CD6D6D"/>
          </w:tcPr>
          <w:p w14:paraId="6FAA2A0D" w14:textId="6DFB0496" w:rsidR="00075B7A" w:rsidRDefault="00075B7A" w:rsidP="00F35B57">
            <w:pPr>
              <w:jc w:val="left"/>
            </w:pPr>
            <w:r>
              <w:t>76.781 min</w:t>
            </w:r>
          </w:p>
        </w:tc>
        <w:tc>
          <w:tcPr>
            <w:tcW w:w="1701" w:type="dxa"/>
            <w:shd w:val="clear" w:color="auto" w:fill="auto"/>
          </w:tcPr>
          <w:p w14:paraId="26B92CC4" w14:textId="7B23642F" w:rsidR="00075B7A" w:rsidRDefault="00DE0C55" w:rsidP="00F35B57">
            <w:pPr>
              <w:jc w:val="left"/>
            </w:pPr>
            <w:r>
              <w:t>143.55</w:t>
            </w:r>
          </w:p>
        </w:tc>
      </w:tr>
      <w:tr w:rsidR="00075B7A" w14:paraId="2F62A533" w14:textId="1DE7E810" w:rsidTr="0070638B">
        <w:tc>
          <w:tcPr>
            <w:tcW w:w="1427" w:type="dxa"/>
          </w:tcPr>
          <w:p w14:paraId="4B0D5B15" w14:textId="1775D35F" w:rsidR="00075B7A" w:rsidRDefault="00075B7A" w:rsidP="003727C0">
            <w:r>
              <w:t>12</w:t>
            </w:r>
          </w:p>
        </w:tc>
        <w:tc>
          <w:tcPr>
            <w:tcW w:w="1262" w:type="dxa"/>
          </w:tcPr>
          <w:p w14:paraId="5A6C1AC1" w14:textId="1E3AA1A1" w:rsidR="00075B7A" w:rsidRDefault="00075B7A" w:rsidP="003727C0">
            <w:r>
              <w:t>4</w:t>
            </w:r>
          </w:p>
        </w:tc>
        <w:tc>
          <w:tcPr>
            <w:tcW w:w="2976" w:type="dxa"/>
            <w:shd w:val="clear" w:color="auto" w:fill="CD6D6D"/>
          </w:tcPr>
          <w:p w14:paraId="466C6B7A" w14:textId="77777777" w:rsidR="00075B7A" w:rsidRDefault="00075B7A" w:rsidP="00F35B57">
            <w:pPr>
              <w:jc w:val="left"/>
            </w:pPr>
            <w:r>
              <w:t>27.319 min</w:t>
            </w:r>
          </w:p>
          <w:p w14:paraId="004B4E0F" w14:textId="3DD61625" w:rsidR="00075B7A" w:rsidRDefault="00075B7A" w:rsidP="00F35B57">
            <w:pPr>
              <w:jc w:val="left"/>
            </w:pPr>
            <w:r>
              <w:t>[27.276; 27.362]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63FE5729" w14:textId="33779A99" w:rsidR="00075B7A" w:rsidRDefault="00075B7A" w:rsidP="00F35B57">
            <w:pPr>
              <w:jc w:val="left"/>
            </w:pPr>
            <w:r>
              <w:t>2.211 min</w:t>
            </w:r>
          </w:p>
        </w:tc>
        <w:tc>
          <w:tcPr>
            <w:tcW w:w="1701" w:type="dxa"/>
            <w:shd w:val="clear" w:color="auto" w:fill="auto"/>
          </w:tcPr>
          <w:p w14:paraId="64BE6170" w14:textId="492CECAF" w:rsidR="00075B7A" w:rsidRDefault="0062471B" w:rsidP="00F35B57">
            <w:pPr>
              <w:jc w:val="left"/>
            </w:pPr>
            <w:r>
              <w:t>238.237</w:t>
            </w:r>
          </w:p>
        </w:tc>
      </w:tr>
      <w:tr w:rsidR="00075B7A" w14:paraId="1A0C3E5F" w14:textId="446B10B8" w:rsidTr="0070638B">
        <w:tc>
          <w:tcPr>
            <w:tcW w:w="1427" w:type="dxa"/>
          </w:tcPr>
          <w:p w14:paraId="1F6F66C0" w14:textId="35D4DA2F" w:rsidR="00075B7A" w:rsidRDefault="00075B7A" w:rsidP="003727C0">
            <w:r>
              <w:t>12</w:t>
            </w:r>
          </w:p>
        </w:tc>
        <w:tc>
          <w:tcPr>
            <w:tcW w:w="1262" w:type="dxa"/>
          </w:tcPr>
          <w:p w14:paraId="0FC59876" w14:textId="41C3006F" w:rsidR="00075B7A" w:rsidRDefault="00075B7A" w:rsidP="003727C0">
            <w:r>
              <w:t>5</w:t>
            </w:r>
          </w:p>
        </w:tc>
        <w:tc>
          <w:tcPr>
            <w:tcW w:w="2976" w:type="dxa"/>
            <w:shd w:val="clear" w:color="auto" w:fill="CD6D6D"/>
          </w:tcPr>
          <w:p w14:paraId="1C9ABC34" w14:textId="77777777" w:rsidR="00075B7A" w:rsidRDefault="00075B7A" w:rsidP="00F35B57">
            <w:pPr>
              <w:jc w:val="left"/>
            </w:pPr>
            <w:r>
              <w:t>26.365 min</w:t>
            </w:r>
          </w:p>
          <w:p w14:paraId="2A76B000" w14:textId="1BB3285E" w:rsidR="00075B7A" w:rsidRDefault="00075B7A" w:rsidP="00F35B57">
            <w:pPr>
              <w:jc w:val="left"/>
            </w:pPr>
            <w:r>
              <w:t>[26.326; 26.405]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264AAE44" w14:textId="47F88D90" w:rsidR="00075B7A" w:rsidRDefault="00075B7A" w:rsidP="00F35B57">
            <w:pPr>
              <w:jc w:val="left"/>
            </w:pPr>
            <w:r>
              <w:t>2.021 min</w:t>
            </w:r>
          </w:p>
        </w:tc>
        <w:tc>
          <w:tcPr>
            <w:tcW w:w="1701" w:type="dxa"/>
            <w:shd w:val="clear" w:color="auto" w:fill="auto"/>
          </w:tcPr>
          <w:p w14:paraId="5A6D4E37" w14:textId="00B2A37A" w:rsidR="00075B7A" w:rsidRDefault="0062471B" w:rsidP="00F35B57">
            <w:pPr>
              <w:jc w:val="left"/>
            </w:pPr>
            <w:r>
              <w:t>238.576</w:t>
            </w:r>
          </w:p>
        </w:tc>
      </w:tr>
      <w:tr w:rsidR="00075B7A" w14:paraId="789EAF83" w14:textId="4B521F10" w:rsidTr="0070638B">
        <w:tc>
          <w:tcPr>
            <w:tcW w:w="1427" w:type="dxa"/>
          </w:tcPr>
          <w:p w14:paraId="76686D91" w14:textId="161F9EFF" w:rsidR="00075B7A" w:rsidRDefault="00075B7A" w:rsidP="003727C0">
            <w:r>
              <w:t>13</w:t>
            </w:r>
          </w:p>
        </w:tc>
        <w:tc>
          <w:tcPr>
            <w:tcW w:w="1262" w:type="dxa"/>
          </w:tcPr>
          <w:p w14:paraId="1F403DED" w14:textId="56235355" w:rsidR="00075B7A" w:rsidRDefault="00075B7A" w:rsidP="003727C0">
            <w:r>
              <w:t>4</w:t>
            </w:r>
          </w:p>
        </w:tc>
        <w:tc>
          <w:tcPr>
            <w:tcW w:w="2976" w:type="dxa"/>
            <w:shd w:val="clear" w:color="auto" w:fill="C5E0B3" w:themeFill="accent6" w:themeFillTint="66"/>
          </w:tcPr>
          <w:p w14:paraId="7A7B8369" w14:textId="77777777" w:rsidR="00075B7A" w:rsidRDefault="00075B7A" w:rsidP="00F35B57">
            <w:pPr>
              <w:jc w:val="left"/>
            </w:pPr>
            <w:r>
              <w:t>23.784 min</w:t>
            </w:r>
          </w:p>
          <w:p w14:paraId="7E947673" w14:textId="7423686C" w:rsidR="00075B7A" w:rsidRDefault="00075B7A" w:rsidP="00F35B57">
            <w:pPr>
              <w:jc w:val="left"/>
            </w:pPr>
            <w:r>
              <w:t>[23.765; 23.803]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20911350" w14:textId="71A53A43" w:rsidR="00075B7A" w:rsidRDefault="00075B7A" w:rsidP="00F35B57">
            <w:pPr>
              <w:jc w:val="left"/>
            </w:pPr>
            <w:r>
              <w:t>1.262 min</w:t>
            </w:r>
          </w:p>
        </w:tc>
        <w:tc>
          <w:tcPr>
            <w:tcW w:w="1701" w:type="dxa"/>
            <w:shd w:val="clear" w:color="auto" w:fill="auto"/>
          </w:tcPr>
          <w:p w14:paraId="287E8EDE" w14:textId="4CA619F1" w:rsidR="00075B7A" w:rsidRDefault="0062471B" w:rsidP="00F35B57">
            <w:pPr>
              <w:jc w:val="left"/>
            </w:pPr>
            <w:r>
              <w:t>239.287</w:t>
            </w:r>
          </w:p>
        </w:tc>
      </w:tr>
      <w:tr w:rsidR="00075B7A" w14:paraId="7DF6441E" w14:textId="1EF74B43" w:rsidTr="0070638B">
        <w:tc>
          <w:tcPr>
            <w:tcW w:w="1427" w:type="dxa"/>
          </w:tcPr>
          <w:p w14:paraId="7AC0316B" w14:textId="662AA5F1" w:rsidR="00075B7A" w:rsidRDefault="00075B7A" w:rsidP="003727C0">
            <w:r>
              <w:t>14</w:t>
            </w:r>
          </w:p>
        </w:tc>
        <w:tc>
          <w:tcPr>
            <w:tcW w:w="1262" w:type="dxa"/>
          </w:tcPr>
          <w:p w14:paraId="3A34C763" w14:textId="0D2CECE4" w:rsidR="00075B7A" w:rsidRDefault="00075B7A" w:rsidP="003727C0">
            <w:r>
              <w:t>3</w:t>
            </w:r>
          </w:p>
        </w:tc>
        <w:tc>
          <w:tcPr>
            <w:tcW w:w="2976" w:type="dxa"/>
            <w:shd w:val="clear" w:color="auto" w:fill="CD6D6D"/>
          </w:tcPr>
          <w:p w14:paraId="63E85357" w14:textId="77777777" w:rsidR="00075B7A" w:rsidRDefault="00075B7A" w:rsidP="00F35B57">
            <w:pPr>
              <w:jc w:val="left"/>
            </w:pPr>
            <w:r>
              <w:t>25.131 min</w:t>
            </w:r>
          </w:p>
          <w:p w14:paraId="15D20200" w14:textId="24EF0131" w:rsidR="00075B7A" w:rsidRDefault="00075B7A" w:rsidP="00F35B57">
            <w:pPr>
              <w:jc w:val="left"/>
            </w:pPr>
            <w:r>
              <w:t>[25.112; 25.15]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34A37618" w14:textId="418F01FD" w:rsidR="00075B7A" w:rsidRDefault="00075B7A" w:rsidP="00F35B57">
            <w:pPr>
              <w:jc w:val="left"/>
            </w:pPr>
            <w:r>
              <w:t>1.208 min</w:t>
            </w:r>
          </w:p>
        </w:tc>
        <w:tc>
          <w:tcPr>
            <w:tcW w:w="1701" w:type="dxa"/>
            <w:shd w:val="clear" w:color="auto" w:fill="auto"/>
          </w:tcPr>
          <w:p w14:paraId="100F073C" w14:textId="09DDBB56" w:rsidR="00075B7A" w:rsidRDefault="0062471B" w:rsidP="00F35B57">
            <w:pPr>
              <w:jc w:val="left"/>
            </w:pPr>
            <w:r>
              <w:t>239.388</w:t>
            </w:r>
          </w:p>
        </w:tc>
      </w:tr>
      <w:tr w:rsidR="00075B7A" w14:paraId="69B974AE" w14:textId="783DBC9D" w:rsidTr="0070638B">
        <w:tc>
          <w:tcPr>
            <w:tcW w:w="1427" w:type="dxa"/>
          </w:tcPr>
          <w:p w14:paraId="6BA02516" w14:textId="04C5A8D5" w:rsidR="00075B7A" w:rsidRDefault="00075B7A" w:rsidP="003727C0">
            <w:r>
              <w:t>14</w:t>
            </w:r>
          </w:p>
        </w:tc>
        <w:tc>
          <w:tcPr>
            <w:tcW w:w="1262" w:type="dxa"/>
          </w:tcPr>
          <w:p w14:paraId="79BBB64C" w14:textId="2DEAB1B8" w:rsidR="00075B7A" w:rsidRDefault="00075B7A" w:rsidP="003727C0">
            <w:r>
              <w:t>4</w:t>
            </w:r>
          </w:p>
        </w:tc>
        <w:tc>
          <w:tcPr>
            <w:tcW w:w="2976" w:type="dxa"/>
            <w:shd w:val="clear" w:color="auto" w:fill="C5E0B3" w:themeFill="accent6" w:themeFillTint="66"/>
          </w:tcPr>
          <w:p w14:paraId="13F6D52D" w14:textId="77777777" w:rsidR="00075B7A" w:rsidRDefault="00075B7A" w:rsidP="00F35B57">
            <w:pPr>
              <w:jc w:val="left"/>
            </w:pPr>
            <w:r>
              <w:t>22.662 min</w:t>
            </w:r>
          </w:p>
          <w:p w14:paraId="314D84CF" w14:textId="4B280E4B" w:rsidR="00075B7A" w:rsidRDefault="00075B7A" w:rsidP="00F35B57">
            <w:pPr>
              <w:jc w:val="left"/>
            </w:pPr>
            <w:r>
              <w:t>[22.652; 22.673]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05ECD524" w14:textId="5670A03F" w:rsidR="00075B7A" w:rsidRDefault="00075B7A" w:rsidP="00F35B57">
            <w:pPr>
              <w:jc w:val="left"/>
            </w:pPr>
            <w:r>
              <w:t>1.15 min</w:t>
            </w:r>
          </w:p>
        </w:tc>
        <w:tc>
          <w:tcPr>
            <w:tcW w:w="1701" w:type="dxa"/>
            <w:shd w:val="clear" w:color="auto" w:fill="auto"/>
          </w:tcPr>
          <w:p w14:paraId="7379D27C" w14:textId="30C0680B" w:rsidR="00075B7A" w:rsidRDefault="0062471B" w:rsidP="00F35B57">
            <w:pPr>
              <w:jc w:val="left"/>
            </w:pPr>
            <w:r>
              <w:t>239.373</w:t>
            </w:r>
          </w:p>
        </w:tc>
      </w:tr>
      <w:tr w:rsidR="00075B7A" w14:paraId="3DE2C88C" w14:textId="58319EE7" w:rsidTr="0070638B">
        <w:tc>
          <w:tcPr>
            <w:tcW w:w="1427" w:type="dxa"/>
          </w:tcPr>
          <w:p w14:paraId="0ABE36AB" w14:textId="5A8837F8" w:rsidR="00075B7A" w:rsidRDefault="00075B7A" w:rsidP="003727C0">
            <w:r>
              <w:t>15</w:t>
            </w:r>
          </w:p>
        </w:tc>
        <w:tc>
          <w:tcPr>
            <w:tcW w:w="1262" w:type="dxa"/>
          </w:tcPr>
          <w:p w14:paraId="3E43F079" w14:textId="36D80348" w:rsidR="00075B7A" w:rsidRDefault="00075B7A" w:rsidP="003727C0">
            <w:r>
              <w:t>3</w:t>
            </w:r>
          </w:p>
        </w:tc>
        <w:tc>
          <w:tcPr>
            <w:tcW w:w="2976" w:type="dxa"/>
            <w:shd w:val="clear" w:color="auto" w:fill="CD6D6D"/>
          </w:tcPr>
          <w:p w14:paraId="57A349DF" w14:textId="77777777" w:rsidR="00075B7A" w:rsidRDefault="00075B7A" w:rsidP="00F35B57">
            <w:pPr>
              <w:jc w:val="left"/>
            </w:pPr>
            <w:r>
              <w:t>25.135 min</w:t>
            </w:r>
          </w:p>
          <w:p w14:paraId="4F6D2E31" w14:textId="70C14D6C" w:rsidR="00075B7A" w:rsidRPr="003B11CB" w:rsidRDefault="00075B7A" w:rsidP="00F35B5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[25.115; 25.154]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2A91FEA5" w14:textId="07D4F41E" w:rsidR="00075B7A" w:rsidRDefault="00075B7A" w:rsidP="00F35B57">
            <w:pPr>
              <w:jc w:val="left"/>
            </w:pPr>
            <w:r>
              <w:t>1.206 min</w:t>
            </w:r>
          </w:p>
        </w:tc>
        <w:tc>
          <w:tcPr>
            <w:tcW w:w="1701" w:type="dxa"/>
            <w:shd w:val="clear" w:color="auto" w:fill="auto"/>
          </w:tcPr>
          <w:p w14:paraId="02A9DAFD" w14:textId="013587ED" w:rsidR="00075B7A" w:rsidRDefault="0062471B" w:rsidP="00F35B57">
            <w:pPr>
              <w:jc w:val="left"/>
            </w:pPr>
            <w:r>
              <w:t>239.486</w:t>
            </w:r>
          </w:p>
        </w:tc>
      </w:tr>
      <w:tr w:rsidR="00075B7A" w14:paraId="33450AF3" w14:textId="7CAEBFB9" w:rsidTr="0070638B">
        <w:tc>
          <w:tcPr>
            <w:tcW w:w="1427" w:type="dxa"/>
          </w:tcPr>
          <w:p w14:paraId="1F27A4D8" w14:textId="7B10654B" w:rsidR="00075B7A" w:rsidRDefault="00075B7A" w:rsidP="003727C0">
            <w:r>
              <w:t>15</w:t>
            </w:r>
          </w:p>
        </w:tc>
        <w:tc>
          <w:tcPr>
            <w:tcW w:w="1262" w:type="dxa"/>
          </w:tcPr>
          <w:p w14:paraId="4EEBA68B" w14:textId="3F0ADE44" w:rsidR="00075B7A" w:rsidRDefault="00075B7A" w:rsidP="003727C0">
            <w:r>
              <w:t>4</w:t>
            </w:r>
          </w:p>
        </w:tc>
        <w:tc>
          <w:tcPr>
            <w:tcW w:w="2976" w:type="dxa"/>
            <w:shd w:val="clear" w:color="auto" w:fill="C5E0B3" w:themeFill="accent6" w:themeFillTint="66"/>
          </w:tcPr>
          <w:p w14:paraId="4161058D" w14:textId="1CCA5361" w:rsidR="00075B7A" w:rsidRDefault="00075B7A" w:rsidP="00F35B57">
            <w:pPr>
              <w:jc w:val="left"/>
            </w:pPr>
            <w:r>
              <w:t>22.644 min</w:t>
            </w:r>
            <w:r>
              <w:br/>
              <w:t>[22.634; 22.655]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421ED102" w14:textId="7AF5DEEE" w:rsidR="00075B7A" w:rsidRDefault="00075B7A" w:rsidP="00F35B57">
            <w:pPr>
              <w:jc w:val="left"/>
            </w:pPr>
            <w:r>
              <w:t>1.151 min</w:t>
            </w:r>
          </w:p>
        </w:tc>
        <w:tc>
          <w:tcPr>
            <w:tcW w:w="1701" w:type="dxa"/>
            <w:shd w:val="clear" w:color="auto" w:fill="auto"/>
          </w:tcPr>
          <w:p w14:paraId="56FE0A93" w14:textId="797892AC" w:rsidR="00075B7A" w:rsidRDefault="0062471B" w:rsidP="00F35B57">
            <w:pPr>
              <w:jc w:val="left"/>
            </w:pPr>
            <w:r>
              <w:t>239.331</w:t>
            </w:r>
          </w:p>
        </w:tc>
      </w:tr>
      <w:tr w:rsidR="005731CF" w14:paraId="2C60246A" w14:textId="77777777" w:rsidTr="0070638B">
        <w:tc>
          <w:tcPr>
            <w:tcW w:w="1427" w:type="dxa"/>
          </w:tcPr>
          <w:p w14:paraId="3058E090" w14:textId="653B123F" w:rsidR="005731CF" w:rsidRDefault="005731CF" w:rsidP="003727C0">
            <w:r>
              <w:t>25</w:t>
            </w:r>
          </w:p>
        </w:tc>
        <w:tc>
          <w:tcPr>
            <w:tcW w:w="1262" w:type="dxa"/>
          </w:tcPr>
          <w:p w14:paraId="5CABC4C9" w14:textId="7D09AD01" w:rsidR="005731CF" w:rsidRDefault="00B80425" w:rsidP="003727C0">
            <w:r>
              <w:t>8</w:t>
            </w:r>
          </w:p>
        </w:tc>
        <w:tc>
          <w:tcPr>
            <w:tcW w:w="2976" w:type="dxa"/>
            <w:shd w:val="clear" w:color="auto" w:fill="C5E0B3" w:themeFill="accent6" w:themeFillTint="66"/>
          </w:tcPr>
          <w:p w14:paraId="44A93001" w14:textId="5E98FF45" w:rsidR="005731CF" w:rsidRPr="005731CF" w:rsidRDefault="005731CF" w:rsidP="00F35B57">
            <w:pPr>
              <w:jc w:val="left"/>
            </w:pPr>
            <w:r>
              <w:t>21.163 min</w:t>
            </w:r>
            <w:r>
              <w:br/>
            </w:r>
            <w:r>
              <w:rPr>
                <w:lang w:val="en-US"/>
              </w:rPr>
              <w:t>[21.158; 21.168]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29A3802A" w14:textId="3C0754D2" w:rsidR="005731CF" w:rsidRDefault="005731CF" w:rsidP="00F35B57">
            <w:pPr>
              <w:jc w:val="left"/>
            </w:pPr>
            <w:r>
              <w:t>1.133 min</w:t>
            </w:r>
          </w:p>
        </w:tc>
        <w:tc>
          <w:tcPr>
            <w:tcW w:w="1701" w:type="dxa"/>
            <w:shd w:val="clear" w:color="auto" w:fill="auto"/>
          </w:tcPr>
          <w:p w14:paraId="00789105" w14:textId="1B659484" w:rsidR="005731CF" w:rsidRDefault="005731CF" w:rsidP="00F35B57">
            <w:pPr>
              <w:jc w:val="left"/>
            </w:pPr>
            <w:r>
              <w:t>239.443</w:t>
            </w:r>
          </w:p>
        </w:tc>
      </w:tr>
    </w:tbl>
    <w:p w14:paraId="10DEEED2" w14:textId="6F538315" w:rsidR="00C42D50" w:rsidRDefault="00C42D50" w:rsidP="003727C0"/>
    <w:p w14:paraId="1FBA8C9E" w14:textId="2DD8995E" w:rsidR="00C42D50" w:rsidRDefault="00C42D50" w:rsidP="003727C0">
      <w:r>
        <w:t xml:space="preserve">Pre prvý experiment sme si zvolili počet pokladní 1 a počet obslužných miest 3. Ako môžeme vidieť v Tabuľke 2, tak výsledné časy sú ďaleko za cieľovými hodnotami. Preto pre ďalší experiment sme v oboch prípadoch zdvojnásobili počet. Aj v tomto prípade sú výsledky ďaleko </w:t>
      </w:r>
      <w:r>
        <w:lastRenderedPageBreak/>
        <w:t>od cieľového času, takže znova zdvojnásobujeme na počet pokladní 4 a počet obslužných miest na 12.</w:t>
      </w:r>
    </w:p>
    <w:p w14:paraId="7F24F5FD" w14:textId="11E3CA35" w:rsidR="00C42D50" w:rsidRDefault="00C42D50" w:rsidP="003727C0">
      <w:r>
        <w:t>Pri tomto experimente sme sa dostali na čas v rade pod 3 minúty, avšak čas v predajni neklesol pod 25 minút. Avšak tieto čísla už sú blízko, takže pristúpime iba ku jemnej úprave a zvýšime počet pokladní na 5.</w:t>
      </w:r>
    </w:p>
    <w:p w14:paraId="706940B0" w14:textId="0C135A47" w:rsidR="00C42D50" w:rsidRDefault="00C42D50" w:rsidP="003727C0">
      <w:r>
        <w:t>V tomto prípade nedošlo ku takmer žiadnej zmene a čas v predajni je stále nad úrovňou 25 minút.</w:t>
      </w:r>
    </w:p>
    <w:p w14:paraId="5458EB27" w14:textId="7932100B" w:rsidR="00C42D50" w:rsidRDefault="00C42D50" w:rsidP="003727C0">
      <w:r>
        <w:t>Pre ďalší experiment teda skúsime nastaviť počet obslužných miest na 13 a počet pokladní na 4.</w:t>
      </w:r>
      <w:r w:rsidR="00FC0AEF">
        <w:t xml:space="preserve"> V tomto prípade</w:t>
      </w:r>
      <w:r w:rsidR="00710E7E">
        <w:t xml:space="preserve"> sme sa pre oba meraná ukazovatele dostali pod požadované hodnoty. Konkrétne priemerný čas v predajni je 23,784 minút a priemerný čas v rade pred automatom je 1262 minút.</w:t>
      </w:r>
    </w:p>
    <w:p w14:paraId="40E7080F" w14:textId="460C14E4" w:rsidR="002639F3" w:rsidRDefault="002639F3" w:rsidP="003727C0">
      <w:r>
        <w:t>Následne sme ešte skúsili vykonať ďalšie experimenty postupným pridávaním obslužných miest a pokladní.</w:t>
      </w:r>
      <w:r w:rsidR="004E0BFB">
        <w:t xml:space="preserve"> V prípadoch pre počet obslužných miest 14 a 15 pri počte pokladní 3 je vidieť, že celkový čas v predajni je nad hranicou 25 minút. Takže tieto prípady nespĺňajú požiadavky</w:t>
      </w:r>
      <w:r w:rsidR="00191E01">
        <w:t>.</w:t>
      </w:r>
    </w:p>
    <w:p w14:paraId="49805769" w14:textId="3911A830" w:rsidR="00191E01" w:rsidRDefault="00191E01" w:rsidP="003727C0">
      <w:r>
        <w:t>V prípadoch pre počet obslužných miest 14 a 15 pri počte pokladní nastaveného na 4 sú v oboch prípadoch takmer rovnaké výsledky, a to priemerný čas v predajni na úrovni 22,6 minút a priemerný čas v rade pred automatom na úrovni 1,15 minúty.</w:t>
      </w:r>
      <w:r w:rsidR="00B6179E">
        <w:t xml:space="preserve"> Pri daných výsledkoch, môžeme aj tieto 2 konfigurácie považovať za korektné.</w:t>
      </w:r>
    </w:p>
    <w:p w14:paraId="4C0CB028" w14:textId="4C78C8C1" w:rsidR="00B80425" w:rsidRDefault="00B80425" w:rsidP="003727C0">
      <w:r>
        <w:t>Posledný experiment bol vykonaný s nastaveniami počet pokladní na 8 a počet obslužných miest na 25</w:t>
      </w:r>
      <w:r w:rsidR="002834B6">
        <w:t>. Bol zvolený pre zistenie, či sa s výrazným navýšením počtom aj viditeľnejšie zlepšia priemerné časy. V tomto prípade nie. Celkový čas sa zlepšil oproti predošlým iba zhruba o 1,5 minúty a čas pred automatom iba o zhruba 0,02 minúty.</w:t>
      </w:r>
    </w:p>
    <w:p w14:paraId="4C2C3273" w14:textId="26E1F091" w:rsidR="0070638B" w:rsidRDefault="0070638B" w:rsidP="003727C0">
      <w:r>
        <w:t>Ďalšie experimenty už neboli vykonávané, keďže priemerné časy sa stabilizovali a pridávaním ďalších obslužných miest by nebol moc priestor na zlepšenie</w:t>
      </w:r>
      <w:r w:rsidR="00602CF3">
        <w:t>.</w:t>
      </w:r>
    </w:p>
    <w:p w14:paraId="6D35E201" w14:textId="127CDA94" w:rsidR="00020668" w:rsidRDefault="00020668" w:rsidP="00020668">
      <w:pPr>
        <w:pStyle w:val="Nadpis2"/>
      </w:pPr>
      <w:bookmarkStart w:id="64" w:name="_Toc163543961"/>
      <w:r>
        <w:t>Odporúčania</w:t>
      </w:r>
      <w:bookmarkEnd w:id="64"/>
    </w:p>
    <w:p w14:paraId="3E29E282" w14:textId="77777777" w:rsidR="0031168A" w:rsidRDefault="0070638B" w:rsidP="0070638B">
      <w:r>
        <w:t>Na základe vyhodnotenia jednotlivých experimentov</w:t>
      </w:r>
      <w:r w:rsidR="0031168A">
        <w:t xml:space="preserve"> sme usúdili, že najlepšia kombinácia pre predajňu bude 13 obslužných miest a 4 pokladne. </w:t>
      </w:r>
    </w:p>
    <w:p w14:paraId="3EAD85F2" w14:textId="2B03719A" w:rsidR="0070638B" w:rsidRDefault="0031168A" w:rsidP="0070638B">
      <w:r>
        <w:t xml:space="preserve">Aj keď niektoré ďalšie kombinácie vykazovali jemne lepšie výsledky, tak si môžeme všimnúť, že navýšenie počtu zamestnancov by aj tak neviedlo ku viacerým obslúženým zákazníkom, a tým pádom ku potencionálne väčšiemu zisku. Pri všetkých prístupných kombináciách je počet obslúžených zákazníkov na úrovni 239. To je vďaka tomu, že zóna pre čakanie na obsluhu má kapacitu iba 9 zákazníkov a s tým nespraví nič ani navýšenie počtu zamestnancov. </w:t>
      </w:r>
    </w:p>
    <w:p w14:paraId="1AC9D51E" w14:textId="0382FF06" w:rsidR="0031168A" w:rsidRPr="0070638B" w:rsidRDefault="0031168A" w:rsidP="0070638B">
      <w:r>
        <w:t>V našom prípade by nárast počtu zamestnancov znamenal iba dodatočné náklady, takže odporúčaním je 13 obslužných miest a 4 pokladne.</w:t>
      </w:r>
    </w:p>
    <w:p w14:paraId="7E0FEC40" w14:textId="77777777" w:rsidR="003F2590" w:rsidRDefault="003F2590">
      <w:pPr>
        <w:spacing w:after="160" w:line="259" w:lineRule="auto"/>
        <w:mirrorIndents w:val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14:paraId="5DB059E8" w14:textId="36D0A9D4" w:rsidR="009D0806" w:rsidRDefault="009D0806" w:rsidP="009D0806">
      <w:pPr>
        <w:pStyle w:val="Nadpis1"/>
        <w:numPr>
          <w:ilvl w:val="0"/>
          <w:numId w:val="0"/>
        </w:numPr>
      </w:pPr>
      <w:bookmarkStart w:id="65" w:name="_Toc163543962"/>
      <w:r>
        <w:lastRenderedPageBreak/>
        <w:t>Záver</w:t>
      </w:r>
      <w:bookmarkEnd w:id="65"/>
    </w:p>
    <w:p w14:paraId="172BC810" w14:textId="57176556" w:rsidR="003F2590" w:rsidRDefault="003F2590" w:rsidP="003F2590">
      <w:r>
        <w:t xml:space="preserve">V tejto semestrálnej práci sme vypracovali </w:t>
      </w:r>
      <w:proofErr w:type="spellStart"/>
      <w:r>
        <w:t>udalostne</w:t>
      </w:r>
      <w:proofErr w:type="spellEnd"/>
      <w:r>
        <w:t xml:space="preserve"> orientovaný simulačný model predajne spoločnosti </w:t>
      </w:r>
      <w:r w:rsidRPr="003F2590">
        <w:rPr>
          <w:rStyle w:val="Zvraznenie"/>
        </w:rPr>
        <w:t>Elektrokomponenty</w:t>
      </w:r>
      <w:r>
        <w:t>. Tento model bol návrhovo a implementačne komplexný, zahŕňajúci všetky hlavné aspekty predajného procesu, ako sú príchod zákazníkov, vydávanie poradových čísiel, obsluha zákazníkov na rôznych typoch miest a platenie na pokladniach.</w:t>
      </w:r>
    </w:p>
    <w:p w14:paraId="1A00F757" w14:textId="05A6C723" w:rsidR="003F2590" w:rsidRPr="003F2590" w:rsidRDefault="003F2590" w:rsidP="003F2590">
      <w:r>
        <w:t>S cieľom optimalizovať čas strávený zákazníkom v predajni a čas čakania v rade pred automatom sme vykonali sériu experimentov. Na základe týchto experimentov sme identifikovali optimálny počet pokladní a obslužných miest, ktoré zabezpečujú poskytovanie služieb na požadovanej úrovni s čo najmenšími nákladmi na pracovnú silu</w:t>
      </w:r>
    </w:p>
    <w:sectPr w:rsidR="003F2590" w:rsidRPr="003F2590" w:rsidSect="00F7158D">
      <w:footerReference w:type="default" r:id="rId25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42E90" w14:textId="77777777" w:rsidR="00F7158D" w:rsidRDefault="00F7158D" w:rsidP="00A83512">
      <w:pPr>
        <w:spacing w:after="0"/>
      </w:pPr>
      <w:r>
        <w:separator/>
      </w:r>
    </w:p>
  </w:endnote>
  <w:endnote w:type="continuationSeparator" w:id="0">
    <w:p w14:paraId="79F0609C" w14:textId="77777777" w:rsidR="00F7158D" w:rsidRDefault="00F7158D" w:rsidP="00A83512">
      <w:pPr>
        <w:spacing w:after="0"/>
      </w:pPr>
      <w:r>
        <w:continuationSeparator/>
      </w:r>
    </w:p>
  </w:endnote>
  <w:endnote w:type="continuationNotice" w:id="1">
    <w:p w14:paraId="30973643" w14:textId="77777777" w:rsidR="00F7158D" w:rsidRDefault="00F7158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082294"/>
      <w:docPartObj>
        <w:docPartGallery w:val="Page Numbers (Bottom of Page)"/>
        <w:docPartUnique/>
      </w:docPartObj>
    </w:sdtPr>
    <w:sdtContent>
      <w:p w14:paraId="4EAE3236" w14:textId="0088089D" w:rsidR="00E11CD6" w:rsidRDefault="00E11CD6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D17C10" w14:textId="77777777" w:rsidR="00E11CD6" w:rsidRDefault="00E11CD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D4246" w14:textId="77777777" w:rsidR="00F7158D" w:rsidRDefault="00F7158D" w:rsidP="00A83512">
      <w:pPr>
        <w:spacing w:after="0"/>
      </w:pPr>
      <w:r>
        <w:separator/>
      </w:r>
    </w:p>
  </w:footnote>
  <w:footnote w:type="continuationSeparator" w:id="0">
    <w:p w14:paraId="10A5EFFA" w14:textId="77777777" w:rsidR="00F7158D" w:rsidRDefault="00F7158D" w:rsidP="00A83512">
      <w:pPr>
        <w:spacing w:after="0"/>
      </w:pPr>
      <w:r>
        <w:continuationSeparator/>
      </w:r>
    </w:p>
  </w:footnote>
  <w:footnote w:type="continuationNotice" w:id="1">
    <w:p w14:paraId="56DB3528" w14:textId="77777777" w:rsidR="00F7158D" w:rsidRDefault="00F7158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0A3E"/>
    <w:multiLevelType w:val="hybridMultilevel"/>
    <w:tmpl w:val="F1B41F06"/>
    <w:lvl w:ilvl="0" w:tplc="231A285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3C3B1B"/>
    <w:multiLevelType w:val="hybridMultilevel"/>
    <w:tmpl w:val="ED045058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314A95"/>
    <w:multiLevelType w:val="hybridMultilevel"/>
    <w:tmpl w:val="FE886F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035ED"/>
    <w:multiLevelType w:val="hybridMultilevel"/>
    <w:tmpl w:val="0EA412C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EB48D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36E7EE0"/>
    <w:multiLevelType w:val="hybridMultilevel"/>
    <w:tmpl w:val="AC3860E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D130D2"/>
    <w:multiLevelType w:val="hybridMultilevel"/>
    <w:tmpl w:val="4278743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25B96732"/>
    <w:multiLevelType w:val="hybridMultilevel"/>
    <w:tmpl w:val="74F4357A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6A25342"/>
    <w:multiLevelType w:val="hybridMultilevel"/>
    <w:tmpl w:val="B3400EF8"/>
    <w:lvl w:ilvl="0" w:tplc="70D632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443367"/>
    <w:multiLevelType w:val="hybridMultilevel"/>
    <w:tmpl w:val="437074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A1B6F"/>
    <w:multiLevelType w:val="hybridMultilevel"/>
    <w:tmpl w:val="A24475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F3458"/>
    <w:multiLevelType w:val="multilevel"/>
    <w:tmpl w:val="FB766E3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7E51994"/>
    <w:multiLevelType w:val="hybridMultilevel"/>
    <w:tmpl w:val="01D230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408DC"/>
    <w:multiLevelType w:val="hybridMultilevel"/>
    <w:tmpl w:val="221847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73C97"/>
    <w:multiLevelType w:val="hybridMultilevel"/>
    <w:tmpl w:val="AB86CAB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C25CA"/>
    <w:multiLevelType w:val="hybridMultilevel"/>
    <w:tmpl w:val="DB46BF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C3A20"/>
    <w:multiLevelType w:val="hybridMultilevel"/>
    <w:tmpl w:val="4B3EF27A"/>
    <w:lvl w:ilvl="0" w:tplc="FA9A845E">
      <w:start w:val="1"/>
      <w:numFmt w:val="lowerRoman"/>
      <w:pStyle w:val="Nadpis5"/>
      <w:lvlText w:val="%1."/>
      <w:lvlJc w:val="righ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16903"/>
    <w:multiLevelType w:val="hybridMultilevel"/>
    <w:tmpl w:val="C774673A"/>
    <w:lvl w:ilvl="0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50F05D7A"/>
    <w:multiLevelType w:val="hybridMultilevel"/>
    <w:tmpl w:val="1B1A0A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B32CC"/>
    <w:multiLevelType w:val="hybridMultilevel"/>
    <w:tmpl w:val="D88E4084"/>
    <w:lvl w:ilvl="0" w:tplc="6BA62F46">
      <w:start w:val="1"/>
      <w:numFmt w:val="lowerLetter"/>
      <w:pStyle w:val="Nadpis4"/>
      <w:lvlText w:val="%1."/>
      <w:lvlJc w:val="left"/>
      <w:pPr>
        <w:ind w:left="1776" w:hanging="360"/>
      </w:pPr>
      <w:rPr>
        <w:b/>
        <w:bCs w:val="0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6B806C37"/>
    <w:multiLevelType w:val="hybridMultilevel"/>
    <w:tmpl w:val="A13E5CD8"/>
    <w:lvl w:ilvl="0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7979740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B1119D4"/>
    <w:multiLevelType w:val="hybridMultilevel"/>
    <w:tmpl w:val="462EBFDA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17949296">
    <w:abstractNumId w:val="11"/>
  </w:num>
  <w:num w:numId="2" w16cid:durableId="1060595956">
    <w:abstractNumId w:val="7"/>
  </w:num>
  <w:num w:numId="3" w16cid:durableId="1980644026">
    <w:abstractNumId w:val="19"/>
    <w:lvlOverride w:ilvl="0">
      <w:startOverride w:val="1"/>
    </w:lvlOverride>
  </w:num>
  <w:num w:numId="4" w16cid:durableId="180903433">
    <w:abstractNumId w:val="19"/>
    <w:lvlOverride w:ilvl="0">
      <w:startOverride w:val="1"/>
    </w:lvlOverride>
  </w:num>
  <w:num w:numId="5" w16cid:durableId="1698315412">
    <w:abstractNumId w:val="19"/>
    <w:lvlOverride w:ilvl="0">
      <w:startOverride w:val="1"/>
    </w:lvlOverride>
  </w:num>
  <w:num w:numId="6" w16cid:durableId="2054230686">
    <w:abstractNumId w:val="19"/>
    <w:lvlOverride w:ilvl="0">
      <w:startOverride w:val="1"/>
    </w:lvlOverride>
  </w:num>
  <w:num w:numId="7" w16cid:durableId="1980107063">
    <w:abstractNumId w:val="19"/>
  </w:num>
  <w:num w:numId="8" w16cid:durableId="205141245">
    <w:abstractNumId w:val="19"/>
    <w:lvlOverride w:ilvl="0">
      <w:startOverride w:val="1"/>
    </w:lvlOverride>
  </w:num>
  <w:num w:numId="9" w16cid:durableId="506212734">
    <w:abstractNumId w:val="19"/>
    <w:lvlOverride w:ilvl="0">
      <w:startOverride w:val="1"/>
    </w:lvlOverride>
  </w:num>
  <w:num w:numId="10" w16cid:durableId="1920598477">
    <w:abstractNumId w:val="19"/>
    <w:lvlOverride w:ilvl="0">
      <w:startOverride w:val="1"/>
    </w:lvlOverride>
  </w:num>
  <w:num w:numId="11" w16cid:durableId="1179202542">
    <w:abstractNumId w:val="19"/>
    <w:lvlOverride w:ilvl="0">
      <w:startOverride w:val="1"/>
    </w:lvlOverride>
  </w:num>
  <w:num w:numId="12" w16cid:durableId="1798527999">
    <w:abstractNumId w:val="21"/>
  </w:num>
  <w:num w:numId="13" w16cid:durableId="1723090793">
    <w:abstractNumId w:val="0"/>
  </w:num>
  <w:num w:numId="14" w16cid:durableId="1854683962">
    <w:abstractNumId w:val="4"/>
  </w:num>
  <w:num w:numId="15" w16cid:durableId="590360677">
    <w:abstractNumId w:val="16"/>
  </w:num>
  <w:num w:numId="16" w16cid:durableId="656887261">
    <w:abstractNumId w:val="14"/>
  </w:num>
  <w:num w:numId="17" w16cid:durableId="2106000196">
    <w:abstractNumId w:val="19"/>
    <w:lvlOverride w:ilvl="0">
      <w:startOverride w:val="1"/>
    </w:lvlOverride>
  </w:num>
  <w:num w:numId="18" w16cid:durableId="1898086127">
    <w:abstractNumId w:val="19"/>
    <w:lvlOverride w:ilvl="0">
      <w:startOverride w:val="1"/>
    </w:lvlOverride>
  </w:num>
  <w:num w:numId="19" w16cid:durableId="1353339852">
    <w:abstractNumId w:val="3"/>
  </w:num>
  <w:num w:numId="20" w16cid:durableId="1994748685">
    <w:abstractNumId w:val="6"/>
  </w:num>
  <w:num w:numId="21" w16cid:durableId="1470437214">
    <w:abstractNumId w:val="19"/>
    <w:lvlOverride w:ilvl="0">
      <w:startOverride w:val="1"/>
    </w:lvlOverride>
  </w:num>
  <w:num w:numId="22" w16cid:durableId="1592814681">
    <w:abstractNumId w:val="20"/>
  </w:num>
  <w:num w:numId="23" w16cid:durableId="1607542555">
    <w:abstractNumId w:val="5"/>
  </w:num>
  <w:num w:numId="24" w16cid:durableId="1889797339">
    <w:abstractNumId w:val="17"/>
  </w:num>
  <w:num w:numId="25" w16cid:durableId="1057434567">
    <w:abstractNumId w:val="19"/>
    <w:lvlOverride w:ilvl="0">
      <w:startOverride w:val="1"/>
    </w:lvlOverride>
  </w:num>
  <w:num w:numId="26" w16cid:durableId="763259611">
    <w:abstractNumId w:val="19"/>
    <w:lvlOverride w:ilvl="0">
      <w:startOverride w:val="1"/>
    </w:lvlOverride>
  </w:num>
  <w:num w:numId="27" w16cid:durableId="290091659">
    <w:abstractNumId w:val="8"/>
  </w:num>
  <w:num w:numId="28" w16cid:durableId="246693493">
    <w:abstractNumId w:val="1"/>
  </w:num>
  <w:num w:numId="29" w16cid:durableId="938216621">
    <w:abstractNumId w:val="19"/>
    <w:lvlOverride w:ilvl="0">
      <w:startOverride w:val="1"/>
    </w:lvlOverride>
  </w:num>
  <w:num w:numId="30" w16cid:durableId="74397742">
    <w:abstractNumId w:val="19"/>
    <w:lvlOverride w:ilvl="0">
      <w:startOverride w:val="1"/>
    </w:lvlOverride>
  </w:num>
  <w:num w:numId="31" w16cid:durableId="193614904">
    <w:abstractNumId w:val="19"/>
    <w:lvlOverride w:ilvl="0">
      <w:startOverride w:val="1"/>
    </w:lvlOverride>
  </w:num>
  <w:num w:numId="32" w16cid:durableId="1042317225">
    <w:abstractNumId w:val="19"/>
    <w:lvlOverride w:ilvl="0">
      <w:startOverride w:val="1"/>
    </w:lvlOverride>
  </w:num>
  <w:num w:numId="33" w16cid:durableId="1787776258">
    <w:abstractNumId w:val="19"/>
    <w:lvlOverride w:ilvl="0">
      <w:startOverride w:val="1"/>
    </w:lvlOverride>
  </w:num>
  <w:num w:numId="34" w16cid:durableId="1738358380">
    <w:abstractNumId w:val="19"/>
    <w:lvlOverride w:ilvl="0">
      <w:startOverride w:val="1"/>
    </w:lvlOverride>
  </w:num>
  <w:num w:numId="35" w16cid:durableId="2064477825">
    <w:abstractNumId w:val="9"/>
  </w:num>
  <w:num w:numId="36" w16cid:durableId="1061555837">
    <w:abstractNumId w:val="22"/>
  </w:num>
  <w:num w:numId="37" w16cid:durableId="1215779065">
    <w:abstractNumId w:val="2"/>
  </w:num>
  <w:num w:numId="38" w16cid:durableId="1760982325">
    <w:abstractNumId w:val="13"/>
  </w:num>
  <w:num w:numId="39" w16cid:durableId="1962610306">
    <w:abstractNumId w:val="15"/>
  </w:num>
  <w:num w:numId="40" w16cid:durableId="1504736825">
    <w:abstractNumId w:val="10"/>
  </w:num>
  <w:num w:numId="41" w16cid:durableId="1515456497">
    <w:abstractNumId w:val="18"/>
  </w:num>
  <w:num w:numId="42" w16cid:durableId="666908556">
    <w:abstractNumId w:val="12"/>
  </w:num>
  <w:num w:numId="43" w16cid:durableId="1796867585">
    <w:abstractNumId w:val="19"/>
    <w:lvlOverride w:ilvl="0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0C"/>
    <w:rsid w:val="00000658"/>
    <w:rsid w:val="00000F29"/>
    <w:rsid w:val="0000173B"/>
    <w:rsid w:val="00001E85"/>
    <w:rsid w:val="00003D38"/>
    <w:rsid w:val="000072C8"/>
    <w:rsid w:val="000077AA"/>
    <w:rsid w:val="00007C87"/>
    <w:rsid w:val="00011591"/>
    <w:rsid w:val="00013C90"/>
    <w:rsid w:val="00014522"/>
    <w:rsid w:val="000158B3"/>
    <w:rsid w:val="00016218"/>
    <w:rsid w:val="00016415"/>
    <w:rsid w:val="000166B3"/>
    <w:rsid w:val="00017021"/>
    <w:rsid w:val="00017312"/>
    <w:rsid w:val="00020668"/>
    <w:rsid w:val="00020733"/>
    <w:rsid w:val="00021018"/>
    <w:rsid w:val="000220FE"/>
    <w:rsid w:val="0002216A"/>
    <w:rsid w:val="00024D4A"/>
    <w:rsid w:val="00024D7A"/>
    <w:rsid w:val="0002516F"/>
    <w:rsid w:val="00030173"/>
    <w:rsid w:val="00031467"/>
    <w:rsid w:val="00031686"/>
    <w:rsid w:val="00031DC4"/>
    <w:rsid w:val="00032641"/>
    <w:rsid w:val="00032A41"/>
    <w:rsid w:val="00032FD1"/>
    <w:rsid w:val="00033224"/>
    <w:rsid w:val="00033811"/>
    <w:rsid w:val="0003405C"/>
    <w:rsid w:val="000346F3"/>
    <w:rsid w:val="00034FC8"/>
    <w:rsid w:val="00035C60"/>
    <w:rsid w:val="000361EC"/>
    <w:rsid w:val="00040A24"/>
    <w:rsid w:val="00040AE6"/>
    <w:rsid w:val="00043411"/>
    <w:rsid w:val="00044933"/>
    <w:rsid w:val="000452F4"/>
    <w:rsid w:val="0004667F"/>
    <w:rsid w:val="0004711E"/>
    <w:rsid w:val="00051BCE"/>
    <w:rsid w:val="00051E33"/>
    <w:rsid w:val="00053B7F"/>
    <w:rsid w:val="00054859"/>
    <w:rsid w:val="00055914"/>
    <w:rsid w:val="00057334"/>
    <w:rsid w:val="00062BC0"/>
    <w:rsid w:val="000637FF"/>
    <w:rsid w:val="00063EF2"/>
    <w:rsid w:val="00064268"/>
    <w:rsid w:val="00064355"/>
    <w:rsid w:val="00064554"/>
    <w:rsid w:val="00064D41"/>
    <w:rsid w:val="00065092"/>
    <w:rsid w:val="00065817"/>
    <w:rsid w:val="000662E4"/>
    <w:rsid w:val="0007175F"/>
    <w:rsid w:val="00072121"/>
    <w:rsid w:val="000721A6"/>
    <w:rsid w:val="00075565"/>
    <w:rsid w:val="00075B7A"/>
    <w:rsid w:val="00080C1E"/>
    <w:rsid w:val="0008202F"/>
    <w:rsid w:val="00082931"/>
    <w:rsid w:val="00083AAC"/>
    <w:rsid w:val="00085209"/>
    <w:rsid w:val="000871A8"/>
    <w:rsid w:val="00087FDF"/>
    <w:rsid w:val="000901CE"/>
    <w:rsid w:val="00091742"/>
    <w:rsid w:val="00091AB3"/>
    <w:rsid w:val="00093949"/>
    <w:rsid w:val="00093C56"/>
    <w:rsid w:val="00093F70"/>
    <w:rsid w:val="000945F0"/>
    <w:rsid w:val="00094642"/>
    <w:rsid w:val="000951F8"/>
    <w:rsid w:val="00095600"/>
    <w:rsid w:val="000A0F0F"/>
    <w:rsid w:val="000A1058"/>
    <w:rsid w:val="000A1170"/>
    <w:rsid w:val="000A2608"/>
    <w:rsid w:val="000A2DC3"/>
    <w:rsid w:val="000A37C1"/>
    <w:rsid w:val="000A385C"/>
    <w:rsid w:val="000A4F5D"/>
    <w:rsid w:val="000A5611"/>
    <w:rsid w:val="000B1FD1"/>
    <w:rsid w:val="000B2579"/>
    <w:rsid w:val="000B37FA"/>
    <w:rsid w:val="000B4098"/>
    <w:rsid w:val="000B42A5"/>
    <w:rsid w:val="000B4802"/>
    <w:rsid w:val="000B6A4A"/>
    <w:rsid w:val="000B6C7F"/>
    <w:rsid w:val="000C0135"/>
    <w:rsid w:val="000C0326"/>
    <w:rsid w:val="000C1871"/>
    <w:rsid w:val="000C1DED"/>
    <w:rsid w:val="000C23D2"/>
    <w:rsid w:val="000C34BA"/>
    <w:rsid w:val="000C38CF"/>
    <w:rsid w:val="000C51AC"/>
    <w:rsid w:val="000C74E3"/>
    <w:rsid w:val="000C7B03"/>
    <w:rsid w:val="000D019D"/>
    <w:rsid w:val="000D1D8B"/>
    <w:rsid w:val="000D275A"/>
    <w:rsid w:val="000D284F"/>
    <w:rsid w:val="000D3A01"/>
    <w:rsid w:val="000D54ED"/>
    <w:rsid w:val="000D6021"/>
    <w:rsid w:val="000D7F6F"/>
    <w:rsid w:val="000E1893"/>
    <w:rsid w:val="000E26EE"/>
    <w:rsid w:val="000E3654"/>
    <w:rsid w:val="000E38DD"/>
    <w:rsid w:val="000E43A7"/>
    <w:rsid w:val="000E49BD"/>
    <w:rsid w:val="000E5645"/>
    <w:rsid w:val="000E5981"/>
    <w:rsid w:val="000F1AE3"/>
    <w:rsid w:val="000F266D"/>
    <w:rsid w:val="000F303B"/>
    <w:rsid w:val="000F4529"/>
    <w:rsid w:val="000F4934"/>
    <w:rsid w:val="000F5D73"/>
    <w:rsid w:val="000F78AE"/>
    <w:rsid w:val="00100943"/>
    <w:rsid w:val="00100AC8"/>
    <w:rsid w:val="00103A4E"/>
    <w:rsid w:val="00103AA7"/>
    <w:rsid w:val="00103D31"/>
    <w:rsid w:val="00103D3F"/>
    <w:rsid w:val="00103F24"/>
    <w:rsid w:val="001059F5"/>
    <w:rsid w:val="00110120"/>
    <w:rsid w:val="00110124"/>
    <w:rsid w:val="00110C2B"/>
    <w:rsid w:val="001137E4"/>
    <w:rsid w:val="00114C85"/>
    <w:rsid w:val="00115411"/>
    <w:rsid w:val="00116732"/>
    <w:rsid w:val="00116E08"/>
    <w:rsid w:val="0012024E"/>
    <w:rsid w:val="0012043C"/>
    <w:rsid w:val="00121B94"/>
    <w:rsid w:val="00121F36"/>
    <w:rsid w:val="00122A25"/>
    <w:rsid w:val="0012468A"/>
    <w:rsid w:val="00124846"/>
    <w:rsid w:val="00126E93"/>
    <w:rsid w:val="00127060"/>
    <w:rsid w:val="00127723"/>
    <w:rsid w:val="0013182B"/>
    <w:rsid w:val="0013216F"/>
    <w:rsid w:val="00133347"/>
    <w:rsid w:val="00133A7C"/>
    <w:rsid w:val="001349D0"/>
    <w:rsid w:val="00136125"/>
    <w:rsid w:val="001368D9"/>
    <w:rsid w:val="001373D2"/>
    <w:rsid w:val="00140100"/>
    <w:rsid w:val="00140582"/>
    <w:rsid w:val="00141908"/>
    <w:rsid w:val="0014289A"/>
    <w:rsid w:val="00143B9A"/>
    <w:rsid w:val="00144272"/>
    <w:rsid w:val="00145087"/>
    <w:rsid w:val="001461EF"/>
    <w:rsid w:val="00146912"/>
    <w:rsid w:val="00147DE2"/>
    <w:rsid w:val="00152E16"/>
    <w:rsid w:val="00162C83"/>
    <w:rsid w:val="00163D5D"/>
    <w:rsid w:val="001642A2"/>
    <w:rsid w:val="00164D81"/>
    <w:rsid w:val="001651ED"/>
    <w:rsid w:val="001656EC"/>
    <w:rsid w:val="00166038"/>
    <w:rsid w:val="0016657B"/>
    <w:rsid w:val="001679BA"/>
    <w:rsid w:val="00167DF9"/>
    <w:rsid w:val="001705A3"/>
    <w:rsid w:val="00171923"/>
    <w:rsid w:val="00172280"/>
    <w:rsid w:val="00172ECE"/>
    <w:rsid w:val="00173D66"/>
    <w:rsid w:val="0017460B"/>
    <w:rsid w:val="00174885"/>
    <w:rsid w:val="00175833"/>
    <w:rsid w:val="001817BE"/>
    <w:rsid w:val="00182A59"/>
    <w:rsid w:val="0018397E"/>
    <w:rsid w:val="00185765"/>
    <w:rsid w:val="00185F61"/>
    <w:rsid w:val="001868C3"/>
    <w:rsid w:val="00191076"/>
    <w:rsid w:val="00191E01"/>
    <w:rsid w:val="00193EDA"/>
    <w:rsid w:val="00193F3D"/>
    <w:rsid w:val="00195151"/>
    <w:rsid w:val="0019563E"/>
    <w:rsid w:val="0019566C"/>
    <w:rsid w:val="0019691F"/>
    <w:rsid w:val="00196F12"/>
    <w:rsid w:val="00197542"/>
    <w:rsid w:val="001A113D"/>
    <w:rsid w:val="001A3C33"/>
    <w:rsid w:val="001A4C9B"/>
    <w:rsid w:val="001A56B9"/>
    <w:rsid w:val="001A576A"/>
    <w:rsid w:val="001B0373"/>
    <w:rsid w:val="001B08A5"/>
    <w:rsid w:val="001B267D"/>
    <w:rsid w:val="001B26BC"/>
    <w:rsid w:val="001B2795"/>
    <w:rsid w:val="001B3C18"/>
    <w:rsid w:val="001B4BB3"/>
    <w:rsid w:val="001B503E"/>
    <w:rsid w:val="001B596A"/>
    <w:rsid w:val="001B5FC4"/>
    <w:rsid w:val="001B6373"/>
    <w:rsid w:val="001B7EC6"/>
    <w:rsid w:val="001C07E5"/>
    <w:rsid w:val="001C3FE7"/>
    <w:rsid w:val="001C4208"/>
    <w:rsid w:val="001C5E80"/>
    <w:rsid w:val="001C7127"/>
    <w:rsid w:val="001D17C0"/>
    <w:rsid w:val="001D19AD"/>
    <w:rsid w:val="001D1D33"/>
    <w:rsid w:val="001D2006"/>
    <w:rsid w:val="001D473F"/>
    <w:rsid w:val="001D4946"/>
    <w:rsid w:val="001D7672"/>
    <w:rsid w:val="001E08D2"/>
    <w:rsid w:val="001E1B7F"/>
    <w:rsid w:val="001E288D"/>
    <w:rsid w:val="001E3196"/>
    <w:rsid w:val="001E3EB8"/>
    <w:rsid w:val="001E6311"/>
    <w:rsid w:val="001E6E71"/>
    <w:rsid w:val="001E7763"/>
    <w:rsid w:val="001E7AF2"/>
    <w:rsid w:val="001F0EA8"/>
    <w:rsid w:val="001F1217"/>
    <w:rsid w:val="001F148C"/>
    <w:rsid w:val="001F217F"/>
    <w:rsid w:val="001F22B0"/>
    <w:rsid w:val="001F28AB"/>
    <w:rsid w:val="001F439E"/>
    <w:rsid w:val="001F5507"/>
    <w:rsid w:val="001F568B"/>
    <w:rsid w:val="001F66BC"/>
    <w:rsid w:val="001F6E0B"/>
    <w:rsid w:val="002006F0"/>
    <w:rsid w:val="00201EBD"/>
    <w:rsid w:val="002028A8"/>
    <w:rsid w:val="002033E0"/>
    <w:rsid w:val="00203A65"/>
    <w:rsid w:val="002042F4"/>
    <w:rsid w:val="00206944"/>
    <w:rsid w:val="00206E3F"/>
    <w:rsid w:val="00207009"/>
    <w:rsid w:val="00207D3B"/>
    <w:rsid w:val="00211B3F"/>
    <w:rsid w:val="002120D8"/>
    <w:rsid w:val="0021275A"/>
    <w:rsid w:val="00213B29"/>
    <w:rsid w:val="0021586A"/>
    <w:rsid w:val="00217A49"/>
    <w:rsid w:val="0022091D"/>
    <w:rsid w:val="00224262"/>
    <w:rsid w:val="00224DA3"/>
    <w:rsid w:val="00225078"/>
    <w:rsid w:val="00225289"/>
    <w:rsid w:val="00225B43"/>
    <w:rsid w:val="00226233"/>
    <w:rsid w:val="0023000F"/>
    <w:rsid w:val="0023050D"/>
    <w:rsid w:val="002325C2"/>
    <w:rsid w:val="00233AF4"/>
    <w:rsid w:val="00233D2D"/>
    <w:rsid w:val="00233E75"/>
    <w:rsid w:val="00235DD3"/>
    <w:rsid w:val="00236BF6"/>
    <w:rsid w:val="002375FB"/>
    <w:rsid w:val="002412BC"/>
    <w:rsid w:val="00242D6C"/>
    <w:rsid w:val="00244695"/>
    <w:rsid w:val="00244840"/>
    <w:rsid w:val="00245B48"/>
    <w:rsid w:val="00245E58"/>
    <w:rsid w:val="00246EFC"/>
    <w:rsid w:val="00247431"/>
    <w:rsid w:val="00247C15"/>
    <w:rsid w:val="00250606"/>
    <w:rsid w:val="002517FF"/>
    <w:rsid w:val="002530ED"/>
    <w:rsid w:val="0025495A"/>
    <w:rsid w:val="00255BC0"/>
    <w:rsid w:val="00257086"/>
    <w:rsid w:val="00260950"/>
    <w:rsid w:val="00262FBA"/>
    <w:rsid w:val="002631D7"/>
    <w:rsid w:val="0026331A"/>
    <w:rsid w:val="00263719"/>
    <w:rsid w:val="002639F3"/>
    <w:rsid w:val="002641C7"/>
    <w:rsid w:val="002642A9"/>
    <w:rsid w:val="002644BD"/>
    <w:rsid w:val="00264569"/>
    <w:rsid w:val="00264825"/>
    <w:rsid w:val="002651FD"/>
    <w:rsid w:val="00265945"/>
    <w:rsid w:val="00265D3E"/>
    <w:rsid w:val="00267074"/>
    <w:rsid w:val="0026710A"/>
    <w:rsid w:val="002679CA"/>
    <w:rsid w:val="002715A7"/>
    <w:rsid w:val="00274941"/>
    <w:rsid w:val="002750A5"/>
    <w:rsid w:val="00275144"/>
    <w:rsid w:val="00275ADF"/>
    <w:rsid w:val="00276D2E"/>
    <w:rsid w:val="002777CB"/>
    <w:rsid w:val="00280581"/>
    <w:rsid w:val="0028091C"/>
    <w:rsid w:val="00282319"/>
    <w:rsid w:val="00282DCA"/>
    <w:rsid w:val="002834B6"/>
    <w:rsid w:val="00286A5C"/>
    <w:rsid w:val="00286CC9"/>
    <w:rsid w:val="002879ED"/>
    <w:rsid w:val="00290249"/>
    <w:rsid w:val="00291B44"/>
    <w:rsid w:val="00292722"/>
    <w:rsid w:val="00292E4C"/>
    <w:rsid w:val="00293EE6"/>
    <w:rsid w:val="00295115"/>
    <w:rsid w:val="00297495"/>
    <w:rsid w:val="002A053F"/>
    <w:rsid w:val="002A2744"/>
    <w:rsid w:val="002A4E7B"/>
    <w:rsid w:val="002A541C"/>
    <w:rsid w:val="002B0D45"/>
    <w:rsid w:val="002B16A8"/>
    <w:rsid w:val="002B1E8F"/>
    <w:rsid w:val="002B27B8"/>
    <w:rsid w:val="002B2BC5"/>
    <w:rsid w:val="002B395F"/>
    <w:rsid w:val="002B39A4"/>
    <w:rsid w:val="002B56B0"/>
    <w:rsid w:val="002B5E18"/>
    <w:rsid w:val="002B6ABB"/>
    <w:rsid w:val="002C0DF1"/>
    <w:rsid w:val="002C1763"/>
    <w:rsid w:val="002C345B"/>
    <w:rsid w:val="002C3B76"/>
    <w:rsid w:val="002C6ABB"/>
    <w:rsid w:val="002D0859"/>
    <w:rsid w:val="002D191B"/>
    <w:rsid w:val="002D3F98"/>
    <w:rsid w:val="002D405E"/>
    <w:rsid w:val="002D457F"/>
    <w:rsid w:val="002D56D4"/>
    <w:rsid w:val="002D636A"/>
    <w:rsid w:val="002D71FE"/>
    <w:rsid w:val="002D740E"/>
    <w:rsid w:val="002D7D34"/>
    <w:rsid w:val="002E0E6E"/>
    <w:rsid w:val="002E1EBA"/>
    <w:rsid w:val="002E2454"/>
    <w:rsid w:val="002E3C8B"/>
    <w:rsid w:val="002E547D"/>
    <w:rsid w:val="002F0740"/>
    <w:rsid w:val="002F0E8C"/>
    <w:rsid w:val="002F11CB"/>
    <w:rsid w:val="002F1963"/>
    <w:rsid w:val="002F209B"/>
    <w:rsid w:val="002F380A"/>
    <w:rsid w:val="002F436D"/>
    <w:rsid w:val="002F43A8"/>
    <w:rsid w:val="002F525E"/>
    <w:rsid w:val="003005E5"/>
    <w:rsid w:val="00300A25"/>
    <w:rsid w:val="00302E05"/>
    <w:rsid w:val="00304641"/>
    <w:rsid w:val="003046DD"/>
    <w:rsid w:val="00304C7C"/>
    <w:rsid w:val="00305EC5"/>
    <w:rsid w:val="00307155"/>
    <w:rsid w:val="0031034B"/>
    <w:rsid w:val="0031168A"/>
    <w:rsid w:val="00311D36"/>
    <w:rsid w:val="00311E2A"/>
    <w:rsid w:val="003121EC"/>
    <w:rsid w:val="003126F1"/>
    <w:rsid w:val="00312B22"/>
    <w:rsid w:val="0031317D"/>
    <w:rsid w:val="003132B3"/>
    <w:rsid w:val="00313528"/>
    <w:rsid w:val="00313B98"/>
    <w:rsid w:val="00314387"/>
    <w:rsid w:val="0031590C"/>
    <w:rsid w:val="00315D1C"/>
    <w:rsid w:val="00315E21"/>
    <w:rsid w:val="003172D1"/>
    <w:rsid w:val="00320F38"/>
    <w:rsid w:val="00321AF3"/>
    <w:rsid w:val="003221AE"/>
    <w:rsid w:val="00323297"/>
    <w:rsid w:val="00323684"/>
    <w:rsid w:val="003253A5"/>
    <w:rsid w:val="003275F3"/>
    <w:rsid w:val="00330668"/>
    <w:rsid w:val="00332951"/>
    <w:rsid w:val="00333157"/>
    <w:rsid w:val="0033400C"/>
    <w:rsid w:val="003342C1"/>
    <w:rsid w:val="00334AC8"/>
    <w:rsid w:val="00334BC9"/>
    <w:rsid w:val="00340C92"/>
    <w:rsid w:val="00341BD7"/>
    <w:rsid w:val="00342017"/>
    <w:rsid w:val="0034220D"/>
    <w:rsid w:val="00342A7E"/>
    <w:rsid w:val="00344CC2"/>
    <w:rsid w:val="00345BA6"/>
    <w:rsid w:val="00352876"/>
    <w:rsid w:val="00353DC9"/>
    <w:rsid w:val="003549B5"/>
    <w:rsid w:val="00357E78"/>
    <w:rsid w:val="0036272B"/>
    <w:rsid w:val="00363A39"/>
    <w:rsid w:val="0036698F"/>
    <w:rsid w:val="003706C4"/>
    <w:rsid w:val="00370F79"/>
    <w:rsid w:val="0037160E"/>
    <w:rsid w:val="00371F18"/>
    <w:rsid w:val="003727C0"/>
    <w:rsid w:val="003735DE"/>
    <w:rsid w:val="00375511"/>
    <w:rsid w:val="003755A8"/>
    <w:rsid w:val="00375D55"/>
    <w:rsid w:val="00375D8F"/>
    <w:rsid w:val="00375FA2"/>
    <w:rsid w:val="0038106C"/>
    <w:rsid w:val="003811E4"/>
    <w:rsid w:val="00383619"/>
    <w:rsid w:val="00384858"/>
    <w:rsid w:val="003863A4"/>
    <w:rsid w:val="00386F09"/>
    <w:rsid w:val="0038747D"/>
    <w:rsid w:val="00387D9A"/>
    <w:rsid w:val="00390C43"/>
    <w:rsid w:val="0039100F"/>
    <w:rsid w:val="003914E6"/>
    <w:rsid w:val="00391A59"/>
    <w:rsid w:val="00391E7D"/>
    <w:rsid w:val="00391F14"/>
    <w:rsid w:val="00392313"/>
    <w:rsid w:val="00393699"/>
    <w:rsid w:val="00393B69"/>
    <w:rsid w:val="00395BB0"/>
    <w:rsid w:val="00397CB8"/>
    <w:rsid w:val="00397E84"/>
    <w:rsid w:val="003A2FE6"/>
    <w:rsid w:val="003A64EF"/>
    <w:rsid w:val="003A6743"/>
    <w:rsid w:val="003A733C"/>
    <w:rsid w:val="003A7E14"/>
    <w:rsid w:val="003B11CB"/>
    <w:rsid w:val="003B1F5A"/>
    <w:rsid w:val="003B415B"/>
    <w:rsid w:val="003B4429"/>
    <w:rsid w:val="003B45AD"/>
    <w:rsid w:val="003B5635"/>
    <w:rsid w:val="003B6ACA"/>
    <w:rsid w:val="003B794E"/>
    <w:rsid w:val="003C11BF"/>
    <w:rsid w:val="003C1FFF"/>
    <w:rsid w:val="003C20B7"/>
    <w:rsid w:val="003C38E9"/>
    <w:rsid w:val="003C390C"/>
    <w:rsid w:val="003C3F1D"/>
    <w:rsid w:val="003C41DB"/>
    <w:rsid w:val="003C522F"/>
    <w:rsid w:val="003C5915"/>
    <w:rsid w:val="003C6767"/>
    <w:rsid w:val="003D0168"/>
    <w:rsid w:val="003D10AE"/>
    <w:rsid w:val="003D15AA"/>
    <w:rsid w:val="003D17B3"/>
    <w:rsid w:val="003D23C8"/>
    <w:rsid w:val="003D3117"/>
    <w:rsid w:val="003D3774"/>
    <w:rsid w:val="003D3C48"/>
    <w:rsid w:val="003D5608"/>
    <w:rsid w:val="003D5614"/>
    <w:rsid w:val="003D7B79"/>
    <w:rsid w:val="003E0452"/>
    <w:rsid w:val="003E2834"/>
    <w:rsid w:val="003E2CCB"/>
    <w:rsid w:val="003E2E0F"/>
    <w:rsid w:val="003E439B"/>
    <w:rsid w:val="003E5560"/>
    <w:rsid w:val="003E6B3D"/>
    <w:rsid w:val="003F053E"/>
    <w:rsid w:val="003F2590"/>
    <w:rsid w:val="003F3069"/>
    <w:rsid w:val="003F4AEB"/>
    <w:rsid w:val="003F5119"/>
    <w:rsid w:val="003F7F92"/>
    <w:rsid w:val="004009AA"/>
    <w:rsid w:val="00400B36"/>
    <w:rsid w:val="00400F18"/>
    <w:rsid w:val="00401E19"/>
    <w:rsid w:val="00403BD6"/>
    <w:rsid w:val="00404591"/>
    <w:rsid w:val="00404BA6"/>
    <w:rsid w:val="00404CF8"/>
    <w:rsid w:val="00406CD2"/>
    <w:rsid w:val="004110C6"/>
    <w:rsid w:val="00412C8C"/>
    <w:rsid w:val="00413776"/>
    <w:rsid w:val="00413DB2"/>
    <w:rsid w:val="00414DB3"/>
    <w:rsid w:val="004150B4"/>
    <w:rsid w:val="004179E0"/>
    <w:rsid w:val="00421C9D"/>
    <w:rsid w:val="00421F13"/>
    <w:rsid w:val="00423910"/>
    <w:rsid w:val="004242CA"/>
    <w:rsid w:val="0042721A"/>
    <w:rsid w:val="00427382"/>
    <w:rsid w:val="00427CA7"/>
    <w:rsid w:val="004333F0"/>
    <w:rsid w:val="00434330"/>
    <w:rsid w:val="00434C89"/>
    <w:rsid w:val="00434D9E"/>
    <w:rsid w:val="0043627D"/>
    <w:rsid w:val="00437EA6"/>
    <w:rsid w:val="0044078E"/>
    <w:rsid w:val="004417BA"/>
    <w:rsid w:val="00442E4C"/>
    <w:rsid w:val="00443F34"/>
    <w:rsid w:val="00445350"/>
    <w:rsid w:val="0044783A"/>
    <w:rsid w:val="00447C50"/>
    <w:rsid w:val="00454C32"/>
    <w:rsid w:val="0045532F"/>
    <w:rsid w:val="00455BF5"/>
    <w:rsid w:val="0045658C"/>
    <w:rsid w:val="00460F68"/>
    <w:rsid w:val="00461C51"/>
    <w:rsid w:val="00462324"/>
    <w:rsid w:val="004624F1"/>
    <w:rsid w:val="004634F0"/>
    <w:rsid w:val="00465A68"/>
    <w:rsid w:val="004679BE"/>
    <w:rsid w:val="00467A86"/>
    <w:rsid w:val="00471A6E"/>
    <w:rsid w:val="00471E71"/>
    <w:rsid w:val="00472DD4"/>
    <w:rsid w:val="004731BF"/>
    <w:rsid w:val="0047448C"/>
    <w:rsid w:val="0047476B"/>
    <w:rsid w:val="00475379"/>
    <w:rsid w:val="00475EC9"/>
    <w:rsid w:val="004810AD"/>
    <w:rsid w:val="0048223A"/>
    <w:rsid w:val="00482CA9"/>
    <w:rsid w:val="00482EDD"/>
    <w:rsid w:val="00491C44"/>
    <w:rsid w:val="00491EF7"/>
    <w:rsid w:val="00492290"/>
    <w:rsid w:val="00493399"/>
    <w:rsid w:val="00493ED7"/>
    <w:rsid w:val="004957E2"/>
    <w:rsid w:val="00495FFA"/>
    <w:rsid w:val="00496003"/>
    <w:rsid w:val="004A11F1"/>
    <w:rsid w:val="004A19D0"/>
    <w:rsid w:val="004A26B5"/>
    <w:rsid w:val="004A2C8F"/>
    <w:rsid w:val="004A2DF0"/>
    <w:rsid w:val="004A3136"/>
    <w:rsid w:val="004A4A9A"/>
    <w:rsid w:val="004B0D0E"/>
    <w:rsid w:val="004B2232"/>
    <w:rsid w:val="004B2B74"/>
    <w:rsid w:val="004B2DA2"/>
    <w:rsid w:val="004B4CE7"/>
    <w:rsid w:val="004B5988"/>
    <w:rsid w:val="004C161D"/>
    <w:rsid w:val="004C6D7A"/>
    <w:rsid w:val="004D010A"/>
    <w:rsid w:val="004D1141"/>
    <w:rsid w:val="004D1F6D"/>
    <w:rsid w:val="004D4733"/>
    <w:rsid w:val="004D4E8A"/>
    <w:rsid w:val="004D5A41"/>
    <w:rsid w:val="004D5C81"/>
    <w:rsid w:val="004D603C"/>
    <w:rsid w:val="004D6B29"/>
    <w:rsid w:val="004D7E58"/>
    <w:rsid w:val="004E0BFB"/>
    <w:rsid w:val="004E1B79"/>
    <w:rsid w:val="004E1DA0"/>
    <w:rsid w:val="004E29A3"/>
    <w:rsid w:val="004E498E"/>
    <w:rsid w:val="004E4BCA"/>
    <w:rsid w:val="004E502D"/>
    <w:rsid w:val="004E5C95"/>
    <w:rsid w:val="004F0CA2"/>
    <w:rsid w:val="004F11DA"/>
    <w:rsid w:val="004F428E"/>
    <w:rsid w:val="004F4BFF"/>
    <w:rsid w:val="004F4EF7"/>
    <w:rsid w:val="004F5938"/>
    <w:rsid w:val="004F5EC9"/>
    <w:rsid w:val="005005E8"/>
    <w:rsid w:val="00502A3E"/>
    <w:rsid w:val="005035AE"/>
    <w:rsid w:val="00503D6B"/>
    <w:rsid w:val="00503DA4"/>
    <w:rsid w:val="0050405B"/>
    <w:rsid w:val="00504144"/>
    <w:rsid w:val="00504CE3"/>
    <w:rsid w:val="005060DD"/>
    <w:rsid w:val="00506761"/>
    <w:rsid w:val="00507FDB"/>
    <w:rsid w:val="0051097C"/>
    <w:rsid w:val="00510994"/>
    <w:rsid w:val="00511705"/>
    <w:rsid w:val="005123FD"/>
    <w:rsid w:val="00512C09"/>
    <w:rsid w:val="00513ABD"/>
    <w:rsid w:val="005162F2"/>
    <w:rsid w:val="005163A6"/>
    <w:rsid w:val="005163EF"/>
    <w:rsid w:val="00516EC3"/>
    <w:rsid w:val="005170EE"/>
    <w:rsid w:val="005210FB"/>
    <w:rsid w:val="00521397"/>
    <w:rsid w:val="00524102"/>
    <w:rsid w:val="00526925"/>
    <w:rsid w:val="00527534"/>
    <w:rsid w:val="00533260"/>
    <w:rsid w:val="005348A5"/>
    <w:rsid w:val="00535F15"/>
    <w:rsid w:val="00536B2B"/>
    <w:rsid w:val="00537717"/>
    <w:rsid w:val="00537945"/>
    <w:rsid w:val="005414D5"/>
    <w:rsid w:val="00541B2D"/>
    <w:rsid w:val="00541F09"/>
    <w:rsid w:val="00544042"/>
    <w:rsid w:val="0054455F"/>
    <w:rsid w:val="00544CEC"/>
    <w:rsid w:val="00545455"/>
    <w:rsid w:val="005458BE"/>
    <w:rsid w:val="005471AB"/>
    <w:rsid w:val="00552299"/>
    <w:rsid w:val="005525BC"/>
    <w:rsid w:val="00553A19"/>
    <w:rsid w:val="005541A5"/>
    <w:rsid w:val="00555509"/>
    <w:rsid w:val="005569F1"/>
    <w:rsid w:val="00560865"/>
    <w:rsid w:val="005621FC"/>
    <w:rsid w:val="00562BA6"/>
    <w:rsid w:val="00562D4B"/>
    <w:rsid w:val="00565654"/>
    <w:rsid w:val="00565A7D"/>
    <w:rsid w:val="00565AE4"/>
    <w:rsid w:val="00566F47"/>
    <w:rsid w:val="00567373"/>
    <w:rsid w:val="00567BB0"/>
    <w:rsid w:val="00570545"/>
    <w:rsid w:val="00570E06"/>
    <w:rsid w:val="00572438"/>
    <w:rsid w:val="005731CF"/>
    <w:rsid w:val="0057376F"/>
    <w:rsid w:val="0057384C"/>
    <w:rsid w:val="005801DC"/>
    <w:rsid w:val="00580D59"/>
    <w:rsid w:val="00581D6B"/>
    <w:rsid w:val="0058206C"/>
    <w:rsid w:val="0058211A"/>
    <w:rsid w:val="00582224"/>
    <w:rsid w:val="005847DA"/>
    <w:rsid w:val="005865E2"/>
    <w:rsid w:val="0058664B"/>
    <w:rsid w:val="00586D4C"/>
    <w:rsid w:val="00587791"/>
    <w:rsid w:val="0059013F"/>
    <w:rsid w:val="0059102E"/>
    <w:rsid w:val="0059465D"/>
    <w:rsid w:val="0059506B"/>
    <w:rsid w:val="00596513"/>
    <w:rsid w:val="005A196D"/>
    <w:rsid w:val="005A3A1A"/>
    <w:rsid w:val="005A46CD"/>
    <w:rsid w:val="005A558C"/>
    <w:rsid w:val="005A579F"/>
    <w:rsid w:val="005A5F8E"/>
    <w:rsid w:val="005A6830"/>
    <w:rsid w:val="005A7B32"/>
    <w:rsid w:val="005B076A"/>
    <w:rsid w:val="005B1036"/>
    <w:rsid w:val="005B1C64"/>
    <w:rsid w:val="005B24FE"/>
    <w:rsid w:val="005B2560"/>
    <w:rsid w:val="005B3C1A"/>
    <w:rsid w:val="005B3C90"/>
    <w:rsid w:val="005B41B0"/>
    <w:rsid w:val="005B6470"/>
    <w:rsid w:val="005B7985"/>
    <w:rsid w:val="005C2D03"/>
    <w:rsid w:val="005C52CE"/>
    <w:rsid w:val="005C5897"/>
    <w:rsid w:val="005C6EC6"/>
    <w:rsid w:val="005C736E"/>
    <w:rsid w:val="005D0622"/>
    <w:rsid w:val="005D24A0"/>
    <w:rsid w:val="005D3A15"/>
    <w:rsid w:val="005D58C7"/>
    <w:rsid w:val="005D5DF0"/>
    <w:rsid w:val="005D78EA"/>
    <w:rsid w:val="005E0700"/>
    <w:rsid w:val="005E22E1"/>
    <w:rsid w:val="005E2D0D"/>
    <w:rsid w:val="005E4A0E"/>
    <w:rsid w:val="005E4CC5"/>
    <w:rsid w:val="005E5777"/>
    <w:rsid w:val="005E5F85"/>
    <w:rsid w:val="005E76CF"/>
    <w:rsid w:val="005E7CAA"/>
    <w:rsid w:val="005E7ED3"/>
    <w:rsid w:val="005F2356"/>
    <w:rsid w:val="005F26CA"/>
    <w:rsid w:val="005F2FA4"/>
    <w:rsid w:val="005F42AF"/>
    <w:rsid w:val="005F4685"/>
    <w:rsid w:val="005F54FB"/>
    <w:rsid w:val="005F5825"/>
    <w:rsid w:val="005F6346"/>
    <w:rsid w:val="005F6AA8"/>
    <w:rsid w:val="00600F5B"/>
    <w:rsid w:val="00601404"/>
    <w:rsid w:val="00602CF3"/>
    <w:rsid w:val="00604BD6"/>
    <w:rsid w:val="00604DEC"/>
    <w:rsid w:val="00606E39"/>
    <w:rsid w:val="0060708C"/>
    <w:rsid w:val="006106DE"/>
    <w:rsid w:val="0061197F"/>
    <w:rsid w:val="0061254A"/>
    <w:rsid w:val="00613E0A"/>
    <w:rsid w:val="00616D12"/>
    <w:rsid w:val="00617BFE"/>
    <w:rsid w:val="00621F91"/>
    <w:rsid w:val="0062318C"/>
    <w:rsid w:val="00623754"/>
    <w:rsid w:val="00624111"/>
    <w:rsid w:val="0062471B"/>
    <w:rsid w:val="00624B37"/>
    <w:rsid w:val="00624FE7"/>
    <w:rsid w:val="00626EA8"/>
    <w:rsid w:val="006271F0"/>
    <w:rsid w:val="00627BCE"/>
    <w:rsid w:val="00630B09"/>
    <w:rsid w:val="00630F75"/>
    <w:rsid w:val="006310BB"/>
    <w:rsid w:val="00631344"/>
    <w:rsid w:val="006315C8"/>
    <w:rsid w:val="00633609"/>
    <w:rsid w:val="00633674"/>
    <w:rsid w:val="00633EEA"/>
    <w:rsid w:val="006342C1"/>
    <w:rsid w:val="006343A6"/>
    <w:rsid w:val="006353FC"/>
    <w:rsid w:val="00636F87"/>
    <w:rsid w:val="0063702B"/>
    <w:rsid w:val="006370BC"/>
    <w:rsid w:val="006430FC"/>
    <w:rsid w:val="00645ED9"/>
    <w:rsid w:val="00646AF4"/>
    <w:rsid w:val="006509CD"/>
    <w:rsid w:val="00650AD1"/>
    <w:rsid w:val="006510E1"/>
    <w:rsid w:val="0065130E"/>
    <w:rsid w:val="0065322F"/>
    <w:rsid w:val="00653FAE"/>
    <w:rsid w:val="0065545F"/>
    <w:rsid w:val="006554A2"/>
    <w:rsid w:val="006556B5"/>
    <w:rsid w:val="00657ACB"/>
    <w:rsid w:val="00660326"/>
    <w:rsid w:val="0066065D"/>
    <w:rsid w:val="00660D7B"/>
    <w:rsid w:val="00662819"/>
    <w:rsid w:val="0066302A"/>
    <w:rsid w:val="00663C9A"/>
    <w:rsid w:val="00664B14"/>
    <w:rsid w:val="00665F02"/>
    <w:rsid w:val="00666015"/>
    <w:rsid w:val="006667B1"/>
    <w:rsid w:val="00667560"/>
    <w:rsid w:val="00672560"/>
    <w:rsid w:val="00673D75"/>
    <w:rsid w:val="0067463C"/>
    <w:rsid w:val="00677306"/>
    <w:rsid w:val="00677BCD"/>
    <w:rsid w:val="00677DD3"/>
    <w:rsid w:val="006801CB"/>
    <w:rsid w:val="006802BD"/>
    <w:rsid w:val="00684DCE"/>
    <w:rsid w:val="00684F39"/>
    <w:rsid w:val="00685A2E"/>
    <w:rsid w:val="00687F33"/>
    <w:rsid w:val="00690A4A"/>
    <w:rsid w:val="00690E2C"/>
    <w:rsid w:val="0069314E"/>
    <w:rsid w:val="006932C3"/>
    <w:rsid w:val="006934D4"/>
    <w:rsid w:val="00694901"/>
    <w:rsid w:val="006954FC"/>
    <w:rsid w:val="0069558D"/>
    <w:rsid w:val="006969C0"/>
    <w:rsid w:val="00697455"/>
    <w:rsid w:val="006976E4"/>
    <w:rsid w:val="00697790"/>
    <w:rsid w:val="006A18C6"/>
    <w:rsid w:val="006A1CC1"/>
    <w:rsid w:val="006A20B4"/>
    <w:rsid w:val="006A3F8E"/>
    <w:rsid w:val="006A41C5"/>
    <w:rsid w:val="006A495E"/>
    <w:rsid w:val="006A56AD"/>
    <w:rsid w:val="006A67AE"/>
    <w:rsid w:val="006B24F2"/>
    <w:rsid w:val="006B2584"/>
    <w:rsid w:val="006B29CC"/>
    <w:rsid w:val="006B2C94"/>
    <w:rsid w:val="006B3D51"/>
    <w:rsid w:val="006B59F7"/>
    <w:rsid w:val="006B656A"/>
    <w:rsid w:val="006B6843"/>
    <w:rsid w:val="006B6F6F"/>
    <w:rsid w:val="006C21A1"/>
    <w:rsid w:val="006C263A"/>
    <w:rsid w:val="006C3B99"/>
    <w:rsid w:val="006C3E49"/>
    <w:rsid w:val="006C3E66"/>
    <w:rsid w:val="006C4542"/>
    <w:rsid w:val="006C5328"/>
    <w:rsid w:val="006C5C7D"/>
    <w:rsid w:val="006C69AA"/>
    <w:rsid w:val="006C6B11"/>
    <w:rsid w:val="006C76C5"/>
    <w:rsid w:val="006D4A9E"/>
    <w:rsid w:val="006D57A0"/>
    <w:rsid w:val="006D598F"/>
    <w:rsid w:val="006D6537"/>
    <w:rsid w:val="006D6E75"/>
    <w:rsid w:val="006D72FF"/>
    <w:rsid w:val="006D790E"/>
    <w:rsid w:val="006D7AE1"/>
    <w:rsid w:val="006E100C"/>
    <w:rsid w:val="006E12AD"/>
    <w:rsid w:val="006E453E"/>
    <w:rsid w:val="006E5660"/>
    <w:rsid w:val="006E648A"/>
    <w:rsid w:val="006E6B47"/>
    <w:rsid w:val="006F018F"/>
    <w:rsid w:val="006F1879"/>
    <w:rsid w:val="006F1F8D"/>
    <w:rsid w:val="006F26A8"/>
    <w:rsid w:val="006F26AB"/>
    <w:rsid w:val="006F2EEF"/>
    <w:rsid w:val="006F3C1D"/>
    <w:rsid w:val="006F4D5A"/>
    <w:rsid w:val="006F77C2"/>
    <w:rsid w:val="006F7A39"/>
    <w:rsid w:val="00700966"/>
    <w:rsid w:val="00700D4B"/>
    <w:rsid w:val="00701278"/>
    <w:rsid w:val="00701752"/>
    <w:rsid w:val="00702FA0"/>
    <w:rsid w:val="00703C2B"/>
    <w:rsid w:val="00705A00"/>
    <w:rsid w:val="00705E68"/>
    <w:rsid w:val="00706324"/>
    <w:rsid w:val="0070638B"/>
    <w:rsid w:val="007074AD"/>
    <w:rsid w:val="00710118"/>
    <w:rsid w:val="00710B05"/>
    <w:rsid w:val="00710E7E"/>
    <w:rsid w:val="007112FF"/>
    <w:rsid w:val="007116A3"/>
    <w:rsid w:val="0071239A"/>
    <w:rsid w:val="00712402"/>
    <w:rsid w:val="0071297F"/>
    <w:rsid w:val="00712AC3"/>
    <w:rsid w:val="00713998"/>
    <w:rsid w:val="00713C9F"/>
    <w:rsid w:val="00715261"/>
    <w:rsid w:val="00715409"/>
    <w:rsid w:val="00716B5C"/>
    <w:rsid w:val="00722C93"/>
    <w:rsid w:val="00723E3A"/>
    <w:rsid w:val="00724C92"/>
    <w:rsid w:val="00725A39"/>
    <w:rsid w:val="00727668"/>
    <w:rsid w:val="00730005"/>
    <w:rsid w:val="0073206E"/>
    <w:rsid w:val="00734464"/>
    <w:rsid w:val="00735F1A"/>
    <w:rsid w:val="0073600B"/>
    <w:rsid w:val="00736703"/>
    <w:rsid w:val="00736C91"/>
    <w:rsid w:val="00737E0B"/>
    <w:rsid w:val="007420FE"/>
    <w:rsid w:val="00742D73"/>
    <w:rsid w:val="007455A0"/>
    <w:rsid w:val="007464E7"/>
    <w:rsid w:val="007474AE"/>
    <w:rsid w:val="00747760"/>
    <w:rsid w:val="00747B69"/>
    <w:rsid w:val="00751EAB"/>
    <w:rsid w:val="00751F0E"/>
    <w:rsid w:val="0075222E"/>
    <w:rsid w:val="007526EF"/>
    <w:rsid w:val="007539A9"/>
    <w:rsid w:val="00753A46"/>
    <w:rsid w:val="00753F4F"/>
    <w:rsid w:val="00754A83"/>
    <w:rsid w:val="00755DDC"/>
    <w:rsid w:val="00762E50"/>
    <w:rsid w:val="007638E5"/>
    <w:rsid w:val="00763900"/>
    <w:rsid w:val="007639D4"/>
    <w:rsid w:val="007640AE"/>
    <w:rsid w:val="0076655B"/>
    <w:rsid w:val="007676C1"/>
    <w:rsid w:val="00767BD7"/>
    <w:rsid w:val="007710E7"/>
    <w:rsid w:val="00771992"/>
    <w:rsid w:val="00771A1E"/>
    <w:rsid w:val="00772419"/>
    <w:rsid w:val="0077450B"/>
    <w:rsid w:val="00775E92"/>
    <w:rsid w:val="00776880"/>
    <w:rsid w:val="007770A6"/>
    <w:rsid w:val="0077767D"/>
    <w:rsid w:val="00780176"/>
    <w:rsid w:val="00780277"/>
    <w:rsid w:val="00780959"/>
    <w:rsid w:val="00781A47"/>
    <w:rsid w:val="00782BF5"/>
    <w:rsid w:val="00783896"/>
    <w:rsid w:val="00783D65"/>
    <w:rsid w:val="00784BEF"/>
    <w:rsid w:val="00785073"/>
    <w:rsid w:val="00786874"/>
    <w:rsid w:val="007917E3"/>
    <w:rsid w:val="00792968"/>
    <w:rsid w:val="00792B40"/>
    <w:rsid w:val="00792C54"/>
    <w:rsid w:val="00793CC8"/>
    <w:rsid w:val="007947CD"/>
    <w:rsid w:val="0079484E"/>
    <w:rsid w:val="00795980"/>
    <w:rsid w:val="0079629B"/>
    <w:rsid w:val="00797304"/>
    <w:rsid w:val="007A05D8"/>
    <w:rsid w:val="007A234D"/>
    <w:rsid w:val="007A336B"/>
    <w:rsid w:val="007A4409"/>
    <w:rsid w:val="007A6D8C"/>
    <w:rsid w:val="007B04D9"/>
    <w:rsid w:val="007B0948"/>
    <w:rsid w:val="007B2372"/>
    <w:rsid w:val="007B27A3"/>
    <w:rsid w:val="007B308D"/>
    <w:rsid w:val="007B4192"/>
    <w:rsid w:val="007B4487"/>
    <w:rsid w:val="007B4C3E"/>
    <w:rsid w:val="007B5A8B"/>
    <w:rsid w:val="007B5BC3"/>
    <w:rsid w:val="007B5CE5"/>
    <w:rsid w:val="007B680A"/>
    <w:rsid w:val="007B69E2"/>
    <w:rsid w:val="007B6D26"/>
    <w:rsid w:val="007B7903"/>
    <w:rsid w:val="007C00C4"/>
    <w:rsid w:val="007C0297"/>
    <w:rsid w:val="007C0413"/>
    <w:rsid w:val="007C1425"/>
    <w:rsid w:val="007C1BA1"/>
    <w:rsid w:val="007C1D9D"/>
    <w:rsid w:val="007C2367"/>
    <w:rsid w:val="007C29EC"/>
    <w:rsid w:val="007C300A"/>
    <w:rsid w:val="007C368A"/>
    <w:rsid w:val="007C7533"/>
    <w:rsid w:val="007D0126"/>
    <w:rsid w:val="007D0B50"/>
    <w:rsid w:val="007D0C5E"/>
    <w:rsid w:val="007D159B"/>
    <w:rsid w:val="007D1BF9"/>
    <w:rsid w:val="007D1C66"/>
    <w:rsid w:val="007D2CD4"/>
    <w:rsid w:val="007D2D32"/>
    <w:rsid w:val="007D34CA"/>
    <w:rsid w:val="007D45DD"/>
    <w:rsid w:val="007D4830"/>
    <w:rsid w:val="007D4C1D"/>
    <w:rsid w:val="007D505D"/>
    <w:rsid w:val="007D5EB7"/>
    <w:rsid w:val="007E3D12"/>
    <w:rsid w:val="007E41BD"/>
    <w:rsid w:val="007E45D1"/>
    <w:rsid w:val="007E4827"/>
    <w:rsid w:val="007E57C1"/>
    <w:rsid w:val="007E5CDF"/>
    <w:rsid w:val="007E6A11"/>
    <w:rsid w:val="007E71BE"/>
    <w:rsid w:val="007E76D1"/>
    <w:rsid w:val="007E7D5E"/>
    <w:rsid w:val="007F1814"/>
    <w:rsid w:val="007F2145"/>
    <w:rsid w:val="007F23A4"/>
    <w:rsid w:val="007F257B"/>
    <w:rsid w:val="007F3141"/>
    <w:rsid w:val="007F3DB8"/>
    <w:rsid w:val="007F4892"/>
    <w:rsid w:val="007F5D2D"/>
    <w:rsid w:val="007F6260"/>
    <w:rsid w:val="007F627A"/>
    <w:rsid w:val="007F6EFD"/>
    <w:rsid w:val="007F700E"/>
    <w:rsid w:val="007F7BA3"/>
    <w:rsid w:val="007F7C69"/>
    <w:rsid w:val="007F7DB6"/>
    <w:rsid w:val="008002EA"/>
    <w:rsid w:val="00801DDF"/>
    <w:rsid w:val="00801EEE"/>
    <w:rsid w:val="00802023"/>
    <w:rsid w:val="00802C5E"/>
    <w:rsid w:val="0080385A"/>
    <w:rsid w:val="00804612"/>
    <w:rsid w:val="008046F0"/>
    <w:rsid w:val="0080478E"/>
    <w:rsid w:val="00804BC6"/>
    <w:rsid w:val="00805088"/>
    <w:rsid w:val="00805270"/>
    <w:rsid w:val="008054CE"/>
    <w:rsid w:val="008059E3"/>
    <w:rsid w:val="00807519"/>
    <w:rsid w:val="00811828"/>
    <w:rsid w:val="008121FB"/>
    <w:rsid w:val="0081273D"/>
    <w:rsid w:val="0081290A"/>
    <w:rsid w:val="00812B23"/>
    <w:rsid w:val="0081350D"/>
    <w:rsid w:val="00814F32"/>
    <w:rsid w:val="008158C7"/>
    <w:rsid w:val="00816C97"/>
    <w:rsid w:val="008177E8"/>
    <w:rsid w:val="008202B8"/>
    <w:rsid w:val="00820FFE"/>
    <w:rsid w:val="00821737"/>
    <w:rsid w:val="008228AF"/>
    <w:rsid w:val="008230E0"/>
    <w:rsid w:val="00824047"/>
    <w:rsid w:val="00824E0B"/>
    <w:rsid w:val="00825053"/>
    <w:rsid w:val="008259AE"/>
    <w:rsid w:val="00831CFA"/>
    <w:rsid w:val="00832804"/>
    <w:rsid w:val="00832D74"/>
    <w:rsid w:val="0083554E"/>
    <w:rsid w:val="0083764E"/>
    <w:rsid w:val="008379EC"/>
    <w:rsid w:val="00841449"/>
    <w:rsid w:val="00842074"/>
    <w:rsid w:val="008421C0"/>
    <w:rsid w:val="008425AE"/>
    <w:rsid w:val="0084270B"/>
    <w:rsid w:val="008427C4"/>
    <w:rsid w:val="00842BA6"/>
    <w:rsid w:val="008451A0"/>
    <w:rsid w:val="00851369"/>
    <w:rsid w:val="00852AF9"/>
    <w:rsid w:val="00855A6E"/>
    <w:rsid w:val="00856542"/>
    <w:rsid w:val="0085710A"/>
    <w:rsid w:val="00860F9C"/>
    <w:rsid w:val="00861957"/>
    <w:rsid w:val="00862622"/>
    <w:rsid w:val="008627A5"/>
    <w:rsid w:val="0086419D"/>
    <w:rsid w:val="00864BAC"/>
    <w:rsid w:val="00867CD0"/>
    <w:rsid w:val="008714CB"/>
    <w:rsid w:val="00872D55"/>
    <w:rsid w:val="00873431"/>
    <w:rsid w:val="00873D1C"/>
    <w:rsid w:val="00873E31"/>
    <w:rsid w:val="0087630D"/>
    <w:rsid w:val="00876F9B"/>
    <w:rsid w:val="00880F4A"/>
    <w:rsid w:val="0088223F"/>
    <w:rsid w:val="00882E1B"/>
    <w:rsid w:val="00883D05"/>
    <w:rsid w:val="00885408"/>
    <w:rsid w:val="00887CE1"/>
    <w:rsid w:val="00890A70"/>
    <w:rsid w:val="00891F2E"/>
    <w:rsid w:val="0089201B"/>
    <w:rsid w:val="008925F5"/>
    <w:rsid w:val="00892614"/>
    <w:rsid w:val="008929E0"/>
    <w:rsid w:val="00893EFD"/>
    <w:rsid w:val="00894B89"/>
    <w:rsid w:val="008952C9"/>
    <w:rsid w:val="0089623E"/>
    <w:rsid w:val="00896904"/>
    <w:rsid w:val="008973BD"/>
    <w:rsid w:val="008A002D"/>
    <w:rsid w:val="008A2615"/>
    <w:rsid w:val="008A27E1"/>
    <w:rsid w:val="008A3528"/>
    <w:rsid w:val="008A3D28"/>
    <w:rsid w:val="008A40C9"/>
    <w:rsid w:val="008A432C"/>
    <w:rsid w:val="008A5A72"/>
    <w:rsid w:val="008B1867"/>
    <w:rsid w:val="008B2278"/>
    <w:rsid w:val="008B50FA"/>
    <w:rsid w:val="008B6180"/>
    <w:rsid w:val="008B6719"/>
    <w:rsid w:val="008C2C7F"/>
    <w:rsid w:val="008C3604"/>
    <w:rsid w:val="008C3828"/>
    <w:rsid w:val="008C3ACA"/>
    <w:rsid w:val="008C78E7"/>
    <w:rsid w:val="008D28B9"/>
    <w:rsid w:val="008D2FF9"/>
    <w:rsid w:val="008D40E0"/>
    <w:rsid w:val="008D46B1"/>
    <w:rsid w:val="008D4928"/>
    <w:rsid w:val="008D4D6A"/>
    <w:rsid w:val="008D6B0F"/>
    <w:rsid w:val="008E23BB"/>
    <w:rsid w:val="008E5730"/>
    <w:rsid w:val="008E5917"/>
    <w:rsid w:val="008E673E"/>
    <w:rsid w:val="008E6E1D"/>
    <w:rsid w:val="008E72A5"/>
    <w:rsid w:val="008F0709"/>
    <w:rsid w:val="008F0776"/>
    <w:rsid w:val="008F0900"/>
    <w:rsid w:val="008F0AD6"/>
    <w:rsid w:val="008F154E"/>
    <w:rsid w:val="008F26A0"/>
    <w:rsid w:val="008F2C33"/>
    <w:rsid w:val="008F4D51"/>
    <w:rsid w:val="008F5751"/>
    <w:rsid w:val="008F5F7F"/>
    <w:rsid w:val="008F5FF7"/>
    <w:rsid w:val="008F65D0"/>
    <w:rsid w:val="008F6CAC"/>
    <w:rsid w:val="00901369"/>
    <w:rsid w:val="009016DD"/>
    <w:rsid w:val="00903451"/>
    <w:rsid w:val="0090359E"/>
    <w:rsid w:val="00904CBA"/>
    <w:rsid w:val="00905C20"/>
    <w:rsid w:val="00906206"/>
    <w:rsid w:val="009071F3"/>
    <w:rsid w:val="00907CA8"/>
    <w:rsid w:val="009105CE"/>
    <w:rsid w:val="00911CE4"/>
    <w:rsid w:val="009124E1"/>
    <w:rsid w:val="0091296D"/>
    <w:rsid w:val="00912A98"/>
    <w:rsid w:val="00912BF9"/>
    <w:rsid w:val="00915D3E"/>
    <w:rsid w:val="00916425"/>
    <w:rsid w:val="00916AD0"/>
    <w:rsid w:val="00920832"/>
    <w:rsid w:val="00921ACF"/>
    <w:rsid w:val="00923A2E"/>
    <w:rsid w:val="0092571A"/>
    <w:rsid w:val="00925C86"/>
    <w:rsid w:val="00927328"/>
    <w:rsid w:val="0093060F"/>
    <w:rsid w:val="00932137"/>
    <w:rsid w:val="00933E13"/>
    <w:rsid w:val="0093452F"/>
    <w:rsid w:val="009345AA"/>
    <w:rsid w:val="00936F3B"/>
    <w:rsid w:val="00937590"/>
    <w:rsid w:val="009378CC"/>
    <w:rsid w:val="009419F9"/>
    <w:rsid w:val="00941C99"/>
    <w:rsid w:val="009427DD"/>
    <w:rsid w:val="00942AB4"/>
    <w:rsid w:val="0094356D"/>
    <w:rsid w:val="00944820"/>
    <w:rsid w:val="0094619A"/>
    <w:rsid w:val="00946B51"/>
    <w:rsid w:val="00946E09"/>
    <w:rsid w:val="00947F7F"/>
    <w:rsid w:val="00950279"/>
    <w:rsid w:val="009529CE"/>
    <w:rsid w:val="00954B4D"/>
    <w:rsid w:val="00955131"/>
    <w:rsid w:val="00956D35"/>
    <w:rsid w:val="00960920"/>
    <w:rsid w:val="00960FD1"/>
    <w:rsid w:val="00962084"/>
    <w:rsid w:val="00962456"/>
    <w:rsid w:val="0096356E"/>
    <w:rsid w:val="00966316"/>
    <w:rsid w:val="009674CD"/>
    <w:rsid w:val="00970EF5"/>
    <w:rsid w:val="009762B0"/>
    <w:rsid w:val="0097646C"/>
    <w:rsid w:val="00976B0F"/>
    <w:rsid w:val="00976DB8"/>
    <w:rsid w:val="00981161"/>
    <w:rsid w:val="00982018"/>
    <w:rsid w:val="00984957"/>
    <w:rsid w:val="0098726E"/>
    <w:rsid w:val="00987DA9"/>
    <w:rsid w:val="009918FA"/>
    <w:rsid w:val="009942D5"/>
    <w:rsid w:val="00997698"/>
    <w:rsid w:val="00997C4E"/>
    <w:rsid w:val="009A0487"/>
    <w:rsid w:val="009A0F19"/>
    <w:rsid w:val="009A0F81"/>
    <w:rsid w:val="009A19E5"/>
    <w:rsid w:val="009A2062"/>
    <w:rsid w:val="009A2D5B"/>
    <w:rsid w:val="009A416F"/>
    <w:rsid w:val="009A69C4"/>
    <w:rsid w:val="009A6BEA"/>
    <w:rsid w:val="009A7716"/>
    <w:rsid w:val="009A7C68"/>
    <w:rsid w:val="009B18F7"/>
    <w:rsid w:val="009B2DDC"/>
    <w:rsid w:val="009B7204"/>
    <w:rsid w:val="009C0FDA"/>
    <w:rsid w:val="009C1254"/>
    <w:rsid w:val="009C1CE6"/>
    <w:rsid w:val="009C655D"/>
    <w:rsid w:val="009D025A"/>
    <w:rsid w:val="009D0806"/>
    <w:rsid w:val="009D180E"/>
    <w:rsid w:val="009D1FB7"/>
    <w:rsid w:val="009D2786"/>
    <w:rsid w:val="009D280B"/>
    <w:rsid w:val="009D3487"/>
    <w:rsid w:val="009D5A8F"/>
    <w:rsid w:val="009D676B"/>
    <w:rsid w:val="009D6C75"/>
    <w:rsid w:val="009E130F"/>
    <w:rsid w:val="009E19C7"/>
    <w:rsid w:val="009E2B22"/>
    <w:rsid w:val="009E4433"/>
    <w:rsid w:val="009E5528"/>
    <w:rsid w:val="009E5A47"/>
    <w:rsid w:val="009E600C"/>
    <w:rsid w:val="009E6C52"/>
    <w:rsid w:val="009E72D4"/>
    <w:rsid w:val="009F0C51"/>
    <w:rsid w:val="009F1857"/>
    <w:rsid w:val="009F1FDA"/>
    <w:rsid w:val="009F2F43"/>
    <w:rsid w:val="009F3658"/>
    <w:rsid w:val="009F41E0"/>
    <w:rsid w:val="009F4ECF"/>
    <w:rsid w:val="009F5633"/>
    <w:rsid w:val="009F6D81"/>
    <w:rsid w:val="009F6F6C"/>
    <w:rsid w:val="009F7D5F"/>
    <w:rsid w:val="00A00E92"/>
    <w:rsid w:val="00A0509B"/>
    <w:rsid w:val="00A050F7"/>
    <w:rsid w:val="00A07202"/>
    <w:rsid w:val="00A106A4"/>
    <w:rsid w:val="00A11C44"/>
    <w:rsid w:val="00A12131"/>
    <w:rsid w:val="00A12449"/>
    <w:rsid w:val="00A1759B"/>
    <w:rsid w:val="00A20612"/>
    <w:rsid w:val="00A21A11"/>
    <w:rsid w:val="00A21B0F"/>
    <w:rsid w:val="00A23842"/>
    <w:rsid w:val="00A243CB"/>
    <w:rsid w:val="00A250D0"/>
    <w:rsid w:val="00A2676A"/>
    <w:rsid w:val="00A26C2A"/>
    <w:rsid w:val="00A27EC7"/>
    <w:rsid w:val="00A31967"/>
    <w:rsid w:val="00A343EB"/>
    <w:rsid w:val="00A37971"/>
    <w:rsid w:val="00A41C2B"/>
    <w:rsid w:val="00A41CB9"/>
    <w:rsid w:val="00A45771"/>
    <w:rsid w:val="00A46537"/>
    <w:rsid w:val="00A465CA"/>
    <w:rsid w:val="00A468CE"/>
    <w:rsid w:val="00A5157B"/>
    <w:rsid w:val="00A5270C"/>
    <w:rsid w:val="00A52A7A"/>
    <w:rsid w:val="00A530C4"/>
    <w:rsid w:val="00A57552"/>
    <w:rsid w:val="00A577CE"/>
    <w:rsid w:val="00A579EC"/>
    <w:rsid w:val="00A616A7"/>
    <w:rsid w:val="00A61BF3"/>
    <w:rsid w:val="00A66F0D"/>
    <w:rsid w:val="00A70E1A"/>
    <w:rsid w:val="00A71164"/>
    <w:rsid w:val="00A71754"/>
    <w:rsid w:val="00A71ABE"/>
    <w:rsid w:val="00A71D0F"/>
    <w:rsid w:val="00A73B54"/>
    <w:rsid w:val="00A741FF"/>
    <w:rsid w:val="00A7424C"/>
    <w:rsid w:val="00A7461B"/>
    <w:rsid w:val="00A776EB"/>
    <w:rsid w:val="00A77EDC"/>
    <w:rsid w:val="00A81BC9"/>
    <w:rsid w:val="00A81CA9"/>
    <w:rsid w:val="00A82620"/>
    <w:rsid w:val="00A83512"/>
    <w:rsid w:val="00A83AB3"/>
    <w:rsid w:val="00A8767B"/>
    <w:rsid w:val="00A9098F"/>
    <w:rsid w:val="00A90A64"/>
    <w:rsid w:val="00A90CF8"/>
    <w:rsid w:val="00A918E4"/>
    <w:rsid w:val="00A92552"/>
    <w:rsid w:val="00A935A9"/>
    <w:rsid w:val="00A93969"/>
    <w:rsid w:val="00A9466A"/>
    <w:rsid w:val="00A96640"/>
    <w:rsid w:val="00A9681B"/>
    <w:rsid w:val="00A96F3F"/>
    <w:rsid w:val="00A9712F"/>
    <w:rsid w:val="00A978CE"/>
    <w:rsid w:val="00AA1633"/>
    <w:rsid w:val="00AA1E25"/>
    <w:rsid w:val="00AA5D73"/>
    <w:rsid w:val="00AA621D"/>
    <w:rsid w:val="00AA67A6"/>
    <w:rsid w:val="00AA715B"/>
    <w:rsid w:val="00AA791C"/>
    <w:rsid w:val="00AA79BA"/>
    <w:rsid w:val="00AA7A9F"/>
    <w:rsid w:val="00AB185C"/>
    <w:rsid w:val="00AB26A2"/>
    <w:rsid w:val="00AB4F7E"/>
    <w:rsid w:val="00AC0413"/>
    <w:rsid w:val="00AC1602"/>
    <w:rsid w:val="00AC163C"/>
    <w:rsid w:val="00AC2F4B"/>
    <w:rsid w:val="00AC706E"/>
    <w:rsid w:val="00AC7D33"/>
    <w:rsid w:val="00AD16C4"/>
    <w:rsid w:val="00AD25CB"/>
    <w:rsid w:val="00AD31AE"/>
    <w:rsid w:val="00AD3839"/>
    <w:rsid w:val="00AD48B2"/>
    <w:rsid w:val="00AD734A"/>
    <w:rsid w:val="00AD7FDC"/>
    <w:rsid w:val="00AE1A7B"/>
    <w:rsid w:val="00AE2F33"/>
    <w:rsid w:val="00AE46CA"/>
    <w:rsid w:val="00AE4EF7"/>
    <w:rsid w:val="00AE5F23"/>
    <w:rsid w:val="00AE60B1"/>
    <w:rsid w:val="00AE7340"/>
    <w:rsid w:val="00AF0096"/>
    <w:rsid w:val="00AF0771"/>
    <w:rsid w:val="00AF0994"/>
    <w:rsid w:val="00AF1612"/>
    <w:rsid w:val="00AF31CA"/>
    <w:rsid w:val="00AF4BEF"/>
    <w:rsid w:val="00AF6C2B"/>
    <w:rsid w:val="00AF7E4D"/>
    <w:rsid w:val="00AF7F08"/>
    <w:rsid w:val="00B0231A"/>
    <w:rsid w:val="00B05402"/>
    <w:rsid w:val="00B066E5"/>
    <w:rsid w:val="00B12071"/>
    <w:rsid w:val="00B12A84"/>
    <w:rsid w:val="00B12F1F"/>
    <w:rsid w:val="00B14B6E"/>
    <w:rsid w:val="00B15908"/>
    <w:rsid w:val="00B16924"/>
    <w:rsid w:val="00B16CE1"/>
    <w:rsid w:val="00B17D55"/>
    <w:rsid w:val="00B20A2B"/>
    <w:rsid w:val="00B232BC"/>
    <w:rsid w:val="00B23432"/>
    <w:rsid w:val="00B2346D"/>
    <w:rsid w:val="00B2415F"/>
    <w:rsid w:val="00B24777"/>
    <w:rsid w:val="00B25DBB"/>
    <w:rsid w:val="00B260B5"/>
    <w:rsid w:val="00B26238"/>
    <w:rsid w:val="00B2639F"/>
    <w:rsid w:val="00B269C7"/>
    <w:rsid w:val="00B31F2E"/>
    <w:rsid w:val="00B32207"/>
    <w:rsid w:val="00B32D37"/>
    <w:rsid w:val="00B33240"/>
    <w:rsid w:val="00B34C90"/>
    <w:rsid w:val="00B36278"/>
    <w:rsid w:val="00B373B6"/>
    <w:rsid w:val="00B374A9"/>
    <w:rsid w:val="00B3759A"/>
    <w:rsid w:val="00B37C0F"/>
    <w:rsid w:val="00B37DB5"/>
    <w:rsid w:val="00B40BDE"/>
    <w:rsid w:val="00B40C2B"/>
    <w:rsid w:val="00B40D65"/>
    <w:rsid w:val="00B40F80"/>
    <w:rsid w:val="00B41062"/>
    <w:rsid w:val="00B4263A"/>
    <w:rsid w:val="00B448A4"/>
    <w:rsid w:val="00B46A3B"/>
    <w:rsid w:val="00B47571"/>
    <w:rsid w:val="00B5075D"/>
    <w:rsid w:val="00B5164F"/>
    <w:rsid w:val="00B51702"/>
    <w:rsid w:val="00B51D6F"/>
    <w:rsid w:val="00B52064"/>
    <w:rsid w:val="00B54281"/>
    <w:rsid w:val="00B54596"/>
    <w:rsid w:val="00B555BC"/>
    <w:rsid w:val="00B606C6"/>
    <w:rsid w:val="00B60B04"/>
    <w:rsid w:val="00B6148D"/>
    <w:rsid w:val="00B6169F"/>
    <w:rsid w:val="00B6179E"/>
    <w:rsid w:val="00B6193A"/>
    <w:rsid w:val="00B62CDA"/>
    <w:rsid w:val="00B6351F"/>
    <w:rsid w:val="00B63903"/>
    <w:rsid w:val="00B65145"/>
    <w:rsid w:val="00B65A32"/>
    <w:rsid w:val="00B7039D"/>
    <w:rsid w:val="00B70630"/>
    <w:rsid w:val="00B738C2"/>
    <w:rsid w:val="00B73D5B"/>
    <w:rsid w:val="00B743C7"/>
    <w:rsid w:val="00B7488E"/>
    <w:rsid w:val="00B75126"/>
    <w:rsid w:val="00B75B17"/>
    <w:rsid w:val="00B7645A"/>
    <w:rsid w:val="00B77504"/>
    <w:rsid w:val="00B77EAE"/>
    <w:rsid w:val="00B80425"/>
    <w:rsid w:val="00B822E2"/>
    <w:rsid w:val="00B84B59"/>
    <w:rsid w:val="00B84FD8"/>
    <w:rsid w:val="00B85DC3"/>
    <w:rsid w:val="00B868DF"/>
    <w:rsid w:val="00B86D82"/>
    <w:rsid w:val="00B87999"/>
    <w:rsid w:val="00B956ED"/>
    <w:rsid w:val="00B96CDA"/>
    <w:rsid w:val="00B975BD"/>
    <w:rsid w:val="00BA1F98"/>
    <w:rsid w:val="00BA1FD2"/>
    <w:rsid w:val="00BA26B7"/>
    <w:rsid w:val="00BA2A9E"/>
    <w:rsid w:val="00BA361D"/>
    <w:rsid w:val="00BA5DBE"/>
    <w:rsid w:val="00BA70DC"/>
    <w:rsid w:val="00BB0B5F"/>
    <w:rsid w:val="00BB0C94"/>
    <w:rsid w:val="00BB134E"/>
    <w:rsid w:val="00BB14C1"/>
    <w:rsid w:val="00BB16DA"/>
    <w:rsid w:val="00BB2D8E"/>
    <w:rsid w:val="00BB34ED"/>
    <w:rsid w:val="00BB456A"/>
    <w:rsid w:val="00BB7242"/>
    <w:rsid w:val="00BB7B42"/>
    <w:rsid w:val="00BC1CEB"/>
    <w:rsid w:val="00BC2F21"/>
    <w:rsid w:val="00BC4084"/>
    <w:rsid w:val="00BC45E5"/>
    <w:rsid w:val="00BC4F09"/>
    <w:rsid w:val="00BC644F"/>
    <w:rsid w:val="00BC7F1A"/>
    <w:rsid w:val="00BD05A9"/>
    <w:rsid w:val="00BD155F"/>
    <w:rsid w:val="00BD1C36"/>
    <w:rsid w:val="00BD1C5A"/>
    <w:rsid w:val="00BD1D1D"/>
    <w:rsid w:val="00BD235A"/>
    <w:rsid w:val="00BD4592"/>
    <w:rsid w:val="00BD4B7E"/>
    <w:rsid w:val="00BD541A"/>
    <w:rsid w:val="00BD6693"/>
    <w:rsid w:val="00BD67FE"/>
    <w:rsid w:val="00BD7172"/>
    <w:rsid w:val="00BE1D40"/>
    <w:rsid w:val="00BE1D56"/>
    <w:rsid w:val="00BE362D"/>
    <w:rsid w:val="00BE568D"/>
    <w:rsid w:val="00BE5BFD"/>
    <w:rsid w:val="00BE6292"/>
    <w:rsid w:val="00BE79BC"/>
    <w:rsid w:val="00BF05A9"/>
    <w:rsid w:val="00BF3278"/>
    <w:rsid w:val="00C0256A"/>
    <w:rsid w:val="00C04129"/>
    <w:rsid w:val="00C04338"/>
    <w:rsid w:val="00C04802"/>
    <w:rsid w:val="00C04D17"/>
    <w:rsid w:val="00C051D2"/>
    <w:rsid w:val="00C05EFE"/>
    <w:rsid w:val="00C06539"/>
    <w:rsid w:val="00C06F01"/>
    <w:rsid w:val="00C074CB"/>
    <w:rsid w:val="00C101D1"/>
    <w:rsid w:val="00C10D1B"/>
    <w:rsid w:val="00C1111B"/>
    <w:rsid w:val="00C1152B"/>
    <w:rsid w:val="00C11D8B"/>
    <w:rsid w:val="00C12965"/>
    <w:rsid w:val="00C16A59"/>
    <w:rsid w:val="00C21170"/>
    <w:rsid w:val="00C21FE3"/>
    <w:rsid w:val="00C22F32"/>
    <w:rsid w:val="00C24694"/>
    <w:rsid w:val="00C24B38"/>
    <w:rsid w:val="00C258BC"/>
    <w:rsid w:val="00C258E3"/>
    <w:rsid w:val="00C25A17"/>
    <w:rsid w:val="00C268AF"/>
    <w:rsid w:val="00C27AF7"/>
    <w:rsid w:val="00C3017F"/>
    <w:rsid w:val="00C303A7"/>
    <w:rsid w:val="00C3174B"/>
    <w:rsid w:val="00C323FD"/>
    <w:rsid w:val="00C3270D"/>
    <w:rsid w:val="00C33926"/>
    <w:rsid w:val="00C33B35"/>
    <w:rsid w:val="00C34060"/>
    <w:rsid w:val="00C3424F"/>
    <w:rsid w:val="00C350FF"/>
    <w:rsid w:val="00C358EC"/>
    <w:rsid w:val="00C36425"/>
    <w:rsid w:val="00C36B7D"/>
    <w:rsid w:val="00C37965"/>
    <w:rsid w:val="00C40AD0"/>
    <w:rsid w:val="00C42D50"/>
    <w:rsid w:val="00C45EA7"/>
    <w:rsid w:val="00C4667D"/>
    <w:rsid w:val="00C46AB2"/>
    <w:rsid w:val="00C47DA6"/>
    <w:rsid w:val="00C516A1"/>
    <w:rsid w:val="00C51F2F"/>
    <w:rsid w:val="00C5249A"/>
    <w:rsid w:val="00C53252"/>
    <w:rsid w:val="00C558B2"/>
    <w:rsid w:val="00C566BD"/>
    <w:rsid w:val="00C57F19"/>
    <w:rsid w:val="00C61E45"/>
    <w:rsid w:val="00C622C8"/>
    <w:rsid w:val="00C6247C"/>
    <w:rsid w:val="00C633D1"/>
    <w:rsid w:val="00C640A3"/>
    <w:rsid w:val="00C653F9"/>
    <w:rsid w:val="00C656CF"/>
    <w:rsid w:val="00C670F1"/>
    <w:rsid w:val="00C67F49"/>
    <w:rsid w:val="00C70378"/>
    <w:rsid w:val="00C714B9"/>
    <w:rsid w:val="00C72CD6"/>
    <w:rsid w:val="00C73727"/>
    <w:rsid w:val="00C74FA0"/>
    <w:rsid w:val="00C75163"/>
    <w:rsid w:val="00C8004D"/>
    <w:rsid w:val="00C80303"/>
    <w:rsid w:val="00C80AF6"/>
    <w:rsid w:val="00C83523"/>
    <w:rsid w:val="00C83EAC"/>
    <w:rsid w:val="00C85141"/>
    <w:rsid w:val="00C85207"/>
    <w:rsid w:val="00C85FF9"/>
    <w:rsid w:val="00C860E3"/>
    <w:rsid w:val="00C8687D"/>
    <w:rsid w:val="00C8768B"/>
    <w:rsid w:val="00C87DF0"/>
    <w:rsid w:val="00C90D45"/>
    <w:rsid w:val="00C9182E"/>
    <w:rsid w:val="00C93898"/>
    <w:rsid w:val="00C93C39"/>
    <w:rsid w:val="00C93E74"/>
    <w:rsid w:val="00C940D7"/>
    <w:rsid w:val="00C95C34"/>
    <w:rsid w:val="00C96618"/>
    <w:rsid w:val="00C96BDD"/>
    <w:rsid w:val="00C96FE0"/>
    <w:rsid w:val="00C974DD"/>
    <w:rsid w:val="00C9782E"/>
    <w:rsid w:val="00C97C89"/>
    <w:rsid w:val="00CA0251"/>
    <w:rsid w:val="00CA1834"/>
    <w:rsid w:val="00CA267E"/>
    <w:rsid w:val="00CA3E6B"/>
    <w:rsid w:val="00CA4AEB"/>
    <w:rsid w:val="00CA4BB1"/>
    <w:rsid w:val="00CA5450"/>
    <w:rsid w:val="00CA588C"/>
    <w:rsid w:val="00CA7777"/>
    <w:rsid w:val="00CB1855"/>
    <w:rsid w:val="00CB2344"/>
    <w:rsid w:val="00CB6B8D"/>
    <w:rsid w:val="00CC054D"/>
    <w:rsid w:val="00CC2786"/>
    <w:rsid w:val="00CC49B0"/>
    <w:rsid w:val="00CC53D4"/>
    <w:rsid w:val="00CC5655"/>
    <w:rsid w:val="00CD2F02"/>
    <w:rsid w:val="00CD31E6"/>
    <w:rsid w:val="00CD38C7"/>
    <w:rsid w:val="00CD46E4"/>
    <w:rsid w:val="00CD556E"/>
    <w:rsid w:val="00CD58B0"/>
    <w:rsid w:val="00CD59F9"/>
    <w:rsid w:val="00CD5FDE"/>
    <w:rsid w:val="00CD6955"/>
    <w:rsid w:val="00CD712D"/>
    <w:rsid w:val="00CE4C20"/>
    <w:rsid w:val="00CE4EAF"/>
    <w:rsid w:val="00CE5206"/>
    <w:rsid w:val="00CE684E"/>
    <w:rsid w:val="00CF0193"/>
    <w:rsid w:val="00CF269D"/>
    <w:rsid w:val="00CF5C34"/>
    <w:rsid w:val="00CF79E5"/>
    <w:rsid w:val="00D011BC"/>
    <w:rsid w:val="00D037F2"/>
    <w:rsid w:val="00D042FF"/>
    <w:rsid w:val="00D049D5"/>
    <w:rsid w:val="00D06AEA"/>
    <w:rsid w:val="00D07C24"/>
    <w:rsid w:val="00D1050D"/>
    <w:rsid w:val="00D1095E"/>
    <w:rsid w:val="00D12868"/>
    <w:rsid w:val="00D13564"/>
    <w:rsid w:val="00D15DBF"/>
    <w:rsid w:val="00D15FF7"/>
    <w:rsid w:val="00D1635C"/>
    <w:rsid w:val="00D16CDE"/>
    <w:rsid w:val="00D177CA"/>
    <w:rsid w:val="00D20A78"/>
    <w:rsid w:val="00D22208"/>
    <w:rsid w:val="00D25897"/>
    <w:rsid w:val="00D26345"/>
    <w:rsid w:val="00D26E6D"/>
    <w:rsid w:val="00D301FA"/>
    <w:rsid w:val="00D30D75"/>
    <w:rsid w:val="00D332C3"/>
    <w:rsid w:val="00D35DEF"/>
    <w:rsid w:val="00D36D2D"/>
    <w:rsid w:val="00D41251"/>
    <w:rsid w:val="00D44412"/>
    <w:rsid w:val="00D470BB"/>
    <w:rsid w:val="00D50C99"/>
    <w:rsid w:val="00D50EDF"/>
    <w:rsid w:val="00D517AD"/>
    <w:rsid w:val="00D52BE9"/>
    <w:rsid w:val="00D52F2F"/>
    <w:rsid w:val="00D54817"/>
    <w:rsid w:val="00D556A1"/>
    <w:rsid w:val="00D568A3"/>
    <w:rsid w:val="00D574D6"/>
    <w:rsid w:val="00D57E70"/>
    <w:rsid w:val="00D6148B"/>
    <w:rsid w:val="00D631FE"/>
    <w:rsid w:val="00D659D0"/>
    <w:rsid w:val="00D65B71"/>
    <w:rsid w:val="00D65FE0"/>
    <w:rsid w:val="00D7025C"/>
    <w:rsid w:val="00D730E6"/>
    <w:rsid w:val="00D739EF"/>
    <w:rsid w:val="00D74D3A"/>
    <w:rsid w:val="00D7517B"/>
    <w:rsid w:val="00D76473"/>
    <w:rsid w:val="00D81FE6"/>
    <w:rsid w:val="00D82D0E"/>
    <w:rsid w:val="00D85DDE"/>
    <w:rsid w:val="00D86FED"/>
    <w:rsid w:val="00D87A73"/>
    <w:rsid w:val="00D87AB1"/>
    <w:rsid w:val="00D9032C"/>
    <w:rsid w:val="00D91777"/>
    <w:rsid w:val="00D92048"/>
    <w:rsid w:val="00D92BCB"/>
    <w:rsid w:val="00D92E7B"/>
    <w:rsid w:val="00D93919"/>
    <w:rsid w:val="00D96667"/>
    <w:rsid w:val="00D968BF"/>
    <w:rsid w:val="00D97354"/>
    <w:rsid w:val="00D9736E"/>
    <w:rsid w:val="00DA124B"/>
    <w:rsid w:val="00DA16B4"/>
    <w:rsid w:val="00DA1C6D"/>
    <w:rsid w:val="00DA275A"/>
    <w:rsid w:val="00DA2E4F"/>
    <w:rsid w:val="00DA2FE9"/>
    <w:rsid w:val="00DA333C"/>
    <w:rsid w:val="00DA3ADE"/>
    <w:rsid w:val="00DA55FB"/>
    <w:rsid w:val="00DA5F70"/>
    <w:rsid w:val="00DA6253"/>
    <w:rsid w:val="00DA6570"/>
    <w:rsid w:val="00DB0138"/>
    <w:rsid w:val="00DB2B6E"/>
    <w:rsid w:val="00DB2D4A"/>
    <w:rsid w:val="00DB7F7E"/>
    <w:rsid w:val="00DC080B"/>
    <w:rsid w:val="00DC2016"/>
    <w:rsid w:val="00DC3679"/>
    <w:rsid w:val="00DC421C"/>
    <w:rsid w:val="00DC6F6F"/>
    <w:rsid w:val="00DC7599"/>
    <w:rsid w:val="00DC78A6"/>
    <w:rsid w:val="00DD0C29"/>
    <w:rsid w:val="00DD211F"/>
    <w:rsid w:val="00DD27A8"/>
    <w:rsid w:val="00DD3076"/>
    <w:rsid w:val="00DD3BCA"/>
    <w:rsid w:val="00DD4373"/>
    <w:rsid w:val="00DD4385"/>
    <w:rsid w:val="00DD49ED"/>
    <w:rsid w:val="00DD4BDC"/>
    <w:rsid w:val="00DD5230"/>
    <w:rsid w:val="00DD5D7C"/>
    <w:rsid w:val="00DD6E19"/>
    <w:rsid w:val="00DD7BC4"/>
    <w:rsid w:val="00DE0032"/>
    <w:rsid w:val="00DE0C55"/>
    <w:rsid w:val="00DE129F"/>
    <w:rsid w:val="00DE35E8"/>
    <w:rsid w:val="00DE3D5D"/>
    <w:rsid w:val="00DE43C7"/>
    <w:rsid w:val="00DE458E"/>
    <w:rsid w:val="00DE4791"/>
    <w:rsid w:val="00DE782A"/>
    <w:rsid w:val="00DF0AD5"/>
    <w:rsid w:val="00DF0C39"/>
    <w:rsid w:val="00DF22AF"/>
    <w:rsid w:val="00DF31E4"/>
    <w:rsid w:val="00DF423F"/>
    <w:rsid w:val="00DF450C"/>
    <w:rsid w:val="00DF5C53"/>
    <w:rsid w:val="00DF6F9A"/>
    <w:rsid w:val="00E00079"/>
    <w:rsid w:val="00E01C21"/>
    <w:rsid w:val="00E021B3"/>
    <w:rsid w:val="00E054C7"/>
    <w:rsid w:val="00E0750B"/>
    <w:rsid w:val="00E10790"/>
    <w:rsid w:val="00E11CD6"/>
    <w:rsid w:val="00E12866"/>
    <w:rsid w:val="00E12AEB"/>
    <w:rsid w:val="00E13EEF"/>
    <w:rsid w:val="00E1434D"/>
    <w:rsid w:val="00E151BB"/>
    <w:rsid w:val="00E15A1A"/>
    <w:rsid w:val="00E17A3B"/>
    <w:rsid w:val="00E17D0C"/>
    <w:rsid w:val="00E20501"/>
    <w:rsid w:val="00E20560"/>
    <w:rsid w:val="00E205F1"/>
    <w:rsid w:val="00E20D5A"/>
    <w:rsid w:val="00E21A7B"/>
    <w:rsid w:val="00E2417C"/>
    <w:rsid w:val="00E2493C"/>
    <w:rsid w:val="00E24DC8"/>
    <w:rsid w:val="00E266DA"/>
    <w:rsid w:val="00E271D5"/>
    <w:rsid w:val="00E3002B"/>
    <w:rsid w:val="00E300C7"/>
    <w:rsid w:val="00E31A1D"/>
    <w:rsid w:val="00E3249E"/>
    <w:rsid w:val="00E346BB"/>
    <w:rsid w:val="00E35DC0"/>
    <w:rsid w:val="00E366C1"/>
    <w:rsid w:val="00E405C0"/>
    <w:rsid w:val="00E40D73"/>
    <w:rsid w:val="00E410B2"/>
    <w:rsid w:val="00E43173"/>
    <w:rsid w:val="00E435EF"/>
    <w:rsid w:val="00E43B7C"/>
    <w:rsid w:val="00E467AF"/>
    <w:rsid w:val="00E46FC8"/>
    <w:rsid w:val="00E47540"/>
    <w:rsid w:val="00E475BE"/>
    <w:rsid w:val="00E524C0"/>
    <w:rsid w:val="00E54B76"/>
    <w:rsid w:val="00E54D2C"/>
    <w:rsid w:val="00E557BD"/>
    <w:rsid w:val="00E55B29"/>
    <w:rsid w:val="00E630A4"/>
    <w:rsid w:val="00E63723"/>
    <w:rsid w:val="00E64900"/>
    <w:rsid w:val="00E651F2"/>
    <w:rsid w:val="00E6706A"/>
    <w:rsid w:val="00E72DFF"/>
    <w:rsid w:val="00E73116"/>
    <w:rsid w:val="00E752B4"/>
    <w:rsid w:val="00E753FD"/>
    <w:rsid w:val="00E77292"/>
    <w:rsid w:val="00E77F2E"/>
    <w:rsid w:val="00E8281D"/>
    <w:rsid w:val="00E830D3"/>
    <w:rsid w:val="00E83498"/>
    <w:rsid w:val="00E85CD0"/>
    <w:rsid w:val="00E86D3B"/>
    <w:rsid w:val="00E90506"/>
    <w:rsid w:val="00E90A48"/>
    <w:rsid w:val="00E9254B"/>
    <w:rsid w:val="00E9395B"/>
    <w:rsid w:val="00E9620D"/>
    <w:rsid w:val="00E96604"/>
    <w:rsid w:val="00E96B58"/>
    <w:rsid w:val="00EA0867"/>
    <w:rsid w:val="00EA1015"/>
    <w:rsid w:val="00EA1212"/>
    <w:rsid w:val="00EA1B35"/>
    <w:rsid w:val="00EA2625"/>
    <w:rsid w:val="00EA2F86"/>
    <w:rsid w:val="00EA3D12"/>
    <w:rsid w:val="00EA482F"/>
    <w:rsid w:val="00EA5175"/>
    <w:rsid w:val="00EB17AB"/>
    <w:rsid w:val="00EB184C"/>
    <w:rsid w:val="00EB2285"/>
    <w:rsid w:val="00EB2A54"/>
    <w:rsid w:val="00EB4CC2"/>
    <w:rsid w:val="00EB52AA"/>
    <w:rsid w:val="00EB63CF"/>
    <w:rsid w:val="00EB7D2E"/>
    <w:rsid w:val="00EC01BE"/>
    <w:rsid w:val="00EC034D"/>
    <w:rsid w:val="00EC1CDE"/>
    <w:rsid w:val="00EC1D25"/>
    <w:rsid w:val="00EC2B1E"/>
    <w:rsid w:val="00EC2BFE"/>
    <w:rsid w:val="00EC2C6B"/>
    <w:rsid w:val="00EC2F99"/>
    <w:rsid w:val="00ED002C"/>
    <w:rsid w:val="00ED14C6"/>
    <w:rsid w:val="00ED20B9"/>
    <w:rsid w:val="00ED4194"/>
    <w:rsid w:val="00ED5265"/>
    <w:rsid w:val="00ED631A"/>
    <w:rsid w:val="00ED6E5B"/>
    <w:rsid w:val="00ED6FA1"/>
    <w:rsid w:val="00ED72C4"/>
    <w:rsid w:val="00ED7540"/>
    <w:rsid w:val="00EE060D"/>
    <w:rsid w:val="00EE12FD"/>
    <w:rsid w:val="00EE3610"/>
    <w:rsid w:val="00EE3E96"/>
    <w:rsid w:val="00EE4793"/>
    <w:rsid w:val="00EE4831"/>
    <w:rsid w:val="00EE4CDD"/>
    <w:rsid w:val="00EE4E61"/>
    <w:rsid w:val="00EE5838"/>
    <w:rsid w:val="00EE733C"/>
    <w:rsid w:val="00EE7955"/>
    <w:rsid w:val="00EE7EE8"/>
    <w:rsid w:val="00EF0B1F"/>
    <w:rsid w:val="00EF0F0A"/>
    <w:rsid w:val="00EF13C2"/>
    <w:rsid w:val="00EF1A5E"/>
    <w:rsid w:val="00EF1E54"/>
    <w:rsid w:val="00EF3FD5"/>
    <w:rsid w:val="00EF5E92"/>
    <w:rsid w:val="00EF69D4"/>
    <w:rsid w:val="00EF750E"/>
    <w:rsid w:val="00F01013"/>
    <w:rsid w:val="00F0118E"/>
    <w:rsid w:val="00F04E0B"/>
    <w:rsid w:val="00F06112"/>
    <w:rsid w:val="00F0736B"/>
    <w:rsid w:val="00F077B9"/>
    <w:rsid w:val="00F10EAD"/>
    <w:rsid w:val="00F121E4"/>
    <w:rsid w:val="00F15D2F"/>
    <w:rsid w:val="00F160DF"/>
    <w:rsid w:val="00F1636B"/>
    <w:rsid w:val="00F16EDA"/>
    <w:rsid w:val="00F1746E"/>
    <w:rsid w:val="00F176F5"/>
    <w:rsid w:val="00F231C0"/>
    <w:rsid w:val="00F23CB4"/>
    <w:rsid w:val="00F241F5"/>
    <w:rsid w:val="00F25C9A"/>
    <w:rsid w:val="00F264CC"/>
    <w:rsid w:val="00F31045"/>
    <w:rsid w:val="00F31BA4"/>
    <w:rsid w:val="00F3290D"/>
    <w:rsid w:val="00F338E9"/>
    <w:rsid w:val="00F34292"/>
    <w:rsid w:val="00F35371"/>
    <w:rsid w:val="00F35B57"/>
    <w:rsid w:val="00F35CE8"/>
    <w:rsid w:val="00F362A3"/>
    <w:rsid w:val="00F36E4E"/>
    <w:rsid w:val="00F4150C"/>
    <w:rsid w:val="00F42501"/>
    <w:rsid w:val="00F425A3"/>
    <w:rsid w:val="00F430FF"/>
    <w:rsid w:val="00F4380A"/>
    <w:rsid w:val="00F45A85"/>
    <w:rsid w:val="00F46302"/>
    <w:rsid w:val="00F46624"/>
    <w:rsid w:val="00F477DA"/>
    <w:rsid w:val="00F47ADA"/>
    <w:rsid w:val="00F51A54"/>
    <w:rsid w:val="00F51B4C"/>
    <w:rsid w:val="00F5328B"/>
    <w:rsid w:val="00F5350D"/>
    <w:rsid w:val="00F560C7"/>
    <w:rsid w:val="00F57253"/>
    <w:rsid w:val="00F57A43"/>
    <w:rsid w:val="00F61DEB"/>
    <w:rsid w:val="00F62F4B"/>
    <w:rsid w:val="00F65710"/>
    <w:rsid w:val="00F6601E"/>
    <w:rsid w:val="00F67790"/>
    <w:rsid w:val="00F7022D"/>
    <w:rsid w:val="00F7158D"/>
    <w:rsid w:val="00F71B09"/>
    <w:rsid w:val="00F71E6A"/>
    <w:rsid w:val="00F73B7D"/>
    <w:rsid w:val="00F7407C"/>
    <w:rsid w:val="00F80E56"/>
    <w:rsid w:val="00F815D5"/>
    <w:rsid w:val="00F82A52"/>
    <w:rsid w:val="00F83580"/>
    <w:rsid w:val="00F85417"/>
    <w:rsid w:val="00F85CCB"/>
    <w:rsid w:val="00F86EA2"/>
    <w:rsid w:val="00F87DE2"/>
    <w:rsid w:val="00F91AC8"/>
    <w:rsid w:val="00F92BC3"/>
    <w:rsid w:val="00F92D7B"/>
    <w:rsid w:val="00F93CBA"/>
    <w:rsid w:val="00F959EE"/>
    <w:rsid w:val="00FA1444"/>
    <w:rsid w:val="00FA15DB"/>
    <w:rsid w:val="00FA1D32"/>
    <w:rsid w:val="00FA219B"/>
    <w:rsid w:val="00FA47C5"/>
    <w:rsid w:val="00FA49B6"/>
    <w:rsid w:val="00FA581D"/>
    <w:rsid w:val="00FA5DC4"/>
    <w:rsid w:val="00FA6571"/>
    <w:rsid w:val="00FA6772"/>
    <w:rsid w:val="00FA67D8"/>
    <w:rsid w:val="00FB1CA4"/>
    <w:rsid w:val="00FB21B5"/>
    <w:rsid w:val="00FB3511"/>
    <w:rsid w:val="00FB3B75"/>
    <w:rsid w:val="00FB3C1D"/>
    <w:rsid w:val="00FB45BF"/>
    <w:rsid w:val="00FB5550"/>
    <w:rsid w:val="00FB5734"/>
    <w:rsid w:val="00FB60E0"/>
    <w:rsid w:val="00FB7EA5"/>
    <w:rsid w:val="00FC0AEF"/>
    <w:rsid w:val="00FC0DFC"/>
    <w:rsid w:val="00FC0FD7"/>
    <w:rsid w:val="00FC1295"/>
    <w:rsid w:val="00FC14CE"/>
    <w:rsid w:val="00FC1EF8"/>
    <w:rsid w:val="00FC2AB5"/>
    <w:rsid w:val="00FC523E"/>
    <w:rsid w:val="00FC6417"/>
    <w:rsid w:val="00FD03DC"/>
    <w:rsid w:val="00FD0B91"/>
    <w:rsid w:val="00FD16ED"/>
    <w:rsid w:val="00FD30DF"/>
    <w:rsid w:val="00FD5EC8"/>
    <w:rsid w:val="00FE00D2"/>
    <w:rsid w:val="00FE2428"/>
    <w:rsid w:val="00FE29BE"/>
    <w:rsid w:val="00FE3513"/>
    <w:rsid w:val="00FE37A0"/>
    <w:rsid w:val="00FE3AD0"/>
    <w:rsid w:val="00FE45E5"/>
    <w:rsid w:val="00FE665E"/>
    <w:rsid w:val="00FE6F07"/>
    <w:rsid w:val="00FE77FD"/>
    <w:rsid w:val="00FE7A38"/>
    <w:rsid w:val="00FF0EB4"/>
    <w:rsid w:val="00FF1952"/>
    <w:rsid w:val="00FF4156"/>
    <w:rsid w:val="00FF425B"/>
    <w:rsid w:val="00FF4BE9"/>
    <w:rsid w:val="00FF66D7"/>
    <w:rsid w:val="00FF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7B4DC8"/>
  <w15:chartTrackingRefBased/>
  <w15:docId w15:val="{F27FDE22-DA0B-486D-842D-E3DE42D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C6D7A"/>
    <w:pPr>
      <w:spacing w:after="120" w:line="264" w:lineRule="auto"/>
      <w:mirrorIndents/>
      <w:jc w:val="both"/>
    </w:pPr>
    <w:rPr>
      <w:rFonts w:ascii="Arial" w:hAnsi="Arial"/>
    </w:rPr>
  </w:style>
  <w:style w:type="paragraph" w:styleId="Nadpis1">
    <w:name w:val="heading 1"/>
    <w:basedOn w:val="Normlny"/>
    <w:next w:val="Normlny"/>
    <w:link w:val="Nadpis1Char"/>
    <w:uiPriority w:val="9"/>
    <w:qFormat/>
    <w:rsid w:val="005A579F"/>
    <w:pPr>
      <w:keepNext/>
      <w:keepLines/>
      <w:numPr>
        <w:numId w:val="1"/>
      </w:numPr>
      <w:spacing w:before="360"/>
      <w:ind w:left="0" w:firstLine="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656CF"/>
    <w:pPr>
      <w:keepNext/>
      <w:keepLines/>
      <w:numPr>
        <w:ilvl w:val="1"/>
        <w:numId w:val="1"/>
      </w:numPr>
      <w:spacing w:before="160"/>
      <w:outlineLvl w:val="1"/>
    </w:pPr>
    <w:rPr>
      <w:rFonts w:eastAsiaTheme="majorEastAsia" w:cstheme="majorBidi"/>
      <w:b/>
      <w:caps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942D5"/>
    <w:pPr>
      <w:keepNext/>
      <w:keepLines/>
      <w:numPr>
        <w:ilvl w:val="2"/>
        <w:numId w:val="1"/>
      </w:numPr>
      <w:spacing w:before="120"/>
      <w:outlineLvl w:val="2"/>
    </w:pPr>
    <w:rPr>
      <w:rFonts w:eastAsiaTheme="majorEastAsia" w:cstheme="majorBidi"/>
      <w:b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F61DEB"/>
    <w:pPr>
      <w:keepNext/>
      <w:keepLines/>
      <w:numPr>
        <w:numId w:val="7"/>
      </w:numPr>
      <w:spacing w:before="120"/>
      <w:outlineLvl w:val="3"/>
    </w:pPr>
    <w:rPr>
      <w:rFonts w:eastAsiaTheme="majorEastAsia" w:cstheme="majorBidi"/>
      <w:b/>
      <w:iCs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471E71"/>
    <w:pPr>
      <w:keepNext/>
      <w:keepLines/>
      <w:numPr>
        <w:numId w:val="15"/>
      </w:numPr>
      <w:spacing w:before="120"/>
      <w:ind w:right="170"/>
      <w:outlineLvl w:val="4"/>
    </w:pPr>
    <w:rPr>
      <w:rFonts w:eastAsiaTheme="majorEastAsia" w:cstheme="majorBidi"/>
      <w:color w:val="000000" w:themeColor="tex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0480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C0480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C0480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C0480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A579F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C656CF"/>
    <w:rPr>
      <w:rFonts w:ascii="Arial" w:eastAsiaTheme="majorEastAsia" w:hAnsi="Arial" w:cstheme="majorBidi"/>
      <w:b/>
      <w:caps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9942D5"/>
    <w:rPr>
      <w:rFonts w:ascii="Arial" w:eastAsiaTheme="majorEastAsia" w:hAnsi="Arial" w:cstheme="majorBidi"/>
      <w:b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F61DEB"/>
    <w:rPr>
      <w:rFonts w:ascii="Times New Roman" w:eastAsiaTheme="majorEastAsia" w:hAnsi="Times New Roman" w:cstheme="majorBidi"/>
      <w:b/>
      <w:iCs/>
      <w:sz w:val="24"/>
    </w:rPr>
  </w:style>
  <w:style w:type="character" w:customStyle="1" w:styleId="Nadpis5Char">
    <w:name w:val="Nadpis 5 Char"/>
    <w:basedOn w:val="Predvolenpsmoodseku"/>
    <w:link w:val="Nadpis5"/>
    <w:uiPriority w:val="9"/>
    <w:rsid w:val="00471E71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0480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0480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C048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C048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lavika">
    <w:name w:val="header"/>
    <w:basedOn w:val="Normlny"/>
    <w:link w:val="HlavikaChar"/>
    <w:uiPriority w:val="99"/>
    <w:unhideWhenUsed/>
    <w:rsid w:val="00A83512"/>
    <w:pPr>
      <w:tabs>
        <w:tab w:val="center" w:pos="4536"/>
        <w:tab w:val="right" w:pos="9072"/>
      </w:tabs>
      <w:spacing w:after="0"/>
    </w:pPr>
  </w:style>
  <w:style w:type="character" w:customStyle="1" w:styleId="HlavikaChar">
    <w:name w:val="Hlavička Char"/>
    <w:basedOn w:val="Predvolenpsmoodseku"/>
    <w:link w:val="Hlavika"/>
    <w:uiPriority w:val="99"/>
    <w:rsid w:val="00A83512"/>
  </w:style>
  <w:style w:type="paragraph" w:styleId="Pta">
    <w:name w:val="footer"/>
    <w:basedOn w:val="Normlny"/>
    <w:link w:val="PtaChar"/>
    <w:uiPriority w:val="99"/>
    <w:unhideWhenUsed/>
    <w:rsid w:val="00A83512"/>
    <w:pPr>
      <w:tabs>
        <w:tab w:val="center" w:pos="4536"/>
        <w:tab w:val="right" w:pos="9072"/>
      </w:tabs>
      <w:spacing w:after="0"/>
    </w:pPr>
  </w:style>
  <w:style w:type="character" w:customStyle="1" w:styleId="PtaChar">
    <w:name w:val="Päta Char"/>
    <w:basedOn w:val="Predvolenpsmoodseku"/>
    <w:link w:val="Pta"/>
    <w:uiPriority w:val="99"/>
    <w:rsid w:val="00A83512"/>
  </w:style>
  <w:style w:type="paragraph" w:styleId="Obsah1">
    <w:name w:val="toc 1"/>
    <w:basedOn w:val="Normlny"/>
    <w:next w:val="Normlny"/>
    <w:autoRedefine/>
    <w:uiPriority w:val="39"/>
    <w:unhideWhenUsed/>
    <w:rsid w:val="0033400C"/>
    <w:pPr>
      <w:spacing w:before="120" w:after="0"/>
      <w:jc w:val="left"/>
    </w:pPr>
    <w:rPr>
      <w:rFonts w:cstheme="minorHAnsi"/>
      <w:b/>
      <w:bCs/>
      <w:iCs/>
      <w:szCs w:val="24"/>
    </w:rPr>
  </w:style>
  <w:style w:type="paragraph" w:styleId="Obsah2">
    <w:name w:val="toc 2"/>
    <w:basedOn w:val="Normlny"/>
    <w:next w:val="Normlny"/>
    <w:autoRedefine/>
    <w:uiPriority w:val="39"/>
    <w:unhideWhenUsed/>
    <w:rsid w:val="009D0806"/>
    <w:pPr>
      <w:spacing w:before="120" w:after="0"/>
      <w:ind w:left="240"/>
      <w:jc w:val="left"/>
    </w:pPr>
    <w:rPr>
      <w:rFonts w:cstheme="minorHAnsi"/>
      <w:bCs/>
    </w:rPr>
  </w:style>
  <w:style w:type="paragraph" w:styleId="Hlavikaobsahu">
    <w:name w:val="TOC Heading"/>
    <w:basedOn w:val="Nadpis1"/>
    <w:next w:val="Normlny"/>
    <w:uiPriority w:val="39"/>
    <w:unhideWhenUsed/>
    <w:qFormat/>
    <w:rsid w:val="00D12868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D12868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8929E0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8A432C"/>
    <w:pPr>
      <w:spacing w:before="120" w:after="60"/>
    </w:pPr>
    <w:rPr>
      <w:iCs/>
      <w:sz w:val="18"/>
      <w:szCs w:val="18"/>
    </w:rPr>
  </w:style>
  <w:style w:type="paragraph" w:styleId="Bibliografia">
    <w:name w:val="Bibliography"/>
    <w:basedOn w:val="Normlny"/>
    <w:next w:val="Normlny"/>
    <w:uiPriority w:val="37"/>
    <w:unhideWhenUsed/>
    <w:rsid w:val="00031467"/>
  </w:style>
  <w:style w:type="paragraph" w:customStyle="1" w:styleId="messagelistitem-1-jvgy">
    <w:name w:val="messagelistitem-1-jvgy"/>
    <w:basedOn w:val="Normlny"/>
    <w:rsid w:val="00C36425"/>
    <w:pPr>
      <w:spacing w:before="100" w:beforeAutospacing="1" w:after="100" w:afterAutospacing="1"/>
      <w:mirrorIndents w:val="0"/>
      <w:jc w:val="left"/>
    </w:pPr>
    <w:rPr>
      <w:rFonts w:eastAsia="Times New Roman" w:cs="Times New Roman"/>
      <w:szCs w:val="24"/>
      <w:lang w:eastAsia="sk-SK"/>
    </w:rPr>
  </w:style>
  <w:style w:type="character" w:customStyle="1" w:styleId="latin12compacttimestamp-38a8ou">
    <w:name w:val="latin12compacttimestamp-38a8ou"/>
    <w:basedOn w:val="Predvolenpsmoodseku"/>
    <w:rsid w:val="00C36425"/>
  </w:style>
  <w:style w:type="paragraph" w:styleId="Obsah3">
    <w:name w:val="toc 3"/>
    <w:basedOn w:val="Normlny"/>
    <w:next w:val="Normlny"/>
    <w:autoRedefine/>
    <w:uiPriority w:val="39"/>
    <w:unhideWhenUsed/>
    <w:rsid w:val="009D0806"/>
    <w:pPr>
      <w:spacing w:after="0"/>
      <w:ind w:left="480"/>
      <w:jc w:val="left"/>
    </w:pPr>
    <w:rPr>
      <w:rFonts w:cstheme="minorHAnsi"/>
      <w:sz w:val="20"/>
      <w:szCs w:val="20"/>
    </w:rPr>
  </w:style>
  <w:style w:type="paragraph" w:styleId="Bezriadkovania">
    <w:name w:val="No Spacing"/>
    <w:uiPriority w:val="1"/>
    <w:qFormat/>
    <w:rsid w:val="00987DA9"/>
    <w:pPr>
      <w:spacing w:after="0" w:line="240" w:lineRule="auto"/>
      <w:ind w:firstLine="709"/>
      <w:mirrorIndents/>
      <w:jc w:val="both"/>
    </w:pPr>
    <w:rPr>
      <w:rFonts w:ascii="Times New Roman" w:hAnsi="Times New Roman"/>
      <w:sz w:val="24"/>
    </w:rPr>
  </w:style>
  <w:style w:type="paragraph" w:styleId="Obsah4">
    <w:name w:val="toc 4"/>
    <w:basedOn w:val="Normlny"/>
    <w:next w:val="Normlny"/>
    <w:autoRedefine/>
    <w:uiPriority w:val="39"/>
    <w:unhideWhenUsed/>
    <w:rsid w:val="00F51B4C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Obsah5">
    <w:name w:val="toc 5"/>
    <w:basedOn w:val="Normlny"/>
    <w:next w:val="Normlny"/>
    <w:autoRedefine/>
    <w:uiPriority w:val="39"/>
    <w:unhideWhenUsed/>
    <w:rsid w:val="00F51B4C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Obsah6">
    <w:name w:val="toc 6"/>
    <w:basedOn w:val="Normlny"/>
    <w:next w:val="Normlny"/>
    <w:autoRedefine/>
    <w:uiPriority w:val="39"/>
    <w:unhideWhenUsed/>
    <w:rsid w:val="00F51B4C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Obsah7">
    <w:name w:val="toc 7"/>
    <w:basedOn w:val="Normlny"/>
    <w:next w:val="Normlny"/>
    <w:autoRedefine/>
    <w:uiPriority w:val="39"/>
    <w:unhideWhenUsed/>
    <w:rsid w:val="00F51B4C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Obsah8">
    <w:name w:val="toc 8"/>
    <w:basedOn w:val="Normlny"/>
    <w:next w:val="Normlny"/>
    <w:autoRedefine/>
    <w:uiPriority w:val="39"/>
    <w:unhideWhenUsed/>
    <w:rsid w:val="00F51B4C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Obsah9">
    <w:name w:val="toc 9"/>
    <w:basedOn w:val="Normlny"/>
    <w:next w:val="Normlny"/>
    <w:autoRedefine/>
    <w:uiPriority w:val="39"/>
    <w:unhideWhenUsed/>
    <w:rsid w:val="00F51B4C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Odkaznakomentr">
    <w:name w:val="annotation reference"/>
    <w:basedOn w:val="Predvolenpsmoodseku"/>
    <w:uiPriority w:val="99"/>
    <w:semiHidden/>
    <w:unhideWhenUsed/>
    <w:rsid w:val="008202B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8202B8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8202B8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8202B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8202B8"/>
    <w:rPr>
      <w:rFonts w:ascii="Times New Roman" w:hAnsi="Times New Roman"/>
      <w:b/>
      <w:bCs/>
      <w:sz w:val="20"/>
      <w:szCs w:val="20"/>
    </w:rPr>
  </w:style>
  <w:style w:type="paragraph" w:styleId="Zoznamobrzkov">
    <w:name w:val="table of figures"/>
    <w:basedOn w:val="Normlny"/>
    <w:next w:val="Normlny"/>
    <w:uiPriority w:val="99"/>
    <w:unhideWhenUsed/>
    <w:rsid w:val="00A66F0D"/>
    <w:pPr>
      <w:spacing w:after="0"/>
    </w:pPr>
  </w:style>
  <w:style w:type="character" w:customStyle="1" w:styleId="markedcontent">
    <w:name w:val="markedcontent"/>
    <w:basedOn w:val="Predvolenpsmoodseku"/>
    <w:rsid w:val="003221AE"/>
  </w:style>
  <w:style w:type="character" w:styleId="Vrazn">
    <w:name w:val="Strong"/>
    <w:basedOn w:val="Predvolenpsmoodseku"/>
    <w:uiPriority w:val="22"/>
    <w:qFormat/>
    <w:rsid w:val="003221AE"/>
    <w:rPr>
      <w:b/>
      <w:b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A250D0"/>
    <w:rPr>
      <w:color w:val="954F72" w:themeColor="followedHyperlink"/>
      <w:u w:val="single"/>
    </w:rPr>
  </w:style>
  <w:style w:type="paragraph" w:customStyle="1" w:styleId="first">
    <w:name w:val="first"/>
    <w:basedOn w:val="Normlny"/>
    <w:rsid w:val="00334AC8"/>
    <w:pPr>
      <w:spacing w:before="100" w:beforeAutospacing="1" w:after="100" w:afterAutospacing="1"/>
      <w:mirrorIndents w:val="0"/>
      <w:jc w:val="left"/>
    </w:pPr>
    <w:rPr>
      <w:rFonts w:eastAsia="Times New Roman" w:cs="Times New Roman"/>
      <w:szCs w:val="24"/>
      <w:lang w:eastAsia="sk-SK"/>
    </w:rPr>
  </w:style>
  <w:style w:type="paragraph" w:customStyle="1" w:styleId="last">
    <w:name w:val="last"/>
    <w:basedOn w:val="Normlny"/>
    <w:rsid w:val="00334AC8"/>
    <w:pPr>
      <w:spacing w:before="100" w:beforeAutospacing="1" w:after="100" w:afterAutospacing="1"/>
      <w:mirrorIndents w:val="0"/>
      <w:jc w:val="left"/>
    </w:pPr>
    <w:rPr>
      <w:rFonts w:eastAsia="Times New Roman" w:cs="Times New Roman"/>
      <w:szCs w:val="24"/>
      <w:lang w:eastAsia="sk-SK"/>
    </w:rPr>
  </w:style>
  <w:style w:type="table" w:styleId="Mriekatabuky">
    <w:name w:val="Table Grid"/>
    <w:basedOn w:val="Normlnatabuka"/>
    <w:uiPriority w:val="39"/>
    <w:rsid w:val="00267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DA6570"/>
    <w:pPr>
      <w:spacing w:after="0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DA6570"/>
    <w:rPr>
      <w:rFonts w:ascii="Times New Roman" w:hAnsi="Times New Roman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DA6570"/>
    <w:rPr>
      <w:vertAlign w:val="superscript"/>
    </w:rPr>
  </w:style>
  <w:style w:type="character" w:styleId="Zvraznenie">
    <w:name w:val="Emphasis"/>
    <w:basedOn w:val="Predvolenpsmoodseku"/>
    <w:uiPriority w:val="20"/>
    <w:qFormat/>
    <w:rsid w:val="002D63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74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97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50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72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353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Vlastn&#233;%20&#353;abl&#243;ny%20bal&#237;ka%20Office\Praca_sablona_nova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UNIZA\ING\Diskretna_simulacia\semestralka1\data\continuous_empirical_distribu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 Porovnanie</a:t>
            </a:r>
            <a:r>
              <a:rPr lang="sk-SK" baseline="0"/>
              <a:t> pravdepodobností</a:t>
            </a:r>
            <a:r>
              <a:rPr lang="sk-SK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continuous_empirical_distributi!$G$1</c:f>
              <c:strCache>
                <c:ptCount val="1"/>
                <c:pt idx="0">
                  <c:v>Skutočná pravepodobnosť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continuous_empirical_distributi!$E$2:$E$7</c:f>
              <c:strCache>
                <c:ptCount val="6"/>
                <c:pt idx="0">
                  <c:v>&lt;0,1 - 0,3)</c:v>
                </c:pt>
                <c:pt idx="1">
                  <c:v>&lt;0,3 - 0,8)</c:v>
                </c:pt>
                <c:pt idx="2">
                  <c:v>&lt;0,8 - 1,2)</c:v>
                </c:pt>
                <c:pt idx="3">
                  <c:v>&lt;1,2 - 2,5)</c:v>
                </c:pt>
                <c:pt idx="4">
                  <c:v>&lt;2,5 - 3,8)</c:v>
                </c:pt>
                <c:pt idx="5">
                  <c:v>&lt;3,8 - 4,8)</c:v>
                </c:pt>
              </c:strCache>
            </c:strRef>
          </c:cat>
          <c:val>
            <c:numRef>
              <c:f>continuous_empirical_distributi!$G$2:$G$7</c:f>
              <c:numCache>
                <c:formatCode>General</c:formatCode>
                <c:ptCount val="6"/>
                <c:pt idx="0">
                  <c:v>0.100103</c:v>
                </c:pt>
                <c:pt idx="1">
                  <c:v>0.34928799999999999</c:v>
                </c:pt>
                <c:pt idx="2">
                  <c:v>0.20066999999999999</c:v>
                </c:pt>
                <c:pt idx="3">
                  <c:v>0.150362</c:v>
                </c:pt>
                <c:pt idx="4">
                  <c:v>0.14954100000000001</c:v>
                </c:pt>
                <c:pt idx="5">
                  <c:v>5.0035999999999997E-2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F5-4E7C-BD0B-3E675F1A2C5F}"/>
            </c:ext>
          </c:extLst>
        </c:ser>
        <c:ser>
          <c:idx val="2"/>
          <c:order val="2"/>
          <c:tx>
            <c:strRef>
              <c:f>continuous_empirical_distributi!$H$1</c:f>
              <c:strCache>
                <c:ptCount val="1"/>
                <c:pt idx="0">
                  <c:v>Teoretická pravdepodobnosť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continuous_empirical_distributi!$E$2:$E$7</c:f>
              <c:strCache>
                <c:ptCount val="6"/>
                <c:pt idx="0">
                  <c:v>&lt;0,1 - 0,3)</c:v>
                </c:pt>
                <c:pt idx="1">
                  <c:v>&lt;0,3 - 0,8)</c:v>
                </c:pt>
                <c:pt idx="2">
                  <c:v>&lt;0,8 - 1,2)</c:v>
                </c:pt>
                <c:pt idx="3">
                  <c:v>&lt;1,2 - 2,5)</c:v>
                </c:pt>
                <c:pt idx="4">
                  <c:v>&lt;2,5 - 3,8)</c:v>
                </c:pt>
                <c:pt idx="5">
                  <c:v>&lt;3,8 - 4,8)</c:v>
                </c:pt>
              </c:strCache>
            </c:strRef>
          </c:cat>
          <c:val>
            <c:numRef>
              <c:f>continuous_empirical_distributi!$H$2:$H$7</c:f>
              <c:numCache>
                <c:formatCode>General</c:formatCode>
                <c:ptCount val="6"/>
                <c:pt idx="0">
                  <c:v>0.1</c:v>
                </c:pt>
                <c:pt idx="1">
                  <c:v>0.35</c:v>
                </c:pt>
                <c:pt idx="2">
                  <c:v>0.2</c:v>
                </c:pt>
                <c:pt idx="3">
                  <c:v>0.15</c:v>
                </c:pt>
                <c:pt idx="4">
                  <c:v>0.15</c:v>
                </c:pt>
                <c:pt idx="5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CF5-4E7C-BD0B-3E675F1A2C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98351919"/>
        <c:axId val="1898342319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continuous_empirical_distributi!$F$1</c15:sqref>
                        </c15:formulaRef>
                      </c:ext>
                    </c:extLst>
                    <c:strCache>
                      <c:ptCount val="1"/>
                      <c:pt idx="0">
                        <c:v>Počet vygenerovaných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continuous_empirical_distributi!$E$2:$E$7</c15:sqref>
                        </c15:formulaRef>
                      </c:ext>
                    </c:extLst>
                    <c:strCache>
                      <c:ptCount val="6"/>
                      <c:pt idx="0">
                        <c:v>&lt;0,1 - 0,3)</c:v>
                      </c:pt>
                      <c:pt idx="1">
                        <c:v>&lt;0,3 - 0,8)</c:v>
                      </c:pt>
                      <c:pt idx="2">
                        <c:v>&lt;0,8 - 1,2)</c:v>
                      </c:pt>
                      <c:pt idx="3">
                        <c:v>&lt;1,2 - 2,5)</c:v>
                      </c:pt>
                      <c:pt idx="4">
                        <c:v>&lt;2,5 - 3,8)</c:v>
                      </c:pt>
                      <c:pt idx="5">
                        <c:v>&lt;3,8 - 4,8)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continuous_empirical_distributi!$F$2:$F$7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100103</c:v>
                      </c:pt>
                      <c:pt idx="1">
                        <c:v>349288</c:v>
                      </c:pt>
                      <c:pt idx="2">
                        <c:v>200670</c:v>
                      </c:pt>
                      <c:pt idx="3">
                        <c:v>150362</c:v>
                      </c:pt>
                      <c:pt idx="4">
                        <c:v>149541</c:v>
                      </c:pt>
                      <c:pt idx="5">
                        <c:v>50036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6CF5-4E7C-BD0B-3E675F1A2C5F}"/>
                  </c:ext>
                </c:extLst>
              </c15:ser>
            </c15:filteredBarSeries>
          </c:ext>
        </c:extLst>
      </c:barChart>
      <c:catAx>
        <c:axId val="1898351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898342319"/>
        <c:crosses val="autoZero"/>
        <c:auto val="1"/>
        <c:lblAlgn val="ctr"/>
        <c:lblOffset val="100"/>
        <c:noMultiLvlLbl val="0"/>
      </c:catAx>
      <c:valAx>
        <c:axId val="1898342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898351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639823113CD9049B269D69E9676C3AB" ma:contentTypeVersion="16" ma:contentTypeDescription="Umožňuje vytvoriť nový dokument." ma:contentTypeScope="" ma:versionID="c477c20e7627fd3c0d3323ab6301dbf6">
  <xsd:schema xmlns:xsd="http://www.w3.org/2001/XMLSchema" xmlns:xs="http://www.w3.org/2001/XMLSchema" xmlns:p="http://schemas.microsoft.com/office/2006/metadata/properties" xmlns:ns3="cc60a68a-3357-44f3-9ca9-933f81a0079d" xmlns:ns4="8a54f3d3-03ca-40fa-a572-7f0f7d2a6e63" targetNamespace="http://schemas.microsoft.com/office/2006/metadata/properties" ma:root="true" ma:fieldsID="877e41bf4d00bc27cc38dfe91aad4294" ns3:_="" ns4:_="">
    <xsd:import namespace="cc60a68a-3357-44f3-9ca9-933f81a0079d"/>
    <xsd:import namespace="8a54f3d3-03ca-40fa-a572-7f0f7d2a6e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0a68a-3357-44f3-9ca9-933f81a007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4f3d3-03ca-40fa-a572-7f0f7d2a6e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60a68a-3357-44f3-9ca9-933f81a0079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Chú19</b:Tag>
    <b:SourceType>InternetSite</b:SourceType>
    <b:Guid>{6D8EB7E2-80DE-4750-9CDD-F50292622952}</b:Guid>
    <b:Title>Facebook</b:Title>
    <b:Year>2019</b:Year>
    <b:Author>
      <b:Author>
        <b:NameList>
          <b:Person>
            <b:Last>Chúdelka</b:Last>
            <b:First>F.</b:First>
          </b:Person>
        </b:NameList>
      </b:Author>
    </b:Author>
    <b:InternetSiteTitle>Café Liberta Žilina</b:InternetSiteTitle>
    <b:Month>September</b:Month>
    <b:Day>6</b:Day>
    <b:URL>https://www.facebook.com/cafelibertazilina/photos/a.680771642362762/710458606060732</b:URL>
    <b:YearAccessed>2021</b:YearAccessed>
    <b:MonthAccessed>Október</b:MonthAccessed>
    <b:DayAccessed>4</b:DayAccessed>
    <b:RefOrder>28</b:RefOrder>
  </b:Source>
  <b:Source>
    <b:Tag>Cho21</b:Tag>
    <b:SourceType>Misc</b:SourceType>
    <b:Guid>{0689D34D-1A73-4EE8-9365-5B5255815239}</b:Guid>
    <b:Title>informácia od majiteľa</b:Title>
    <b:Year>2021</b:Year>
    <b:Month>Október</b:Month>
    <b:Day>3</b:Day>
    <b:City>Žilina</b:City>
    <b:Author>
      <b:Author>
        <b:NameList>
          <b:Person>
            <b:Last>Chodelka</b:Last>
            <b:First>F.</b:First>
          </b:Person>
        </b:NameList>
      </b:Author>
    </b:Author>
    <b:RefOrder>2</b:RefOrder>
  </b:Source>
  <b:Source>
    <b:Tag>Cho211</b:Tag>
    <b:SourceType>InternetSite</b:SourceType>
    <b:Guid>{B21188A9-B393-4CE6-A7C7-D955C803488F}</b:Guid>
    <b:Title>Café Liberta</b:Title>
    <b:Author>
      <b:Author>
        <b:NameList>
          <b:Person>
            <b:Last>Chodelka</b:Last>
            <b:First>F.</b:First>
          </b:Person>
        </b:NameList>
      </b:Author>
    </b:Author>
    <b:YearAccessed>2021</b:YearAccessed>
    <b:MonthAccessed>Október</b:MonthAccessed>
    <b:DayAccessed>3</b:DayAccessed>
    <b:URL>https://cafeliberta.eatbu.com/?lang=sk</b:URL>
    <b:RefOrder>1</b:RefOrder>
  </b:Source>
  <b:Source>
    <b:Tag>Pau21</b:Tag>
    <b:SourceType>InternetSite</b:SourceType>
    <b:Guid>{BF88B361-EB17-4A4A-BE1A-475F5B60C73D}</b:Guid>
    <b:Title>pnkkey.com</b:Title>
    <b:YearAccessed>2021</b:YearAccessed>
    <b:MonthAccessed>Október</b:MonthAccessed>
    <b:DayAccessed>18</b:DayAccessed>
    <b:URL>https://www.pngkey.com/maxpic/u2q8w7w7u2q8i1e6/</b:URL>
    <b:Author>
      <b:Author>
        <b:NameList>
          <b:Person>
            <b:Last>Delima</b:Last>
            <b:First>P.</b:First>
          </b:Person>
        </b:NameList>
      </b:Author>
    </b:Author>
    <b:RefOrder>29</b:RefOrder>
  </b:Source>
  <b:Source>
    <b:Tag>Gaž21</b:Tag>
    <b:SourceType>Interview</b:SourceType>
    <b:Guid>{D60CAC54-67D4-4B6B-BA6D-C79E3BB31D4A}</b:Guid>
    <b:Year>2021</b:Year>
    <b:Month>október</b:Month>
    <b:Day>5</b:Day>
    <b:Author>
      <b:Interviewee>
        <b:NameList>
          <b:Person>
            <b:Last>Gažová</b:Last>
            <b:First>M</b:First>
          </b:Person>
        </b:NameList>
      </b:Interviewee>
    </b:Author>
    <b:RefOrder>3</b:RefOrder>
  </b:Source>
  <b:Source>
    <b:Tag>Bak21</b:Tag>
    <b:SourceType>InternetSite</b:SourceType>
    <b:Guid>{D67FB59E-302A-41A6-B37C-9100EEF596E3}</b:Guid>
    <b:Title>Pravda.sk</b:Title>
    <b:Year>2021</b:Year>
    <b:Month>august</b:Month>
    <b:Day>9</b:Day>
    <b:InternetSiteTitle>ekonomika.pravda.sk</b:InternetSiteTitle>
    <b:YearAccessed>2021</b:YearAccessed>
    <b:MonthAccessed>október</b:MonthAccessed>
    <b:DayAccessed>30</b:DayAccessed>
    <b:URL>https://ekonomika.pravda.sk/krajina/clanok/597136-cena-kavy-vystrelila-obchodnici-minaju-zasoby-kedy-a-o-kolko-si-priplatime-v-obchodoch/</b:URL>
    <b:Author>
      <b:Author>
        <b:NameList>
          <b:Person>
            <b:Last>Bakoš</b:Last>
            <b:First>T.</b:First>
          </b:Person>
        </b:NameList>
      </b:Author>
    </b:Author>
    <b:RefOrder>4</b:RefOrder>
  </b:Source>
  <b:Source>
    <b:Tag>Mes20</b:Tag>
    <b:SourceType>InternetSite</b:SourceType>
    <b:Guid>{27A36459-6B7D-470E-A968-7842AB463076}</b:Guid>
    <b:Title>zilina.sk</b:Title>
    <b:InternetSiteTitle>e=sluzby.zilina.sk</b:InternetSiteTitle>
    <b:Year>2020</b:Year>
    <b:Month>júl</b:Month>
    <b:Day>13</b:Day>
    <b:YearAccessed>2021</b:YearAccessed>
    <b:MonthAccessed>október</b:MonthAccessed>
    <b:DayAccessed>30</b:DayAccessed>
    <b:URL>https://e-sluzby.zilina.sk/sluzby/eGov-53.aspx</b:URL>
    <b:Author>
      <b:Author>
        <b:NameList>
          <b:Person>
            <b:Last>Žilina</b:Last>
            <b:First>Mesto</b:First>
          </b:Person>
        </b:NameList>
      </b:Author>
    </b:Author>
    <b:RefOrder>5</b:RefOrder>
  </b:Source>
  <b:Source>
    <b:Tag>Lib21</b:Tag>
    <b:SourceType>InternetSite</b:SourceType>
    <b:Guid>{919F9CAC-1359-4C9F-A704-483445CD40C3}</b:Guid>
    <b:Author>
      <b:Author>
        <b:NameList>
          <b:Person>
            <b:Last>Liberta</b:Last>
            <b:First>Café</b:First>
          </b:Person>
        </b:NameList>
      </b:Author>
    </b:Author>
    <b:Title>Instagram.com</b:Title>
    <b:InternetSiteTitle>Instagram.com</b:InternetSiteTitle>
    <b:ProductionCompany>Café Liberta</b:ProductionCompany>
    <b:YearAccessed>2021</b:YearAccessed>
    <b:MonthAccessed>November</b:MonthAccessed>
    <b:DayAccessed>1</b:DayAccessed>
    <b:URL>https://www.instagram.com/cafelibertazilina/</b:URL>
    <b:RefOrder>30</b:RefOrder>
  </b:Source>
  <b:Source>
    <b:Tag>Pro21</b:Tag>
    <b:SourceType>InternetSite</b:SourceType>
    <b:Guid>{D5EFA740-F0A3-45E0-8A2F-B4EAE458F501}</b:Guid>
    <b:Title>iReceptář</b:Title>
    <b:InternetSiteTitle>ireceptar.cz</b:InternetSiteTitle>
    <b:Year>2021</b:Year>
    <b:Month>február</b:Month>
    <b:Day>12</b:Day>
    <b:YearAccessed>2021</b:YearAccessed>
    <b:MonthAccessed>november</b:MonthAccessed>
    <b:DayAccessed>15</b:DayAccessed>
    <b:URL>https://www.ireceptar.cz/zdravi/deti-piti-kavy-30000212.html</b:URL>
    <b:Author>
      <b:Author>
        <b:NameList>
          <b:Person>
            <b:Last>Prochádzková</b:Last>
            <b:First>I.</b:First>
          </b:Person>
        </b:NameList>
      </b:Author>
    </b:Author>
    <b:RefOrder>6</b:RefOrder>
  </b:Source>
  <b:Source>
    <b:Tag>Šta21</b:Tag>
    <b:SourceType>InternetSite</b:SourceType>
    <b:Guid>{F3FA6AB0-C020-4844-BC98-5CCE1EF5AEBD}</b:Guid>
    <b:Title>Štatistický úrad Slovenskej republiky</b:Title>
    <b:InternetSiteTitle>statdat.statistics.sk</b:InternetSiteTitle>
    <b:Year>2021</b:Year>
    <b:Month>marec</b:Month>
    <b:Day>21</b:Day>
    <b:YearAccessed>2021</b:YearAccessed>
    <b:MonthAccessed>november</b:MonthAccessed>
    <b:DayAccessed>15</b:DayAccessed>
    <b:URL>http://statdat.statistics.sk/cognosext/cgi-bin/cognos.cgi?b_action=cognosViewer&amp;ui.action=run&amp;ui.object=storeID%28%22iF41FA7A868E74315A56CF26B722E3A07%22%29&amp;ui.name=Indexy%20vekov%C3%A9ho%20zlo%C5%BEenia%20-%20SR%2C%20oblasti%2C%20kraje%2C%20okresy%2C%20m</b:URL>
    <b:Author>
      <b:Author>
        <b:Corporate>Štatistický úrad Slovenskej republiky</b:Corporate>
      </b:Author>
    </b:Author>
    <b:RefOrder>7</b:RefOrder>
  </b:Source>
  <b:Source>
    <b:Tag>Úst21</b:Tag>
    <b:SourceType>InternetSite</b:SourceType>
    <b:Guid>{3105ACA6-D6E2-4B3B-9704-35308A4A8DC7}</b:Guid>
    <b:Title>Štatistický úrad Slovenskej republiky</b:Title>
    <b:InternetSiteTitle>slovak.statistics.sk</b:InternetSiteTitle>
    <b:Year>2021</b:Year>
    <b:Month>marec</b:Month>
    <b:Day>26</b:Day>
    <b:YearAccessed>2021</b:YearAccessed>
    <b:MonthAccessed>november</b:MonthAccessed>
    <b:DayAccessed>15</b:DayAccessed>
    <b:URL>https://slovak.statistics.sk/wps/portal/ext/aboutus/office.activites/officeNews/vsetkyaktuality/6de671fb-b69b-4f85-9c82-4a0a1595f0a0/!ut/p/z1/tVHBcoIwEP2WHjxiNhIgHKPjCFY6ldYKuXQCgqYIqKRY_76h00PbGa09NIdks_P27b59iKMI8Uq0ci2UrCux1f-Y289zx6fDIWYAwe0IfNP35kMWY</b:URL>
    <b:Author>
      <b:Author>
        <b:Corporate>Ústredie ŠÚ SR</b:Corporate>
      </b:Author>
    </b:Author>
    <b:RefOrder>8</b:RefOrder>
  </b:Source>
  <b:Source>
    <b:Tag>pop15</b:Tag>
    <b:SourceType>InternetSite</b:SourceType>
    <b:Guid>{19544FE1-BF1D-45CA-A8D2-8E5900FB6400}</b:Guid>
    <b:InternetSiteTitle>obyvatelstvo.population.city</b:InternetSiteTitle>
    <b:Year>2015</b:Year>
    <b:YearAccessed>2021</b:YearAccessed>
    <b:MonthAccessed>november</b:MonthAccessed>
    <b:DayAccessed>15</b:DayAccessed>
    <b:URL>http://obyvatelstvo.population.city/slovensko/zilina/</b:URL>
    <b:Author>
      <b:Author>
        <b:Corporate>population.city</b:Corporate>
      </b:Author>
    </b:Author>
    <b:RefOrder>9</b:RefOrder>
  </b:Source>
  <b:Source>
    <b:Tag>pop151</b:Tag>
    <b:SourceType>InternetSite</b:SourceType>
    <b:Guid>{EDEB1017-9992-4A51-B1EA-01F69BCBA748}</b:Guid>
    <b:Author>
      <b:Author>
        <b:Corporate>population.city</b:Corporate>
      </b:Author>
    </b:Author>
    <b:InternetSiteTitle>obyvatelstvo.population.city</b:InternetSiteTitle>
    <b:Year>2015</b:Year>
    <b:YearAccessed>2021</b:YearAccessed>
    <b:MonthAccessed>november</b:MonthAccessed>
    <b:DayAccessed>15</b:DayAccessed>
    <b:URL>http://obyvatelstvo.population.city/slovensko/</b:URL>
    <b:RefOrder>31</b:RefOrder>
  </b:Source>
  <b:Source>
    <b:Tag>Krč</b:Tag>
    <b:SourceType>InternetSite</b:SourceType>
    <b:Guid>{86EF7EDE-991C-43E7-8140-DE482C730744}</b:Guid>
    <b:Title>Pravda</b:Title>
    <b:Author>
      <b:Author>
        <b:NameList>
          <b:Person>
            <b:Last>Krčmárik</b:Last>
            <b:First>R.</b:First>
          </b:Person>
        </b:NameList>
      </b:Author>
    </b:Author>
    <b:InternetSiteTitle>zurnal,pravda,sk</b:InternetSiteTitle>
    <b:Year>2017</b:Year>
    <b:Month>jún</b:Month>
    <b:Day>12</b:Day>
    <b:YearAccessed>2021</b:YearAccessed>
    <b:MonthAccessed>november</b:MonthAccessed>
    <b:DayAccessed>15</b:DayAccessed>
    <b:URL>https://zurnal.pravda.sk/spolocnost/clanok/432361-bicykel-ma-dvesto-rokov-zacinal-ako-kolobezka/</b:URL>
    <b:RefOrder>10</b:RefOrder>
  </b:Source>
  <b:Source>
    <b:Tag>Sim19</b:Tag>
    <b:SourceType>InternetSite</b:SourceType>
    <b:Guid>{AF776F01-6FA7-4792-B6BA-C7CF3ED2470F}</b:Guid>
    <b:Title>Simple Coffee</b:Title>
    <b:InternetSiteTitle>simplecoffe.eu</b:InternetSiteTitle>
    <b:Year>2019</b:Year>
    <b:Month>auguat</b:Month>
    <b:Day>8</b:Day>
    <b:YearAccessed>2021</b:YearAccessed>
    <b:MonthAccessed>november</b:MonthAccessed>
    <b:DayAccessed>2021</b:DayAccessed>
    <b:URL>https://simplecoffee.eu/historia-kavovarov/</b:URL>
    <b:Author>
      <b:Author>
        <b:Corporate>Simple Coffee</b:Corporate>
      </b:Author>
    </b:Author>
    <b:RefOrder>11</b:RefOrder>
  </b:Source>
  <b:Source>
    <b:Tag>Mel18</b:Tag>
    <b:SourceType>InternetSite</b:SourceType>
    <b:Guid>{A3109DAA-A843-4C3B-8FC6-27FB8608F799}</b:Guid>
    <b:Title>Tatramat</b:Title>
    <b:InternetSiteTitle>tatramat.sk</b:InternetSiteTitle>
    <b:Year>2018</b:Year>
    <b:Month>jún</b:Month>
    <b:Day>4</b:Day>
    <b:YearAccessed>2021</b:YearAccessed>
    <b:MonthAccessed>november</b:MonthAccessed>
    <b:DayAccessed>15</b:DayAccessed>
    <b:URL>https://www.tatramat.com/blog/strucne-dejiny-ohrevu-vody-teplu-vodu-milovali-uz-rimania</b:URL>
    <b:Author>
      <b:Author>
        <b:NameList>
          <b:Person>
            <b:Last>Melikant</b:Last>
            <b:First>T.</b:First>
          </b:Person>
        </b:NameList>
      </b:Author>
    </b:Author>
    <b:RefOrder>12</b:RefOrder>
  </b:Source>
  <b:Source>
    <b:Tag>Úst211</b:Tag>
    <b:SourceType>InternetSite</b:SourceType>
    <b:Guid>{6D060922-2584-44C7-B2EB-4D932E473C2F}</b:Guid>
    <b:Title>Štatistický Úrad Slovenskej republiky</b:Title>
    <b:InternetSiteTitle>slovak.statistics.sk</b:InternetSiteTitle>
    <b:Year>2021</b:Year>
    <b:Month>marec</b:Month>
    <b:Day>5</b:Day>
    <b:YearAccessed>2021</b:YearAccessed>
    <b:MonthAccessed>november</b:MonthAccessed>
    <b:DayAccessed>15</b:DayAccessed>
    <b:URL>https://slovak.statistics.sk/wps/portal/ext/services/infoservis/confirmation/!ut/p/z0/04_Sj9CPykssy0xPLMnMz0vMAfIjo8ziw3wCLJycDB0NDMwszA0c_V0dLcwDPQy83U31C7IdFQHp6c-x/</b:URL>
    <b:Author>
      <b:Author>
        <b:NameList>
          <b:Person>
            <b:Last>SR</b:Last>
            <b:First>Ústredie</b:First>
            <b:Middle>ŠÚ</b:Middle>
          </b:Person>
        </b:NameList>
      </b:Author>
    </b:Author>
    <b:RefOrder>32</b:RefOrder>
  </b:Source>
  <b:Source>
    <b:Tag>Eur21</b:Tag>
    <b:SourceType>InternetSite</b:SourceType>
    <b:Guid>{D2DF3911-CE85-4259-B721-FA45FB253D9D}</b:Guid>
    <b:Title>Európska Komisia</b:Title>
    <b:InternetSiteTitle>ec.europa.ue</b:InternetSiteTitle>
    <b:YearAccessed>2021</b:YearAccessed>
    <b:MonthAccessed>november</b:MonthAccessed>
    <b:DayAccessed>15</b:DayAccessed>
    <b:URL>https://ec.europa.eu/clima/climate-change/causes-climate-change_sk</b:URL>
    <b:Author>
      <b:Author>
        <b:Corporate>Európska Komisia</b:Corporate>
      </b:Author>
    </b:Author>
    <b:RefOrder>13</b:RefOrder>
  </b:Source>
  <b:Source>
    <b:Tag>Eur211</b:Tag>
    <b:SourceType>InternetSite</b:SourceType>
    <b:Guid>{8BE97F84-DF50-4409-902F-65A249ED9E67}</b:Guid>
    <b:Author>
      <b:Author>
        <b:Corporate>Európska Komisia</b:Corporate>
      </b:Author>
    </b:Author>
    <b:Title>Európska komisia</b:Title>
    <b:InternetSiteTitle>ec.europa.eu</b:InternetSiteTitle>
    <b:YearAccessed>2021</b:YearAccessed>
    <b:MonthAccessed>november</b:MonthAccessed>
    <b:DayAccessed>15</b:DayAccessed>
    <b:URL>https://ec.europa.eu/info/strategy/priorities-2019-2024/european-green-deal_sk#opatrenia</b:URL>
    <b:RefOrder>14</b:RefOrder>
  </b:Source>
  <b:Source>
    <b:Tag>Bar19</b:Tag>
    <b:SourceType>InternetSite</b:SourceType>
    <b:Guid>{383245A9-DF66-4905-BCF8-9DE5A984E6D1}</b:Guid>
    <b:Title>Podnikajte</b:Title>
    <b:InternetSiteTitle>podnikajte.sk</b:InternetSiteTitle>
    <b:Year>2019</b:Year>
    <b:Month>november</b:Month>
    <b:Day>27</b:Day>
    <b:YearAccessed>2021</b:YearAccessed>
    <b:MonthAccessed>november</b:MonthAccessed>
    <b:DayAccessed>15</b:DayAccessed>
    <b:URL>https://www.podnikajte.sk/zakonne-povinnosti-podnikatela/zakaz-jednorazovych-plastov-od-2021</b:URL>
    <b:Author>
      <b:Author>
        <b:NameList>
          <b:Person>
            <b:Last>Bartko</b:Last>
            <b:First>T.</b:First>
          </b:Person>
        </b:NameList>
      </b:Author>
    </b:Author>
    <b:RefOrder>15</b:RefOrder>
  </b:Source>
  <b:Source>
    <b:Tag>Ana20</b:Tag>
    <b:SourceType>InternetSite</b:SourceType>
    <b:Guid>{A88BA153-9180-430D-909D-9B1EDA01909B}</b:Guid>
    <b:Title>Národná banka Slovenska</b:Title>
    <b:InternetSiteTitle>nbs.sk</b:InternetSiteTitle>
    <b:Year>2020</b:Year>
    <b:Month>január</b:Month>
    <b:Day>7</b:Day>
    <b:YearAccessed>2021</b:YearAccessed>
    <b:MonthAccessed>november</b:MonthAccessed>
    <b:DayAccessed>15</b:DayAccessed>
    <b:URL>https://www.nbs.sk/_img/Documents/_komentare/AnalytickeKomentare/2020/AK75-Mzda_vs_kupna_sila_v_regionoch.pdf</b:URL>
    <b:Author>
      <b:Author>
        <b:Corporate>Analytici ÚMS</b:Corporate>
      </b:Author>
    </b:Author>
    <b:RefOrder>33</b:RefOrder>
  </b:Source>
  <b:Source>
    <b:Tag>Nez21</b:Tag>
    <b:SourceType>InternetSite</b:SourceType>
    <b:Guid>{35504EF9-9D95-47BF-9DD2-EE1EFF69706A}</b:Guid>
    <b:Title>Eurokom</b:Title>
    <b:InternetSiteTitle>eurokom.sk</b:InternetSiteTitle>
    <b:YearAccessed>2021</b:YearAccessed>
    <b:MonthAccessed>november</b:MonthAccessed>
    <b:DayAccessed>15</b:DayAccessed>
    <b:URL>https://www.euroekonom.sk/download2/diplomovka-teoria-ekonomia/Teoria-Diplomova-praca-Podnikatelske-prostredie-firmy.pdf</b:URL>
    <b:Author>
      <b:Author>
        <b:NameList>
          <b:Person>
            <b:Last>Neznámy</b:Last>
          </b:Person>
        </b:NameList>
      </b:Author>
    </b:Author>
    <b:RefOrder>16</b:RefOrder>
  </b:Source>
  <b:Source>
    <b:Tag>Vlá21</b:Tag>
    <b:SourceType>InternetSite</b:SourceType>
    <b:Guid>{68CFFCA8-C40E-49F5-8BE0-930AF96F13DA}</b:Guid>
    <b:Title>Vláda SR</b:Title>
    <b:InternetSiteTitle>vlada.gov.sk</b:InternetSiteTitle>
    <b:YearAccessed>2021</b:YearAccessed>
    <b:MonthAccessed>november</b:MonthAccessed>
    <b:DayAccessed>15</b:DayAccessed>
    <b:URL>https://www.vlada.gov.sk//spolocenska-stabilita-a-istoty-pre-ludi/</b:URL>
    <b:Author>
      <b:Author>
        <b:Corporate>Vláda SR</b:Corporate>
      </b:Author>
    </b:Author>
    <b:RefOrder>17</b:RefOrder>
  </b:Source>
  <b:Source>
    <b:Tag>Eur212</b:Tag>
    <b:SourceType>InternetSite</b:SourceType>
    <b:Guid>{4A755ED4-EF1B-429B-843E-9B526EA220CE}</b:Guid>
    <b:Author>
      <b:Author>
        <b:Corporate>Európska Únia</b:Corporate>
      </b:Author>
    </b:Author>
    <b:Title>Európska Únia</b:Title>
    <b:InternetSiteTitle>https://european-union.europa.eu/</b:InternetSiteTitle>
    <b:YearAccessed>2021</b:YearAccessed>
    <b:MonthAccessed>november</b:MonthAccessed>
    <b:DayAccessed>15</b:DayAccessed>
    <b:URL>https://european-union.europa.eu/index_en</b:URL>
    <b:RefOrder>18</b:RefOrder>
  </b:Source>
  <b:Source>
    <b:Tag>Slo16</b:Tag>
    <b:SourceType>InternetSite</b:SourceType>
    <b:Guid>{5B8E84C5-6D3B-45E2-A8F9-1A47B4B6F3FA}</b:Guid>
    <b:Title>Slov-lex</b:Title>
    <b:Year>2016</b:Year>
    <b:Month>december</b:Month>
    <b:Day>27</b:Day>
    <b:YearAccessed>2021</b:YearAccessed>
    <b:MonthAccessed>november</b:MonthAccessed>
    <b:DayAccessed>15</b:DayAccessed>
    <b:URL> https://www.slov-lex.sk/pravne-predpisy/SK/ZZ/2001/136/20161227.html </b:URL>
    <b:Author>
      <b:Author>
        <b:NameList>
          <b:Person>
            <b:Last>Slov-lex</b:Last>
          </b:Person>
        </b:NameList>
      </b:Author>
    </b:Author>
    <b:RefOrder>19</b:RefOrder>
  </b:Source>
  <b:Source>
    <b:Tag>pet20</b:Tag>
    <b:SourceType>InternetSite</b:SourceType>
    <b:Guid>{1C6E2D9C-55A5-4E3A-837B-FA588DC7D550}</b:Guid>
    <b:Author>
      <b:Author>
        <b:NameList>
          <b:Person>
            <b:Last>petrik14</b:Last>
          </b:Person>
        </b:NameList>
      </b:Author>
    </b:Author>
    <b:Title>Euroekonom.sk</b:Title>
    <b:Year>2020</b:Year>
    <b:Month>máj</b:Month>
    <b:Day>7</b:Day>
    <b:YearAccessed>2021</b:YearAccessed>
    <b:MonthAccessed>december</b:MonthAccessed>
    <b:DayAccessed>6</b:DayAccessed>
    <b:URL>https://www.euroekonom.sk/ciele-v-organizacii/</b:URL>
    <b:RefOrder>20</b:RefOrder>
  </b:Source>
  <b:Source>
    <b:Tag>Heu21</b:Tag>
    <b:SourceType>InternetSite</b:SourceType>
    <b:Guid>{8149177B-6533-4325-93C4-BDCEE2BA3B6E}</b:Guid>
    <b:Author>
      <b:Author>
        <b:Corporate>Heureka.sk</b:Corporate>
      </b:Author>
    </b:Author>
    <b:Title>Heureka.sk</b:Title>
    <b:YearAccessed>2021</b:YearAccessed>
    <b:MonthAccessed>december</b:MonthAccessed>
    <b:DayAccessed>6</b:DayAccessed>
    <b:URL>https://ohrievace-vody.heureka.sk/mora-tom-5-n/#prehlad/</b:URL>
    <b:RefOrder>21</b:RefOrder>
  </b:Source>
  <b:Source>
    <b:Tag>tip21</b:Tag>
    <b:SourceType>InternetSite</b:SourceType>
    <b:Guid>{BB973338-4D93-4ABE-BC10-27F9BBC7736B}</b:Guid>
    <b:Author>
      <b:Author>
        <b:Corporate>tipa.sk</b:Corporate>
      </b:Author>
    </b:Author>
    <b:Title>tipa.sk</b:Title>
    <b:YearAccessed>2021</b:YearAccessed>
    <b:MonthAccessed>december</b:MonthAccessed>
    <b:DayAccessed>6</b:DayAccessed>
    <b:URL>https://www.tipa.sk/sk/menic-napatia-soluowill-nm35k-24-24v-230v-3500w/d-200805/?gclid=EAIaIQobChMIwKyTodnP9AIVi-5RCh3piw_kEAQYAiABEgInyvD_BwE</b:URL>
    <b:RefOrder>22</b:RefOrder>
  </b:Source>
  <b:Source>
    <b:Tag>cof21</b:Tag>
    <b:SourceType>InternetSite</b:SourceType>
    <b:Guid>{69153D15-9029-4192-8693-4DA247CA3454}</b:Guid>
    <b:Author>
      <b:Author>
        <b:Corporate>coffeeart.sk</b:Corporate>
      </b:Author>
    </b:Author>
    <b:Title>coffeeart.sl</b:Title>
    <b:YearAccessed>2021</b:YearAccessed>
    <b:MonthAccessed>december</b:MonthAccessed>
    <b:DayAccessed>6</b:DayAccessed>
    <b:URL>https://www.coffeeart.sk/prazena-kava/9-grams-coffee-colombia-familia-rojas-estate-geisha-washed/</b:URL>
    <b:RefOrder>23</b:RefOrder>
  </b:Source>
  <b:Source>
    <b:Tag>fax21</b:Tag>
    <b:SourceType>InternetSite</b:SourceType>
    <b:Guid>{ED975729-BC15-4990-ABC9-FDC9028AD365}</b:Guid>
    <b:Author>
      <b:Author>
        <b:Corporate>faxcopy.sk</b:Corporate>
      </b:Author>
    </b:Author>
    <b:Title>faxcopy.sk</b:Title>
    <b:YearAccessed>2021</b:YearAccessed>
    <b:MonthAccessed>december</b:MonthAccessed>
    <b:DayAccessed>6</b:DayAccessed>
    <b:URL>https://www.faxcopy.sk/spracovanie-dokumentov/laminovanie/laminovanie-a4-</b:URL>
    <b:RefOrder>24</b:RefOrder>
  </b:Source>
  <b:Source>
    <b:Tag>Sta21</b:Tag>
    <b:SourceType>InternetSite</b:SourceType>
    <b:Guid>{4B559B5B-F3D8-4546-966A-252D11E920B7}</b:Guid>
    <b:Author>
      <b:Author>
        <b:Corporate>Staromestské slávnosti</b:Corporate>
      </b:Author>
    </b:Author>
    <b:Title>http://www.staromestske-slavnosti.sk/</b:Title>
    <b:YearAccessed>2021</b:YearAccessed>
    <b:MonthAccessed>december</b:MonthAccessed>
    <b:DayAccessed>11</b:DayAccessed>
    <b:URL>http://www.staromestske-slavnosti.sk/2018/trhy/</b:URL>
    <b:RefOrder>25</b:RefOrder>
  </b:Source>
  <b:Source>
    <b:Tag>Sch21</b:Tag>
    <b:SourceType>InternetSite</b:SourceType>
    <b:Guid>{13D77C8D-4380-4503-87DC-369B0AC4945D}</b:Guid>
    <b:Author>
      <b:Author>
        <b:NameList>
          <b:Person>
            <b:Last>Schwarz</b:Last>
            <b:First>M.</b:First>
          </b:Person>
        </b:NameList>
      </b:Author>
    </b:Author>
    <b:Title>Nehnutelnosti.sk</b:Title>
    <b:Year>2021</b:Year>
    <b:Month>december </b:Month>
    <b:Day>8</b:Day>
    <b:YearAccessed>2021</b:YearAccessed>
    <b:MonthAccessed>december</b:MonthAccessed>
    <b:DayAccessed>11</b:DayAccessed>
    <b:URL>https://www.nehnutelnosti.sk/4590774/open-office/</b:URL>
    <b:RefOrder>26</b:RefOrder>
  </b:Source>
  <b:Source>
    <b:Tag>Ike21</b:Tag>
    <b:SourceType>InternetSite</b:SourceType>
    <b:Guid>{7851730B-A39C-4F5F-BCD1-7DFFAC2575A0}</b:Guid>
    <b:Author>
      <b:Author>
        <b:Corporate>Ikea</b:Corporate>
      </b:Author>
    </b:Author>
    <b:Title>Ikea.com</b:Title>
    <b:YearAccessed>2021</b:YearAccessed>
    <b:MonthAccessed>december</b:MonthAccessed>
    <b:DayAccessed>11</b:DayAccessed>
    <b:URL>https://www.ikea.com/sk/sk/</b:URL>
    <b:RefOrder>27</b:RefOrder>
  </b:Source>
</b:Sources>
</file>

<file path=customXml/itemProps1.xml><?xml version="1.0" encoding="utf-8"?>
<ds:datastoreItem xmlns:ds="http://schemas.openxmlformats.org/officeDocument/2006/customXml" ds:itemID="{72232176-32D0-4F40-995C-1F6A1BADB6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60a68a-3357-44f3-9ca9-933f81a0079d"/>
    <ds:schemaRef ds:uri="8a54f3d3-03ca-40fa-a572-7f0f7d2a6e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CA5D78-7CB6-42E2-A260-FC60D2A223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17F9DB-9713-40EC-949B-55FF3D0C1714}">
  <ds:schemaRefs>
    <ds:schemaRef ds:uri="http://schemas.microsoft.com/office/2006/metadata/properties"/>
    <ds:schemaRef ds:uri="http://schemas.microsoft.com/office/infopath/2007/PartnerControls"/>
    <ds:schemaRef ds:uri="cc60a68a-3357-44f3-9ca9-933f81a0079d"/>
  </ds:schemaRefs>
</ds:datastoreItem>
</file>

<file path=customXml/itemProps4.xml><?xml version="1.0" encoding="utf-8"?>
<ds:datastoreItem xmlns:ds="http://schemas.openxmlformats.org/officeDocument/2006/customXml" ds:itemID="{F0E7E72B-A41C-469B-A3A7-9AF351F1A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Praca_sablona_nova</Template>
  <TotalTime>409</TotalTime>
  <Pages>20</Pages>
  <Words>4167</Words>
  <Characters>23754</Characters>
  <Application>Microsoft Office Word</Application>
  <DocSecurity>0</DocSecurity>
  <Lines>197</Lines>
  <Paragraphs>55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27866</CharactersWithSpaces>
  <SharedDoc>false</SharedDoc>
  <HLinks>
    <vt:vector size="426" baseType="variant">
      <vt:variant>
        <vt:i4>1572926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_Toc89715641</vt:lpwstr>
      </vt:variant>
      <vt:variant>
        <vt:i4>1638462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_Toc89715640</vt:lpwstr>
      </vt:variant>
      <vt:variant>
        <vt:i4>1048633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_Toc89715639</vt:lpwstr>
      </vt:variant>
      <vt:variant>
        <vt:i4>1114169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_Toc89715638</vt:lpwstr>
      </vt:variant>
      <vt:variant>
        <vt:i4>1966137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_Toc89715637</vt:lpwstr>
      </vt:variant>
      <vt:variant>
        <vt:i4>11338003</vt:i4>
      </vt:variant>
      <vt:variant>
        <vt:i4>473</vt:i4>
      </vt:variant>
      <vt:variant>
        <vt:i4>0</vt:i4>
      </vt:variant>
      <vt:variant>
        <vt:i4>5</vt:i4>
      </vt:variant>
      <vt:variant>
        <vt:lpwstr>https://zilinskauniverzita-my.sharepoint.com/personal/zimen_stud_uniza_sk/Documents/UNIZA/3. semester/Manažment 1/Semestrálka/Man1_Gazova_Jacko_Krsak_Zachemsky_Zimen_CafeLiberta_V9.docx</vt:lpwstr>
      </vt:variant>
      <vt:variant>
        <vt:lpwstr>_Toc89715636</vt:lpwstr>
      </vt:variant>
      <vt:variant>
        <vt:i4>11403539</vt:i4>
      </vt:variant>
      <vt:variant>
        <vt:i4>467</vt:i4>
      </vt:variant>
      <vt:variant>
        <vt:i4>0</vt:i4>
      </vt:variant>
      <vt:variant>
        <vt:i4>5</vt:i4>
      </vt:variant>
      <vt:variant>
        <vt:lpwstr>https://zilinskauniverzita-my.sharepoint.com/personal/zimen_stud_uniza_sk/Documents/UNIZA/3. semester/Manažment 1/Semestrálka/Man1_Gazova_Jacko_Krsak_Zachemsky_Zimen_CafeLiberta_V9.docx</vt:lpwstr>
      </vt:variant>
      <vt:variant>
        <vt:lpwstr>_Toc89715635</vt:lpwstr>
      </vt:variant>
      <vt:variant>
        <vt:i4>1900601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_Toc89715634</vt:lpwstr>
      </vt:variant>
      <vt:variant>
        <vt:i4>2031673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_Toc89715232</vt:lpwstr>
      </vt:variant>
      <vt:variant>
        <vt:i4>1835065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_Toc89715231</vt:lpwstr>
      </vt:variant>
      <vt:variant>
        <vt:i4>1900601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_Toc89715230</vt:lpwstr>
      </vt:variant>
      <vt:variant>
        <vt:i4>1310776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_Toc89715229</vt:lpwstr>
      </vt:variant>
      <vt:variant>
        <vt:i4>1376312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_Toc89715228</vt:lpwstr>
      </vt:variant>
      <vt:variant>
        <vt:i4>1703992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_Toc89715227</vt:lpwstr>
      </vt:variant>
      <vt:variant>
        <vt:i4>1769528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_Toc89715226</vt:lpwstr>
      </vt:variant>
      <vt:variant>
        <vt:i4>1572920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_Toc89715225</vt:lpwstr>
      </vt:variant>
      <vt:variant>
        <vt:i4>1638456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_Toc89715224</vt:lpwstr>
      </vt:variant>
      <vt:variant>
        <vt:i4>1966136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_Toc89715223</vt:lpwstr>
      </vt:variant>
      <vt:variant>
        <vt:i4>2031672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_Toc89715222</vt:lpwstr>
      </vt:variant>
      <vt:variant>
        <vt:i4>1835064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_Toc89715221</vt:lpwstr>
      </vt:variant>
      <vt:variant>
        <vt:i4>1900600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_Toc89715220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_Toc89715219</vt:lpwstr>
      </vt:variant>
      <vt:variant>
        <vt:i4>1376315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_Toc89715218</vt:lpwstr>
      </vt:variant>
      <vt:variant>
        <vt:i4>1703995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_Toc89715217</vt:lpwstr>
      </vt:variant>
      <vt:variant>
        <vt:i4>1769531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_Toc89715216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_Toc89715215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_Toc89715214</vt:lpwstr>
      </vt:variant>
      <vt:variant>
        <vt:i4>1966139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_Toc89715213</vt:lpwstr>
      </vt:variant>
      <vt:variant>
        <vt:i4>2031675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_Toc89715212</vt:lpwstr>
      </vt:variant>
      <vt:variant>
        <vt:i4>1835067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_Toc89715211</vt:lpwstr>
      </vt:variant>
      <vt:variant>
        <vt:i4>1900603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_Toc89715210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_Toc89715209</vt:lpwstr>
      </vt:variant>
      <vt:variant>
        <vt:i4>1376314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_Toc89715208</vt:lpwstr>
      </vt:variant>
      <vt:variant>
        <vt:i4>1703994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_Toc89715207</vt:lpwstr>
      </vt:variant>
      <vt:variant>
        <vt:i4>1769530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_Toc89715206</vt:lpwstr>
      </vt:variant>
      <vt:variant>
        <vt:i4>1572922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_Toc89715205</vt:lpwstr>
      </vt:variant>
      <vt:variant>
        <vt:i4>1638458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_Toc89715204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_Toc89715203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_Toc89715202</vt:lpwstr>
      </vt:variant>
      <vt:variant>
        <vt:i4>1835066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_Toc89715201</vt:lpwstr>
      </vt:variant>
      <vt:variant>
        <vt:i4>1900602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_Toc89715200</vt:lpwstr>
      </vt:variant>
      <vt:variant>
        <vt:i4>1507379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_Toc89715199</vt:lpwstr>
      </vt:variant>
      <vt:variant>
        <vt:i4>1441843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_Toc89715198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_Toc89715197</vt:lpwstr>
      </vt:variant>
      <vt:variant>
        <vt:i4>1572915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_Toc89715196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_Toc89715195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_Toc89715194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_Toc89715193</vt:lpwstr>
      </vt:variant>
      <vt:variant>
        <vt:i4>1835059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_Toc89715192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_Toc89715191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_Toc89715190</vt:lpwstr>
      </vt:variant>
      <vt:variant>
        <vt:i4>1507378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_Toc89715189</vt:lpwstr>
      </vt:variant>
      <vt:variant>
        <vt:i4>1441842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_Toc89715188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_Toc89715187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_Toc89715186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_Toc89715185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_Toc89715184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_Toc89715183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_Toc89715182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_Toc89715181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_Toc89715180</vt:lpwstr>
      </vt:variant>
      <vt:variant>
        <vt:i4>1507389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_Toc89715179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_Toc89715178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_Toc89715177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_Toc89715176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_Toc89715175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_Toc89715174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_Toc89715173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_Toc89715172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_Toc89715171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_Toc89715170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Zimen</dc:creator>
  <cp:keywords/>
  <dc:description/>
  <cp:lastModifiedBy>STUD - Dávid Zimen</cp:lastModifiedBy>
  <cp:revision>217</cp:revision>
  <dcterms:created xsi:type="dcterms:W3CDTF">2024-04-08T14:25:00Z</dcterms:created>
  <dcterms:modified xsi:type="dcterms:W3CDTF">2024-04-09T06:41:00Z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0x0101000639823113CD9049B269D69E9676C3AB</vt:lpwstr>
  </property>
</Properties>
</file>